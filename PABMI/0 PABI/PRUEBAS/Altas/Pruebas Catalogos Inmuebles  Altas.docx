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withheader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9C227F" w:rsidRPr="001B29F2" w14:paraId="07428756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49408488" w14:textId="0CCBAA4A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4B29377D" w14:textId="43E25A24" w:rsidR="0019413D" w:rsidRPr="00BB7BE9" w:rsidRDefault="00A72815" w:rsidP="00BB7BE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  <w:lang w:val="es-ES"/>
              </w:rPr>
              <w:t>Plataforma de Adm</w:t>
            </w:r>
            <w:r w:rsidR="00907250">
              <w:rPr>
                <w:rFonts w:ascii="Arial" w:hAnsi="Arial" w:cs="Arial"/>
                <w:sz w:val="24"/>
                <w:szCs w:val="24"/>
                <w:lang w:val="es-ES"/>
              </w:rPr>
              <w:t xml:space="preserve">inistración de Bienes </w:t>
            </w:r>
            <w:r w:rsidRPr="00BB7BE9">
              <w:rPr>
                <w:rFonts w:ascii="Arial" w:hAnsi="Arial" w:cs="Arial"/>
                <w:sz w:val="24"/>
                <w:szCs w:val="24"/>
                <w:lang w:val="es-ES"/>
              </w:rPr>
              <w:t>Inmuebles</w:t>
            </w:r>
          </w:p>
        </w:tc>
      </w:tr>
      <w:tr w:rsidR="009C227F" w14:paraId="5772C4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E4EA850" w14:textId="6EA529EB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8810" w:type="dxa"/>
          </w:tcPr>
          <w:p w14:paraId="4A9BD622" w14:textId="5E4D1D45" w:rsidR="009C227F" w:rsidRPr="00BB7BE9" w:rsidRDefault="00A7281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Configuración</w:t>
            </w:r>
          </w:p>
        </w:tc>
      </w:tr>
      <w:tr w:rsidR="009C227F" w:rsidRPr="00191923" w14:paraId="78A060CE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F1B609" w14:textId="6E512A6A" w:rsidR="009C227F" w:rsidRPr="00BB7BE9" w:rsidRDefault="009C227F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Program</w:t>
            </w:r>
            <w:r w:rsidR="00861BCD" w:rsidRPr="00BB7BE9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810" w:type="dxa"/>
          </w:tcPr>
          <w:p w14:paraId="3121CC1E" w14:textId="028F556F" w:rsidR="00812ED5" w:rsidRPr="00BB7BE9" w:rsidRDefault="00E765BB" w:rsidP="00BB7BE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Múltiples programas</w:t>
            </w:r>
          </w:p>
        </w:tc>
      </w:tr>
      <w:tr w:rsidR="009C227F" w:rsidRPr="00A770DC" w14:paraId="32FED55B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BAEAABC" w14:textId="6D8C2098" w:rsidR="009C227F" w:rsidRPr="00092253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2253">
              <w:rPr>
                <w:rFonts w:ascii="Arial" w:hAnsi="Arial" w:cs="Arial"/>
                <w:sz w:val="24"/>
                <w:szCs w:val="24"/>
              </w:rPr>
              <w:t>Datos de acceso:</w:t>
            </w:r>
          </w:p>
        </w:tc>
        <w:tc>
          <w:tcPr>
            <w:tcW w:w="8810" w:type="dxa"/>
          </w:tcPr>
          <w:p w14:paraId="432C79C7" w14:textId="00205CE6" w:rsidR="00A72815" w:rsidRPr="00A770DC" w:rsidRDefault="00A7281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70DC">
              <w:rPr>
                <w:rFonts w:ascii="Arial" w:hAnsi="Arial" w:cs="Arial"/>
                <w:sz w:val="24"/>
                <w:szCs w:val="24"/>
                <w:lang w:val="en-US"/>
              </w:rPr>
              <w:t xml:space="preserve">URL: http:// </w:t>
            </w:r>
            <w:hyperlink r:id="rId8" w:history="1">
              <w:r w:rsidR="000F4A45" w:rsidRPr="00A770DC">
                <w:rPr>
                  <w:rStyle w:val="Hipervnculo"/>
                  <w:rFonts w:ascii="Arial" w:hAnsi="Arial" w:cs="Arial"/>
                  <w:sz w:val="24"/>
                  <w:szCs w:val="24"/>
                  <w:lang w:val="en-US"/>
                </w:rPr>
                <w:t>http://10.200.4.165/</w:t>
              </w:r>
            </w:hyperlink>
          </w:p>
          <w:p w14:paraId="36D8B75A" w14:textId="555548D6" w:rsidR="00A72815" w:rsidRPr="00A770DC" w:rsidRDefault="000F4A45" w:rsidP="00A04D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770DC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  <w:r w:rsidRPr="00A770DC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04D5D" w:rsidRPr="00A770DC">
              <w:rPr>
                <w:rFonts w:ascii="Arial" w:hAnsi="Arial" w:cs="Arial"/>
                <w:sz w:val="24"/>
                <w:szCs w:val="24"/>
                <w:lang w:val="en-US"/>
              </w:rPr>
              <w:t>Clechuga</w:t>
            </w:r>
            <w:proofErr w:type="spellEnd"/>
          </w:p>
        </w:tc>
      </w:tr>
      <w:tr w:rsidR="009C227F" w14:paraId="2C8A8065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566670" w14:textId="55F95E43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8810" w:type="dxa"/>
          </w:tcPr>
          <w:p w14:paraId="55A4C0EF" w14:textId="4F8A79DD" w:rsidR="009C227F" w:rsidRPr="00BB7BE9" w:rsidRDefault="00896DBC" w:rsidP="00BB7BE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Gerardo Flores</w:t>
            </w:r>
          </w:p>
        </w:tc>
      </w:tr>
      <w:tr w:rsidR="009C227F" w14:paraId="76C6FB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86C67ED" w14:textId="4454FECC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Fecha de envío:</w:t>
            </w:r>
          </w:p>
        </w:tc>
        <w:tc>
          <w:tcPr>
            <w:tcW w:w="8810" w:type="dxa"/>
          </w:tcPr>
          <w:p w14:paraId="51DBC2A4" w14:textId="136CD392" w:rsidR="009C227F" w:rsidRPr="00BB7BE9" w:rsidRDefault="00A770DC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12/03</w:t>
            </w:r>
            <w:r w:rsidR="0038795A">
              <w:rPr>
                <w:rFonts w:ascii="Arial" w:hAnsi="Arial" w:cs="Arial"/>
                <w:sz w:val="24"/>
                <w:szCs w:val="24"/>
              </w:rPr>
              <w:t>/24</w:t>
            </w:r>
          </w:p>
        </w:tc>
      </w:tr>
      <w:tr w:rsidR="00C475F7" w14:paraId="4D30C0F6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C46355F" w14:textId="0F1203E7" w:rsidR="00C475F7" w:rsidRPr="00BB7BE9" w:rsidRDefault="00C475F7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8810" w:type="dxa"/>
          </w:tcPr>
          <w:p w14:paraId="0C7A5C39" w14:textId="09FDAAAF" w:rsidR="00C475F7" w:rsidRPr="00896DBC" w:rsidRDefault="00CF02C0" w:rsidP="00896D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  <w:r w:rsidR="00A04D5D">
              <w:rPr>
                <w:rFonts w:ascii="Arial" w:hAnsi="Arial" w:cs="Arial"/>
                <w:sz w:val="24"/>
                <w:szCs w:val="24"/>
              </w:rPr>
              <w:t xml:space="preserve"> Bienes Inmuebles</w:t>
            </w:r>
          </w:p>
        </w:tc>
      </w:tr>
      <w:tr w:rsidR="003039ED" w14:paraId="4378B1B7" w14:textId="77777777" w:rsidTr="0030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F36CC2C" w14:textId="2E1EE211" w:rsidR="003039ED" w:rsidRPr="00BB7BE9" w:rsidRDefault="003039ED" w:rsidP="003039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Detalles de los cambios:</w:t>
            </w:r>
          </w:p>
        </w:tc>
        <w:tc>
          <w:tcPr>
            <w:tcW w:w="8810" w:type="dxa"/>
            <w:shd w:val="clear" w:color="auto" w:fill="auto"/>
          </w:tcPr>
          <w:p w14:paraId="20CD4D1E" w14:textId="13277EC4" w:rsidR="00A04D5D" w:rsidRPr="003039ED" w:rsidRDefault="00A04D5D" w:rsidP="003039E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  <w:p w14:paraId="5443AE0B" w14:textId="4358395D" w:rsidR="003039ED" w:rsidRPr="00CF02C0" w:rsidRDefault="003039ED" w:rsidP="00CF02C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7F7F8"/>
              </w:rPr>
            </w:pPr>
            <w:bookmarkStart w:id="0" w:name="_GoBack"/>
            <w:bookmarkEnd w:id="0"/>
          </w:p>
        </w:tc>
      </w:tr>
    </w:tbl>
    <w:p w14:paraId="2784DDE8" w14:textId="35559B20" w:rsidR="00047366" w:rsidRDefault="00047366" w:rsidP="00047366">
      <w:pPr>
        <w:pStyle w:val="TtuloTDC"/>
        <w:rPr>
          <w:lang w:val="es-ES"/>
        </w:rPr>
      </w:pPr>
      <w:bookmarkStart w:id="1" w:name="_Toc159855843"/>
    </w:p>
    <w:p w14:paraId="302CE255" w14:textId="77777777" w:rsidR="00047366" w:rsidRDefault="000473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MX"/>
        </w:rPr>
      </w:pPr>
      <w:r>
        <w:rPr>
          <w:lang w:val="es-ES"/>
        </w:rPr>
        <w:br w:type="page"/>
      </w:r>
    </w:p>
    <w:p w14:paraId="3DDBD3B5" w14:textId="77777777" w:rsidR="00047366" w:rsidRDefault="00047366" w:rsidP="00047366">
      <w:pPr>
        <w:pStyle w:val="TtuloTDC"/>
      </w:pPr>
    </w:p>
    <w:bookmarkEnd w:id="1"/>
    <w:p w14:paraId="64BE4AC3" w14:textId="1E611BC6" w:rsidR="004B214E" w:rsidRDefault="00047366" w:rsidP="004B214E">
      <w:pPr>
        <w:pStyle w:val="Ttulo1"/>
      </w:pPr>
      <w:r>
        <w:t>Altas</w:t>
      </w:r>
    </w:p>
    <w:p w14:paraId="02B9EAEA" w14:textId="388A081A" w:rsidR="009C227F" w:rsidRPr="004E76A3" w:rsidRDefault="009C227F" w:rsidP="004B214E">
      <w:pPr>
        <w:pStyle w:val="Ttulo2"/>
      </w:pPr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854F5B" w14:paraId="2303B117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175D2EC" w14:textId="58F4D59B" w:rsidR="009C227F" w:rsidRDefault="00FD69F4" w:rsidP="00D15AB0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0297F42" w14:textId="47CEBED8" w:rsidR="008739D1" w:rsidRPr="00AE1047" w:rsidRDefault="00804322" w:rsidP="00A77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iCs/>
              </w:rPr>
              <w:t xml:space="preserve">Administración de </w:t>
            </w:r>
            <w:r w:rsidR="00A770DC">
              <w:rPr>
                <w:b w:val="0"/>
                <w:bCs w:val="0"/>
                <w:iCs/>
              </w:rPr>
              <w:t>Altas</w:t>
            </w:r>
            <w:r>
              <w:rPr>
                <w:iCs/>
              </w:rPr>
              <w:t xml:space="preserve"> de bienes inmuebles</w:t>
            </w:r>
          </w:p>
        </w:tc>
      </w:tr>
      <w:tr w:rsidR="00854F5B" w:rsidRPr="005135A0" w14:paraId="625B0A46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FAD75FA" w14:textId="4631C27F" w:rsidR="00FD7C97" w:rsidRDefault="00E5420D" w:rsidP="00FD7C97">
            <w:r>
              <w:t>Descripción</w:t>
            </w:r>
          </w:p>
        </w:tc>
        <w:tc>
          <w:tcPr>
            <w:tcW w:w="8788" w:type="dxa"/>
          </w:tcPr>
          <w:p w14:paraId="70435684" w14:textId="242770FC" w:rsidR="008518E4" w:rsidRPr="00804322" w:rsidRDefault="00BE2D9A" w:rsidP="00A7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u w:val="single"/>
              </w:rPr>
            </w:pPr>
            <w:r>
              <w:rPr>
                <w:iCs/>
              </w:rPr>
              <w:t xml:space="preserve">Entrar al </w:t>
            </w:r>
            <w:r w:rsidR="00A770DC">
              <w:rPr>
                <w:iCs/>
              </w:rPr>
              <w:t xml:space="preserve">menú Inmuebles – Altas </w:t>
            </w:r>
          </w:p>
        </w:tc>
      </w:tr>
      <w:tr w:rsidR="00854F5B" w14:paraId="6D2D922F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0B4A31" w14:textId="62B8F671" w:rsidR="00FD7C97" w:rsidRDefault="00FD69F4" w:rsidP="00FD7C97">
            <w:r>
              <w:t>Pasos</w:t>
            </w:r>
          </w:p>
        </w:tc>
        <w:tc>
          <w:tcPr>
            <w:tcW w:w="8788" w:type="dxa"/>
          </w:tcPr>
          <w:p w14:paraId="788C813D" w14:textId="391B2769" w:rsidR="00CB5DB1" w:rsidRDefault="00CB5DB1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Menú-&gt; </w:t>
            </w:r>
            <w:r w:rsidR="00A770DC">
              <w:rPr>
                <w:iCs/>
              </w:rPr>
              <w:t>Inmuebles</w:t>
            </w:r>
            <w:r w:rsidR="00A04D5D">
              <w:rPr>
                <w:iCs/>
              </w:rPr>
              <w:t xml:space="preserve"> </w:t>
            </w:r>
            <w:r w:rsidR="00BE2D9A">
              <w:rPr>
                <w:iCs/>
              </w:rPr>
              <w:t>-&gt;</w:t>
            </w:r>
            <w:r w:rsidR="00A04D5D">
              <w:rPr>
                <w:iCs/>
              </w:rPr>
              <w:t xml:space="preserve"> </w:t>
            </w:r>
            <w:r w:rsidR="00A770DC">
              <w:rPr>
                <w:iCs/>
              </w:rPr>
              <w:t>Altas</w:t>
            </w:r>
          </w:p>
          <w:p w14:paraId="06F8F03F" w14:textId="77777777" w:rsidR="00A770DC" w:rsidRDefault="00A770DC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ADE5322" w14:textId="579148FE" w:rsidR="00CB5DB1" w:rsidRDefault="00A770DC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14F0BC" wp14:editId="64B7D060">
                  <wp:extent cx="1922987" cy="2987040"/>
                  <wp:effectExtent l="0" t="0" r="1270" b="381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0194" t="11195" r="41311" b="42066"/>
                          <a:stretch/>
                        </pic:blipFill>
                        <pic:spPr bwMode="auto">
                          <a:xfrm>
                            <a:off x="0" y="0"/>
                            <a:ext cx="1924918" cy="299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6DCBBA" w14:textId="7AA9A444" w:rsidR="00CB5DB1" w:rsidRPr="008434F8" w:rsidRDefault="00CB5DB1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854F5B" w14:paraId="00330DA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84DF968" w14:textId="48254863" w:rsidR="00FD7C97" w:rsidRDefault="00FD69F4" w:rsidP="00FD69F4">
            <w:r>
              <w:t>Resultados esperados</w:t>
            </w:r>
          </w:p>
        </w:tc>
        <w:tc>
          <w:tcPr>
            <w:tcW w:w="8788" w:type="dxa"/>
          </w:tcPr>
          <w:p w14:paraId="37F7CD40" w14:textId="750B83D0" w:rsidR="009E2F07" w:rsidRDefault="00B81C09" w:rsidP="0087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el correcto funcionamiento de la pantalla.</w:t>
            </w:r>
          </w:p>
          <w:p w14:paraId="6828CC50" w14:textId="025AB2EB" w:rsidR="009E2F07" w:rsidRPr="009E2F07" w:rsidRDefault="008E5538" w:rsidP="004B214E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t>Que el menu se despliegue correctamente</w:t>
            </w:r>
          </w:p>
        </w:tc>
      </w:tr>
      <w:tr w:rsidR="00854F5B" w14:paraId="46C158E3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19F8B6C" w14:textId="2AB1F9F0" w:rsidR="00FD7C97" w:rsidRDefault="00FD69F4" w:rsidP="00FD7C97">
            <w:r>
              <w:t>Condición posterior</w:t>
            </w:r>
          </w:p>
        </w:tc>
        <w:tc>
          <w:tcPr>
            <w:tcW w:w="8788" w:type="dxa"/>
          </w:tcPr>
          <w:p w14:paraId="3A32D481" w14:textId="0B17725E" w:rsidR="00804322" w:rsidRPr="00A770DC" w:rsidRDefault="008E5538" w:rsidP="00A770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70DC">
              <w:t xml:space="preserve">Que al dar clic en </w:t>
            </w:r>
            <w:r w:rsidR="00A770DC" w:rsidRPr="00A770DC">
              <w:t>Altas se vea la página de Lista de solicitudes de altas de Bienes Inmuebles</w:t>
            </w:r>
          </w:p>
          <w:p w14:paraId="20B47A37" w14:textId="4D44E92E" w:rsidR="00FD7C97" w:rsidRPr="00F94C9B" w:rsidRDefault="00A770DC" w:rsidP="0002357D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DD882CD" wp14:editId="7D92BD33">
                  <wp:extent cx="4792980" cy="1921218"/>
                  <wp:effectExtent l="0" t="0" r="762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620" cy="192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7C97">
              <w:rPr>
                <w:i/>
              </w:rPr>
              <w:tab/>
            </w:r>
          </w:p>
        </w:tc>
      </w:tr>
      <w:tr w:rsidR="00854F5B" w14:paraId="332D337F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B447F24" w14:textId="18B6FCE8" w:rsidR="00FD7C97" w:rsidRDefault="00FD69F4" w:rsidP="00FD7C97">
            <w:r>
              <w:t>Estado</w:t>
            </w:r>
          </w:p>
        </w:tc>
        <w:tc>
          <w:tcPr>
            <w:tcW w:w="8788" w:type="dxa"/>
          </w:tcPr>
          <w:p w14:paraId="3DCE6CB5" w14:textId="59D8ADD6" w:rsidR="00FD7C97" w:rsidRDefault="00FD7C97" w:rsidP="00FD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0DC" w14:paraId="28D2CAE1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4E0721F" w14:textId="77777777" w:rsidR="00A770DC" w:rsidRDefault="00A770DC" w:rsidP="00FD7C97"/>
        </w:tc>
        <w:tc>
          <w:tcPr>
            <w:tcW w:w="8788" w:type="dxa"/>
          </w:tcPr>
          <w:p w14:paraId="0186BB79" w14:textId="77777777" w:rsidR="00A770DC" w:rsidRDefault="00A770DC" w:rsidP="00FD7C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3B529FC" w14:textId="7AFB93D5" w:rsidR="000169EF" w:rsidRDefault="000169EF" w:rsidP="00B81C09"/>
    <w:p w14:paraId="20634399" w14:textId="1F284D8D" w:rsidR="00FD69F4" w:rsidRDefault="00FD69F4" w:rsidP="00B81C09"/>
    <w:p w14:paraId="6833D171" w14:textId="01B4AF02" w:rsidR="00FD69F4" w:rsidRDefault="00FD69F4" w:rsidP="00B81C09"/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A770DC" w14:paraId="67CB5386" w14:textId="77777777" w:rsidTr="004A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B1EF8E7" w14:textId="77777777" w:rsidR="00A770DC" w:rsidRDefault="00A770DC" w:rsidP="004A45F8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7E3F91DA" w14:textId="77777777" w:rsidR="00A770DC" w:rsidRPr="00AE1047" w:rsidRDefault="00A770DC" w:rsidP="004A4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iCs/>
              </w:rPr>
              <w:t xml:space="preserve">Administración de </w:t>
            </w:r>
            <w:r>
              <w:rPr>
                <w:b w:val="0"/>
                <w:bCs w:val="0"/>
                <w:iCs/>
              </w:rPr>
              <w:t>Altas</w:t>
            </w:r>
            <w:r>
              <w:rPr>
                <w:iCs/>
              </w:rPr>
              <w:t xml:space="preserve"> de bienes inmuebles</w:t>
            </w:r>
          </w:p>
        </w:tc>
      </w:tr>
      <w:tr w:rsidR="00A770DC" w:rsidRPr="005135A0" w14:paraId="64741C57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E503B47" w14:textId="77777777" w:rsidR="00A770DC" w:rsidRDefault="00A770DC" w:rsidP="004A45F8">
            <w:r>
              <w:t>Descripción</w:t>
            </w:r>
          </w:p>
        </w:tc>
        <w:tc>
          <w:tcPr>
            <w:tcW w:w="8788" w:type="dxa"/>
          </w:tcPr>
          <w:p w14:paraId="66FF1FCE" w14:textId="1310143A" w:rsidR="00A770DC" w:rsidRPr="00A770DC" w:rsidRDefault="00A770DC" w:rsidP="00A7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0DC">
              <w:t>Acceder  al botón “Nuevo” para crear un nuevo activo inmobiliario.</w:t>
            </w:r>
          </w:p>
        </w:tc>
      </w:tr>
      <w:tr w:rsidR="00A770DC" w14:paraId="73DB6F7B" w14:textId="77777777" w:rsidTr="004A45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5703522" w14:textId="77777777" w:rsidR="00A770DC" w:rsidRDefault="00A770DC" w:rsidP="004A45F8">
            <w:r>
              <w:t>Pasos</w:t>
            </w:r>
          </w:p>
        </w:tc>
        <w:tc>
          <w:tcPr>
            <w:tcW w:w="8788" w:type="dxa"/>
          </w:tcPr>
          <w:p w14:paraId="129FE663" w14:textId="6405F1CA" w:rsidR="00A770DC" w:rsidRDefault="002B4E6C" w:rsidP="004A45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Haz clic en el botón "Nuevo" para abrir la página de solicitud.</w:t>
            </w:r>
          </w:p>
          <w:p w14:paraId="286879DF" w14:textId="4F777445" w:rsidR="002B4E6C" w:rsidRDefault="002B4E6C" w:rsidP="004A45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EAECC5" wp14:editId="048C0C89">
                      <wp:simplePos x="0" y="0"/>
                      <wp:positionH relativeFrom="column">
                        <wp:posOffset>3478530</wp:posOffset>
                      </wp:positionH>
                      <wp:positionV relativeFrom="paragraph">
                        <wp:posOffset>74295</wp:posOffset>
                      </wp:positionV>
                      <wp:extent cx="647700" cy="579120"/>
                      <wp:effectExtent l="0" t="0" r="19050" b="11430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79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DABE0" id="Elipse 36" o:spid="_x0000_s1026" style="position:absolute;margin-left:273.9pt;margin-top:5.85pt;width:51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1B562ED2" w14:textId="01673EC1" w:rsidR="00A770DC" w:rsidRDefault="002B4E6C" w:rsidP="004A45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599B624" wp14:editId="2FAC1FE2">
                      <wp:simplePos x="0" y="0"/>
                      <wp:positionH relativeFrom="margin">
                        <wp:posOffset>4197985</wp:posOffset>
                      </wp:positionH>
                      <wp:positionV relativeFrom="margin">
                        <wp:posOffset>421640</wp:posOffset>
                      </wp:positionV>
                      <wp:extent cx="937260" cy="274320"/>
                      <wp:effectExtent l="0" t="0" r="15240" b="1143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72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B270F" w14:textId="38CE079C" w:rsidR="002B4E6C" w:rsidRPr="002B4E6C" w:rsidRDefault="002B4E6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Bot</w:t>
                                  </w:r>
                                  <w:proofErr w:type="spellStart"/>
                                  <w: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n Nuevo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99B6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330.55pt;margin-top:33.2pt;width:7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">
                      <v:textbox>
                        <w:txbxContent>
                          <w:p w14:paraId="1B1B270F" w14:textId="38CE079C" w:rsidR="002B4E6C" w:rsidRPr="002B4E6C" w:rsidRDefault="002B4E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</w:t>
                            </w:r>
                            <w:proofErr w:type="spellStart"/>
                            <w:r>
                              <w:t>ó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n Nuevo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A770DC">
              <w:rPr>
                <w:noProof/>
                <w:lang w:eastAsia="es-MX"/>
              </w:rPr>
              <w:drawing>
                <wp:inline distT="0" distB="0" distL="0" distR="0" wp14:anchorId="19E4B867" wp14:editId="72DF7497">
                  <wp:extent cx="4343400" cy="2377440"/>
                  <wp:effectExtent l="0" t="0" r="0" b="381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5714"/>
                          <a:stretch/>
                        </pic:blipFill>
                        <pic:spPr bwMode="auto">
                          <a:xfrm>
                            <a:off x="0" y="0"/>
                            <a:ext cx="434340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4EF35F" w14:textId="77777777" w:rsidR="00A770DC" w:rsidRPr="008434F8" w:rsidRDefault="00A770DC" w:rsidP="004A45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A770DC" w14:paraId="0546527A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450B812" w14:textId="77777777" w:rsidR="00A770DC" w:rsidRDefault="00A770DC" w:rsidP="004A45F8">
            <w:r>
              <w:t>Resultados esperados</w:t>
            </w:r>
          </w:p>
        </w:tc>
        <w:tc>
          <w:tcPr>
            <w:tcW w:w="8788" w:type="dxa"/>
          </w:tcPr>
          <w:p w14:paraId="41B62F6D" w14:textId="4DD3A25B" w:rsidR="00A770DC" w:rsidRPr="009E2F07" w:rsidRDefault="00A770DC" w:rsidP="002B4E6C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E6C">
              <w:t>Verificar el correcto funcionamiento de la pantalla.</w:t>
            </w:r>
            <w:r w:rsidR="002B4E6C" w:rsidRPr="002B4E6C">
              <w:br/>
              <w:t>Asegúrate de que la página de solicitud se cargue correctamente al hacer clic en el botón "Nuevo".</w:t>
            </w:r>
          </w:p>
        </w:tc>
      </w:tr>
      <w:tr w:rsidR="00A770DC" w14:paraId="43E284F9" w14:textId="77777777" w:rsidTr="004A45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5D6B8AE" w14:textId="77777777" w:rsidR="00A770DC" w:rsidRDefault="00A770DC" w:rsidP="004A45F8">
            <w:r>
              <w:t>Condición posterior</w:t>
            </w:r>
          </w:p>
        </w:tc>
        <w:tc>
          <w:tcPr>
            <w:tcW w:w="8788" w:type="dxa"/>
          </w:tcPr>
          <w:p w14:paraId="418A6950" w14:textId="0D329AC3" w:rsidR="002B4E6C" w:rsidRPr="00A770DC" w:rsidRDefault="002B4E6C" w:rsidP="004A4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4E6C">
              <w:t>Asegúrate de que la página de solicitud se cargue correctamente al hacer clic en el botón "Nuevo".</w:t>
            </w:r>
            <w:r>
              <w:rPr>
                <w:noProof/>
                <w:lang w:eastAsia="es-MX"/>
              </w:rPr>
              <w:drawing>
                <wp:inline distT="0" distB="0" distL="0" distR="0" wp14:anchorId="4A6DC6BB" wp14:editId="706DC0E2">
                  <wp:extent cx="5443220" cy="2221865"/>
                  <wp:effectExtent l="0" t="0" r="5080" b="698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F1342" w14:textId="0710EBEA" w:rsidR="00A770DC" w:rsidRPr="00F94C9B" w:rsidRDefault="00A770DC" w:rsidP="004A45F8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A770DC" w14:paraId="64EF9581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4140E8F" w14:textId="77777777" w:rsidR="00A770DC" w:rsidRDefault="00A770DC" w:rsidP="004A45F8">
            <w:r>
              <w:t>Estado</w:t>
            </w:r>
          </w:p>
        </w:tc>
        <w:tc>
          <w:tcPr>
            <w:tcW w:w="8788" w:type="dxa"/>
          </w:tcPr>
          <w:p w14:paraId="707F7670" w14:textId="77777777" w:rsidR="00A770DC" w:rsidRDefault="00A770DC" w:rsidP="004A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8DAC4A" w14:textId="256DD3E8" w:rsidR="00A770DC" w:rsidRDefault="00A770DC" w:rsidP="008E5538"/>
    <w:p w14:paraId="0443426F" w14:textId="77777777" w:rsidR="00A770DC" w:rsidRDefault="00A770DC">
      <w:r>
        <w:br w:type="page"/>
      </w:r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A770DC" w14:paraId="48EDD90C" w14:textId="77777777" w:rsidTr="004A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D40F19A" w14:textId="77777777" w:rsidR="00A770DC" w:rsidRDefault="00A770DC" w:rsidP="004A45F8">
            <w:r>
              <w:lastRenderedPageBreak/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F8192EA" w14:textId="77777777" w:rsidR="00A770DC" w:rsidRPr="00AE1047" w:rsidRDefault="00A770DC" w:rsidP="004A4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iCs/>
              </w:rPr>
              <w:t xml:space="preserve">Administración de </w:t>
            </w:r>
            <w:r>
              <w:rPr>
                <w:b w:val="0"/>
                <w:bCs w:val="0"/>
                <w:iCs/>
              </w:rPr>
              <w:t>Altas</w:t>
            </w:r>
            <w:r>
              <w:rPr>
                <w:iCs/>
              </w:rPr>
              <w:t xml:space="preserve"> de bienes inmuebles</w:t>
            </w:r>
          </w:p>
        </w:tc>
      </w:tr>
      <w:tr w:rsidR="00A770DC" w:rsidRPr="005135A0" w14:paraId="5D5F509C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7AC8A7B" w14:textId="77777777" w:rsidR="00A770DC" w:rsidRDefault="00A770DC" w:rsidP="004A45F8">
            <w:r>
              <w:t>Descripción</w:t>
            </w:r>
          </w:p>
        </w:tc>
        <w:tc>
          <w:tcPr>
            <w:tcW w:w="8788" w:type="dxa"/>
          </w:tcPr>
          <w:p w14:paraId="61498AD1" w14:textId="78F7C0FD" w:rsidR="00A770DC" w:rsidRPr="002B4E6C" w:rsidRDefault="002B4E6C" w:rsidP="002B4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E6C">
              <w:t>Completa el formulario de solicitud de alta</w:t>
            </w:r>
          </w:p>
        </w:tc>
      </w:tr>
      <w:tr w:rsidR="00A770DC" w14:paraId="15396642" w14:textId="77777777" w:rsidTr="004A45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2CA464F6" w14:textId="77777777" w:rsidR="00A770DC" w:rsidRDefault="00A770DC" w:rsidP="004A45F8">
            <w:r>
              <w:t>Pasos</w:t>
            </w:r>
          </w:p>
        </w:tc>
        <w:tc>
          <w:tcPr>
            <w:tcW w:w="8788" w:type="dxa"/>
          </w:tcPr>
          <w:p w14:paraId="63AAC822" w14:textId="3D7F4AF5" w:rsidR="00A770DC" w:rsidRDefault="002B4E6C" w:rsidP="002B4E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4E6C">
              <w:t>Completa el formulario de solicitud de alta</w:t>
            </w:r>
            <w:r>
              <w:t xml:space="preserve">, con los siguientes datos: </w:t>
            </w:r>
          </w:p>
          <w:p w14:paraId="576B5E3D" w14:textId="7B84D467" w:rsidR="002B4E6C" w:rsidRDefault="002B4E6C" w:rsidP="002B4E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17B88D14" wp14:editId="1E08F064">
                  <wp:extent cx="5443220" cy="944245"/>
                  <wp:effectExtent l="0" t="0" r="5080" b="825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57EDC" w14:textId="77777777" w:rsidR="002B4E6C" w:rsidRPr="002B4E6C" w:rsidRDefault="002B4E6C" w:rsidP="002B4E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9CC9FBD" w14:textId="38FFD1C0" w:rsidR="00A770DC" w:rsidRDefault="00CF02C0" w:rsidP="004A45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pict w14:anchorId="2A0C68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1.95pt;height:137.65pt">
                  <v:imagedata r:id="rId14" o:title=""/>
                </v:shape>
              </w:pict>
            </w:r>
          </w:p>
          <w:p w14:paraId="2A18D1E7" w14:textId="77777777" w:rsidR="00A770DC" w:rsidRPr="002B4E6C" w:rsidRDefault="00A770DC" w:rsidP="004A45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</w:rPr>
            </w:pPr>
          </w:p>
        </w:tc>
      </w:tr>
      <w:tr w:rsidR="00A770DC" w14:paraId="398A7276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614B590" w14:textId="77777777" w:rsidR="00A770DC" w:rsidRDefault="00A770DC" w:rsidP="004A45F8">
            <w:r>
              <w:t>Resultados esperados</w:t>
            </w:r>
          </w:p>
        </w:tc>
        <w:tc>
          <w:tcPr>
            <w:tcW w:w="8788" w:type="dxa"/>
          </w:tcPr>
          <w:p w14:paraId="73862901" w14:textId="77777777" w:rsidR="00A770DC" w:rsidRDefault="00A770DC" w:rsidP="004A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el correcto funcionamiento de la pantalla.</w:t>
            </w:r>
          </w:p>
          <w:p w14:paraId="7CE00771" w14:textId="1501FC10" w:rsidR="00A770DC" w:rsidRPr="004A45F8" w:rsidRDefault="004A45F8" w:rsidP="004A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5F8">
              <w:t>Verifica que la información se haya enviado correctamente después de completar el formulario.</w:t>
            </w:r>
          </w:p>
        </w:tc>
      </w:tr>
      <w:tr w:rsidR="00A770DC" w14:paraId="242716AB" w14:textId="77777777" w:rsidTr="004A45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F55EED0" w14:textId="77777777" w:rsidR="00A770DC" w:rsidRDefault="00A770DC" w:rsidP="004A45F8">
            <w:r>
              <w:t>Condición posterior</w:t>
            </w:r>
          </w:p>
        </w:tc>
        <w:tc>
          <w:tcPr>
            <w:tcW w:w="8788" w:type="dxa"/>
          </w:tcPr>
          <w:p w14:paraId="556ADEB6" w14:textId="77777777" w:rsidR="004A45F8" w:rsidRDefault="004A45F8" w:rsidP="004A4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A45F8">
              <w:t>Confirma que los datos aparecen correctamente en la tabla de registros de altas.</w:t>
            </w:r>
          </w:p>
          <w:p w14:paraId="0C3D3BAD" w14:textId="7D2EB508" w:rsidR="00A770DC" w:rsidRPr="004A45F8" w:rsidRDefault="004A45F8" w:rsidP="004A4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03E3F709" wp14:editId="5B88C2F3">
                  <wp:extent cx="5443220" cy="1678305"/>
                  <wp:effectExtent l="0" t="0" r="508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67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70DC" w:rsidRPr="004A45F8">
              <w:tab/>
            </w:r>
          </w:p>
        </w:tc>
      </w:tr>
      <w:tr w:rsidR="00A770DC" w14:paraId="57891417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A9D6827" w14:textId="77777777" w:rsidR="00A770DC" w:rsidRDefault="00A770DC" w:rsidP="004A45F8">
            <w:r>
              <w:t>Estado</w:t>
            </w:r>
          </w:p>
        </w:tc>
        <w:tc>
          <w:tcPr>
            <w:tcW w:w="8788" w:type="dxa"/>
          </w:tcPr>
          <w:p w14:paraId="53B16553" w14:textId="77777777" w:rsidR="00A770DC" w:rsidRDefault="00A770DC" w:rsidP="004A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908FF5" w14:textId="2B8A278B" w:rsidR="008E5538" w:rsidRDefault="008E5538" w:rsidP="008E5538"/>
    <w:p w14:paraId="6E1BD669" w14:textId="79EE4AE8" w:rsidR="004A45F8" w:rsidRDefault="004A45F8">
      <w:r>
        <w:br w:type="page"/>
      </w:r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4A45F8" w14:paraId="2EFEFADE" w14:textId="77777777" w:rsidTr="004A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BEB93E5" w14:textId="77777777" w:rsidR="004A45F8" w:rsidRDefault="004A45F8" w:rsidP="004A45F8">
            <w:r>
              <w:lastRenderedPageBreak/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27958AEA" w14:textId="77777777" w:rsidR="004A45F8" w:rsidRPr="00AE1047" w:rsidRDefault="004A45F8" w:rsidP="004A4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iCs/>
              </w:rPr>
              <w:t xml:space="preserve">Administración de </w:t>
            </w:r>
            <w:r>
              <w:rPr>
                <w:b w:val="0"/>
                <w:bCs w:val="0"/>
                <w:iCs/>
              </w:rPr>
              <w:t>Altas</w:t>
            </w:r>
            <w:r>
              <w:rPr>
                <w:iCs/>
              </w:rPr>
              <w:t xml:space="preserve"> de bienes inmuebles</w:t>
            </w:r>
          </w:p>
        </w:tc>
      </w:tr>
      <w:tr w:rsidR="004A45F8" w:rsidRPr="005135A0" w14:paraId="2E81D32D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6EAD18C" w14:textId="77777777" w:rsidR="004A45F8" w:rsidRDefault="004A45F8" w:rsidP="004A45F8">
            <w:r>
              <w:t>Descripción</w:t>
            </w:r>
          </w:p>
        </w:tc>
        <w:tc>
          <w:tcPr>
            <w:tcW w:w="8788" w:type="dxa"/>
          </w:tcPr>
          <w:p w14:paraId="7975927E" w14:textId="37559A78" w:rsidR="004A45F8" w:rsidRPr="00B5390F" w:rsidRDefault="00B5390F" w:rsidP="00B5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0F">
              <w:t>Revise los datos en la pantalla de detalle para asegurarse de su exactitud.</w:t>
            </w:r>
          </w:p>
        </w:tc>
      </w:tr>
      <w:tr w:rsidR="004A45F8" w14:paraId="3C26195E" w14:textId="77777777" w:rsidTr="004A45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8F324D" w14:textId="77777777" w:rsidR="004A45F8" w:rsidRDefault="004A45F8" w:rsidP="004A45F8">
            <w:r>
              <w:t>Pasos</w:t>
            </w:r>
          </w:p>
        </w:tc>
        <w:tc>
          <w:tcPr>
            <w:tcW w:w="8788" w:type="dxa"/>
          </w:tcPr>
          <w:p w14:paraId="3274745E" w14:textId="0641A099" w:rsidR="004A45F8" w:rsidRPr="00B5390F" w:rsidRDefault="00B5390F" w:rsidP="00B53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90F">
              <w:t xml:space="preserve">Revise los datos en la pantalla de detalle para asegurarse de su exactitud. </w:t>
            </w:r>
          </w:p>
          <w:p w14:paraId="38A114AA" w14:textId="5E6E1313" w:rsidR="004A45F8" w:rsidRPr="002B4E6C" w:rsidRDefault="00B5390F" w:rsidP="004A4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DEAF9F" wp14:editId="388BBF3C">
                      <wp:simplePos x="0" y="0"/>
                      <wp:positionH relativeFrom="column">
                        <wp:posOffset>1283970</wp:posOffset>
                      </wp:positionH>
                      <wp:positionV relativeFrom="paragraph">
                        <wp:posOffset>1026795</wp:posOffset>
                      </wp:positionV>
                      <wp:extent cx="731520" cy="609600"/>
                      <wp:effectExtent l="0" t="0" r="11430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609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C9472C" id="Elipse 4" o:spid="_x0000_s1026" style="position:absolute;margin-left:101.1pt;margin-top:80.85pt;width:57.6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57DA8D76" wp14:editId="69C202F2">
                  <wp:extent cx="3444240" cy="2075139"/>
                  <wp:effectExtent l="0" t="0" r="381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486" cy="208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2816C" w14:textId="0B608D71" w:rsidR="004A45F8" w:rsidRDefault="004A45F8" w:rsidP="004A45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734BC088" w14:textId="77777777" w:rsidR="004A45F8" w:rsidRPr="002B4E6C" w:rsidRDefault="004A45F8" w:rsidP="004A45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</w:rPr>
            </w:pPr>
          </w:p>
        </w:tc>
      </w:tr>
      <w:tr w:rsidR="004A45F8" w14:paraId="5EAB48BE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CA7FDA6" w14:textId="77777777" w:rsidR="004A45F8" w:rsidRDefault="004A45F8" w:rsidP="004A45F8">
            <w:r>
              <w:t>Resultados esperados</w:t>
            </w:r>
          </w:p>
        </w:tc>
        <w:tc>
          <w:tcPr>
            <w:tcW w:w="8788" w:type="dxa"/>
          </w:tcPr>
          <w:p w14:paraId="73BA7C41" w14:textId="77777777" w:rsidR="004A45F8" w:rsidRDefault="004A45F8" w:rsidP="004A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el correcto funcionamiento de la pantalla.</w:t>
            </w:r>
          </w:p>
          <w:p w14:paraId="4EBB4A3C" w14:textId="77777777" w:rsidR="00B5390F" w:rsidRPr="00B5390F" w:rsidRDefault="00B5390F" w:rsidP="00B5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90F">
              <w:t xml:space="preserve">Revise los datos en la pantalla de detalle para asegurarse de su exactitud. </w:t>
            </w:r>
          </w:p>
          <w:p w14:paraId="543DB73C" w14:textId="46FF6465" w:rsidR="004A45F8" w:rsidRPr="004A45F8" w:rsidRDefault="004A45F8" w:rsidP="004A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5F8" w14:paraId="5B662DEF" w14:textId="77777777" w:rsidTr="004A45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C1299F5" w14:textId="77777777" w:rsidR="004A45F8" w:rsidRDefault="004A45F8" w:rsidP="004A45F8">
            <w:r>
              <w:t>Condición posterior</w:t>
            </w:r>
          </w:p>
        </w:tc>
        <w:tc>
          <w:tcPr>
            <w:tcW w:w="8788" w:type="dxa"/>
          </w:tcPr>
          <w:p w14:paraId="4C80F793" w14:textId="77777777" w:rsidR="004A45F8" w:rsidRPr="00B5390F" w:rsidRDefault="00B5390F" w:rsidP="00B53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90F">
              <w:t>La información debería ser visible tal como aparece en la página de detalle.</w:t>
            </w:r>
          </w:p>
          <w:p w14:paraId="1514D619" w14:textId="3221C5A8" w:rsidR="00B5390F" w:rsidRPr="004A45F8" w:rsidRDefault="00B5390F" w:rsidP="004A4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54A89493" wp14:editId="62589D5F">
                  <wp:extent cx="5443220" cy="2274570"/>
                  <wp:effectExtent l="0" t="0" r="508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F8" w14:paraId="3B89EF72" w14:textId="77777777" w:rsidTr="004A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9FD1425" w14:textId="77777777" w:rsidR="004A45F8" w:rsidRDefault="004A45F8" w:rsidP="004A45F8">
            <w:r>
              <w:t>Estado</w:t>
            </w:r>
          </w:p>
        </w:tc>
        <w:tc>
          <w:tcPr>
            <w:tcW w:w="8788" w:type="dxa"/>
          </w:tcPr>
          <w:p w14:paraId="7CFAC5F9" w14:textId="77777777" w:rsidR="004A45F8" w:rsidRDefault="004A45F8" w:rsidP="004A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BCA2BD" w14:textId="77777777" w:rsidR="004A45F8" w:rsidRPr="008E5538" w:rsidRDefault="004A45F8" w:rsidP="008E5538"/>
    <w:sectPr w:rsidR="004A45F8" w:rsidRPr="008E5538" w:rsidSect="009320A9">
      <w:headerReference w:type="default" r:id="rId18"/>
      <w:footerReference w:type="default" r:id="rId1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25CDA" w14:textId="77777777" w:rsidR="00440DEE" w:rsidRDefault="00440DEE" w:rsidP="0022755B">
      <w:pPr>
        <w:spacing w:after="0" w:line="240" w:lineRule="auto"/>
      </w:pPr>
      <w:r>
        <w:separator/>
      </w:r>
    </w:p>
  </w:endnote>
  <w:endnote w:type="continuationSeparator" w:id="0">
    <w:p w14:paraId="5F5840BC" w14:textId="77777777" w:rsidR="00440DEE" w:rsidRDefault="00440DEE" w:rsidP="002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DC3AF" w14:textId="171BFD60" w:rsidR="00C65741" w:rsidRPr="00F03E56" w:rsidRDefault="00C65741" w:rsidP="000C5238">
    <w:pPr>
      <w:pStyle w:val="Piedepgina"/>
      <w:pBdr>
        <w:top w:val="single" w:sz="4" w:space="1" w:color="D9D9D9"/>
      </w:pBdr>
      <w:rPr>
        <w:rFonts w:ascii="Arial" w:hAnsi="Arial" w:cs="Arial"/>
        <w:color w:val="808080" w:themeColor="background1" w:themeShade="80"/>
        <w:sz w:val="24"/>
        <w:szCs w:val="24"/>
        <w:lang w:val="es-ES"/>
      </w:rPr>
    </w:pPr>
    <w:r w:rsidRPr="00F03E56">
      <w:rPr>
        <w:rStyle w:val="Nmerodepgina"/>
        <w:rFonts w:ascii="Arial" w:hAnsi="Arial" w:cs="Arial"/>
        <w:bCs/>
        <w:color w:val="808080" w:themeColor="background1" w:themeShade="80"/>
        <w:sz w:val="24"/>
        <w:szCs w:val="24"/>
        <w:lang w:val="es-ES"/>
      </w:rPr>
      <w:t xml:space="preserve">Documento confidencial | INAP | </w:t>
    </w:r>
    <w:sdt>
      <w:sdtPr>
        <w:rPr>
          <w:rStyle w:val="Nmerodepgina"/>
          <w:rFonts w:ascii="Arial" w:hAnsi="Arial" w:cs="Arial"/>
          <w:bCs/>
          <w:color w:val="808080" w:themeColor="background1" w:themeShade="80"/>
          <w:sz w:val="24"/>
          <w:szCs w:val="24"/>
          <w:lang w:val="es-ES"/>
        </w:rPr>
        <w:alias w:val="Title"/>
        <w:tag w:val=""/>
        <w:id w:val="43810478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Nmerodepgina"/>
        </w:rPr>
      </w:sdtEndPr>
      <w:sdtContent>
        <w:r w:rsidRPr="00F03E56">
          <w:rPr>
            <w:rStyle w:val="Nmerodepgina"/>
            <w:rFonts w:ascii="Arial" w:hAnsi="Arial" w:cs="Arial"/>
            <w:bCs/>
            <w:color w:val="808080" w:themeColor="background1" w:themeShade="80"/>
            <w:sz w:val="24"/>
            <w:szCs w:val="24"/>
            <w:lang w:val="es-ES"/>
          </w:rPr>
          <w:t xml:space="preserve">     </w:t>
        </w:r>
      </w:sdtContent>
    </w:sdt>
    <w:r w:rsidRPr="00F03E56">
      <w:rPr>
        <w:rStyle w:val="Nmerodepgina"/>
        <w:rFonts w:ascii="Arial" w:hAnsi="Arial" w:cs="Arial"/>
        <w:bCs/>
        <w:color w:val="808080" w:themeColor="background1" w:themeShade="80"/>
        <w:sz w:val="24"/>
        <w:szCs w:val="24"/>
        <w:lang w:val="es-ES"/>
      </w:rPr>
      <w:tab/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begin"/>
    </w:r>
    <w:r w:rsidRPr="00F03E56">
      <w:rPr>
        <w:rFonts w:ascii="Arial" w:hAnsi="Arial" w:cs="Arial"/>
        <w:color w:val="808080" w:themeColor="background1" w:themeShade="80"/>
        <w:sz w:val="24"/>
        <w:szCs w:val="24"/>
        <w:lang w:val="es-ES"/>
      </w:rPr>
      <w:instrText xml:space="preserve"> PAGE   \* MERGEFORMAT </w:instrText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separate"/>
    </w:r>
    <w:r w:rsidR="00CF02C0">
      <w:rPr>
        <w:rFonts w:ascii="Arial" w:hAnsi="Arial" w:cs="Arial"/>
        <w:noProof/>
        <w:color w:val="808080" w:themeColor="background1" w:themeShade="80"/>
        <w:sz w:val="24"/>
        <w:szCs w:val="24"/>
        <w:lang w:val="es-ES"/>
      </w:rPr>
      <w:t>5</w:t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end"/>
    </w:r>
    <w:r w:rsidRPr="00F03E56">
      <w:rPr>
        <w:rFonts w:ascii="Arial" w:hAnsi="Arial" w:cs="Arial"/>
        <w:color w:val="808080" w:themeColor="background1" w:themeShade="80"/>
        <w:sz w:val="24"/>
        <w:szCs w:val="24"/>
        <w:lang w:val="es-ES"/>
      </w:rPr>
      <w:t xml:space="preserve"> | </w:t>
    </w:r>
    <w:r w:rsidRPr="00F03E56">
      <w:rPr>
        <w:rFonts w:ascii="Arial" w:hAnsi="Arial" w:cs="Arial"/>
        <w:color w:val="808080" w:themeColor="background1" w:themeShade="80"/>
        <w:spacing w:val="60"/>
        <w:sz w:val="24"/>
        <w:szCs w:val="24"/>
        <w:lang w:val="es-ES"/>
      </w:rPr>
      <w:t>Página</w:t>
    </w:r>
  </w:p>
  <w:p w14:paraId="1A58F342" w14:textId="77777777" w:rsidR="00C65741" w:rsidRDefault="00C657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ACCDC" w14:textId="77777777" w:rsidR="00440DEE" w:rsidRDefault="00440DEE" w:rsidP="0022755B">
      <w:pPr>
        <w:spacing w:after="0" w:line="240" w:lineRule="auto"/>
      </w:pPr>
      <w:r>
        <w:separator/>
      </w:r>
    </w:p>
  </w:footnote>
  <w:footnote w:type="continuationSeparator" w:id="0">
    <w:p w14:paraId="12374AE3" w14:textId="77777777" w:rsidR="00440DEE" w:rsidRDefault="00440DEE" w:rsidP="0022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196ED" w14:textId="0CEF4CD2" w:rsidR="00C65741" w:rsidRDefault="00C65741" w:rsidP="00DB3D09">
    <w:pPr>
      <w:pStyle w:val="Encabezado"/>
      <w:tabs>
        <w:tab w:val="clear" w:pos="4419"/>
        <w:tab w:val="clear" w:pos="8838"/>
        <w:tab w:val="left" w:pos="2054"/>
      </w:tabs>
      <w:rPr>
        <w:noProof/>
        <w:lang w:eastAsia="es-MX"/>
      </w:rPr>
    </w:pPr>
    <w:r w:rsidRPr="009962FD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B26D06" wp14:editId="13FAFD57">
          <wp:simplePos x="0" y="0"/>
          <wp:positionH relativeFrom="margin">
            <wp:posOffset>5295900</wp:posOffset>
          </wp:positionH>
          <wp:positionV relativeFrom="paragraph">
            <wp:posOffset>-266700</wp:posOffset>
          </wp:positionV>
          <wp:extent cx="1441193" cy="682625"/>
          <wp:effectExtent l="0" t="0" r="6985" b="3175"/>
          <wp:wrapNone/>
          <wp:docPr id="16" name="Imagen 1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483"/>
                  <a:stretch/>
                </pic:blipFill>
                <pic:spPr bwMode="auto">
                  <a:xfrm>
                    <a:off x="0" y="0"/>
                    <a:ext cx="1446427" cy="6851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3D09">
      <w:rPr>
        <w:noProof/>
        <w:lang w:eastAsia="es-MX"/>
      </w:rPr>
      <w:drawing>
        <wp:inline distT="0" distB="0" distL="0" distR="0" wp14:anchorId="41F36485" wp14:editId="171A5398">
          <wp:extent cx="2933700" cy="416456"/>
          <wp:effectExtent l="0" t="0" r="0" b="317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07994" cy="4270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62BB1A" w14:textId="77777777" w:rsidR="00C65741" w:rsidRPr="00DB3D09" w:rsidRDefault="00C65741" w:rsidP="00DB3D09">
    <w:pPr>
      <w:pStyle w:val="Encabezado"/>
      <w:tabs>
        <w:tab w:val="clear" w:pos="4419"/>
        <w:tab w:val="clear" w:pos="8838"/>
        <w:tab w:val="left" w:pos="2054"/>
      </w:tabs>
      <w:rPr>
        <w:noProof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942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7C8"/>
    <w:multiLevelType w:val="hybridMultilevel"/>
    <w:tmpl w:val="C82E3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6E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01116"/>
    <w:multiLevelType w:val="hybridMultilevel"/>
    <w:tmpl w:val="B8E2250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269D5"/>
    <w:multiLevelType w:val="hybridMultilevel"/>
    <w:tmpl w:val="380CB7DA"/>
    <w:lvl w:ilvl="0" w:tplc="4B06932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D73196A"/>
    <w:multiLevelType w:val="hybridMultilevel"/>
    <w:tmpl w:val="7D72D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005B1"/>
    <w:multiLevelType w:val="hybridMultilevel"/>
    <w:tmpl w:val="0FD84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15C83"/>
    <w:multiLevelType w:val="hybridMultilevel"/>
    <w:tmpl w:val="9966725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83819"/>
    <w:multiLevelType w:val="hybridMultilevel"/>
    <w:tmpl w:val="E5684DC4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B6269"/>
    <w:multiLevelType w:val="hybridMultilevel"/>
    <w:tmpl w:val="4F76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C6704"/>
    <w:multiLevelType w:val="hybridMultilevel"/>
    <w:tmpl w:val="D4402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21B2E"/>
    <w:multiLevelType w:val="hybridMultilevel"/>
    <w:tmpl w:val="EA926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C259E"/>
    <w:multiLevelType w:val="hybridMultilevel"/>
    <w:tmpl w:val="2E8AE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65CD1"/>
    <w:multiLevelType w:val="hybridMultilevel"/>
    <w:tmpl w:val="99B8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51125"/>
    <w:multiLevelType w:val="hybridMultilevel"/>
    <w:tmpl w:val="07BC272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B77FC"/>
    <w:multiLevelType w:val="hybridMultilevel"/>
    <w:tmpl w:val="8F10EC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4B1FEF"/>
    <w:multiLevelType w:val="hybridMultilevel"/>
    <w:tmpl w:val="0AB06E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83112"/>
    <w:multiLevelType w:val="hybridMultilevel"/>
    <w:tmpl w:val="30BC0472"/>
    <w:lvl w:ilvl="0" w:tplc="03E02B7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84181"/>
    <w:multiLevelType w:val="hybridMultilevel"/>
    <w:tmpl w:val="9C4EE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86336"/>
    <w:multiLevelType w:val="hybridMultilevel"/>
    <w:tmpl w:val="BAA02BF4"/>
    <w:lvl w:ilvl="0" w:tplc="2424F236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20BF3"/>
    <w:multiLevelType w:val="hybridMultilevel"/>
    <w:tmpl w:val="C1F09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305D"/>
    <w:multiLevelType w:val="hybridMultilevel"/>
    <w:tmpl w:val="5950E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E5ACD"/>
    <w:multiLevelType w:val="hybridMultilevel"/>
    <w:tmpl w:val="80747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73AE4"/>
    <w:multiLevelType w:val="hybridMultilevel"/>
    <w:tmpl w:val="13F63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35FE8"/>
    <w:multiLevelType w:val="hybridMultilevel"/>
    <w:tmpl w:val="2A3CB2BA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25444"/>
    <w:multiLevelType w:val="hybridMultilevel"/>
    <w:tmpl w:val="BCD4C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A31C9"/>
    <w:multiLevelType w:val="hybridMultilevel"/>
    <w:tmpl w:val="505A0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A3BC0"/>
    <w:multiLevelType w:val="hybridMultilevel"/>
    <w:tmpl w:val="F5C89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D4F89"/>
    <w:multiLevelType w:val="hybridMultilevel"/>
    <w:tmpl w:val="A08CC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52EFA"/>
    <w:multiLevelType w:val="hybridMultilevel"/>
    <w:tmpl w:val="F7E48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3063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6609A"/>
    <w:multiLevelType w:val="hybridMultilevel"/>
    <w:tmpl w:val="8384E110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13"/>
  </w:num>
  <w:num w:numId="3">
    <w:abstractNumId w:val="27"/>
  </w:num>
  <w:num w:numId="4">
    <w:abstractNumId w:val="25"/>
  </w:num>
  <w:num w:numId="5">
    <w:abstractNumId w:val="23"/>
  </w:num>
  <w:num w:numId="6">
    <w:abstractNumId w:val="16"/>
  </w:num>
  <w:num w:numId="7">
    <w:abstractNumId w:val="5"/>
  </w:num>
  <w:num w:numId="8">
    <w:abstractNumId w:val="24"/>
  </w:num>
  <w:num w:numId="9">
    <w:abstractNumId w:val="14"/>
  </w:num>
  <w:num w:numId="10">
    <w:abstractNumId w:val="18"/>
  </w:num>
  <w:num w:numId="11">
    <w:abstractNumId w:val="6"/>
  </w:num>
  <w:num w:numId="12">
    <w:abstractNumId w:val="15"/>
  </w:num>
  <w:num w:numId="13">
    <w:abstractNumId w:val="7"/>
  </w:num>
  <w:num w:numId="14">
    <w:abstractNumId w:val="31"/>
  </w:num>
  <w:num w:numId="15">
    <w:abstractNumId w:val="4"/>
  </w:num>
  <w:num w:numId="16">
    <w:abstractNumId w:val="26"/>
  </w:num>
  <w:num w:numId="17">
    <w:abstractNumId w:val="17"/>
  </w:num>
  <w:num w:numId="18">
    <w:abstractNumId w:val="0"/>
  </w:num>
  <w:num w:numId="19">
    <w:abstractNumId w:val="30"/>
  </w:num>
  <w:num w:numId="20">
    <w:abstractNumId w:val="2"/>
  </w:num>
  <w:num w:numId="21">
    <w:abstractNumId w:val="12"/>
  </w:num>
  <w:num w:numId="22">
    <w:abstractNumId w:val="11"/>
  </w:num>
  <w:num w:numId="23">
    <w:abstractNumId w:val="19"/>
  </w:num>
  <w:num w:numId="24">
    <w:abstractNumId w:val="22"/>
  </w:num>
  <w:num w:numId="25">
    <w:abstractNumId w:val="20"/>
  </w:num>
  <w:num w:numId="26">
    <w:abstractNumId w:val="10"/>
  </w:num>
  <w:num w:numId="27">
    <w:abstractNumId w:val="8"/>
  </w:num>
  <w:num w:numId="28">
    <w:abstractNumId w:val="28"/>
  </w:num>
  <w:num w:numId="29">
    <w:abstractNumId w:val="29"/>
  </w:num>
  <w:num w:numId="30">
    <w:abstractNumId w:val="1"/>
  </w:num>
  <w:num w:numId="31">
    <w:abstractNumId w:val="2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37"/>
    <w:rsid w:val="00000C1B"/>
    <w:rsid w:val="00001C05"/>
    <w:rsid w:val="00003614"/>
    <w:rsid w:val="00004621"/>
    <w:rsid w:val="00007E70"/>
    <w:rsid w:val="000102E3"/>
    <w:rsid w:val="00011E3E"/>
    <w:rsid w:val="00012FB3"/>
    <w:rsid w:val="00013173"/>
    <w:rsid w:val="000154A1"/>
    <w:rsid w:val="00015630"/>
    <w:rsid w:val="00016541"/>
    <w:rsid w:val="000169EF"/>
    <w:rsid w:val="00020455"/>
    <w:rsid w:val="0002278B"/>
    <w:rsid w:val="00022AE6"/>
    <w:rsid w:val="00022FF8"/>
    <w:rsid w:val="0002357D"/>
    <w:rsid w:val="00027EAC"/>
    <w:rsid w:val="00027FD1"/>
    <w:rsid w:val="0003048B"/>
    <w:rsid w:val="00031C9D"/>
    <w:rsid w:val="000323D9"/>
    <w:rsid w:val="000325D3"/>
    <w:rsid w:val="00033DA9"/>
    <w:rsid w:val="00034824"/>
    <w:rsid w:val="00034DDB"/>
    <w:rsid w:val="000359C6"/>
    <w:rsid w:val="00035A00"/>
    <w:rsid w:val="00040E0A"/>
    <w:rsid w:val="00041249"/>
    <w:rsid w:val="00042C64"/>
    <w:rsid w:val="00042EED"/>
    <w:rsid w:val="00044698"/>
    <w:rsid w:val="00044D1E"/>
    <w:rsid w:val="000458CA"/>
    <w:rsid w:val="00045C3E"/>
    <w:rsid w:val="00047366"/>
    <w:rsid w:val="00050BC2"/>
    <w:rsid w:val="0005169F"/>
    <w:rsid w:val="00054BC2"/>
    <w:rsid w:val="00055ACC"/>
    <w:rsid w:val="00056480"/>
    <w:rsid w:val="00056677"/>
    <w:rsid w:val="0005732D"/>
    <w:rsid w:val="0006140E"/>
    <w:rsid w:val="00061705"/>
    <w:rsid w:val="000623CC"/>
    <w:rsid w:val="00064A14"/>
    <w:rsid w:val="00065F7A"/>
    <w:rsid w:val="00066098"/>
    <w:rsid w:val="0006708A"/>
    <w:rsid w:val="00067A91"/>
    <w:rsid w:val="00067BBA"/>
    <w:rsid w:val="00072112"/>
    <w:rsid w:val="00073BEF"/>
    <w:rsid w:val="00073C1E"/>
    <w:rsid w:val="00075292"/>
    <w:rsid w:val="0007721E"/>
    <w:rsid w:val="000801E9"/>
    <w:rsid w:val="000808DB"/>
    <w:rsid w:val="00080BDE"/>
    <w:rsid w:val="00081053"/>
    <w:rsid w:val="000816C4"/>
    <w:rsid w:val="00082019"/>
    <w:rsid w:val="0008338D"/>
    <w:rsid w:val="00084008"/>
    <w:rsid w:val="0008535D"/>
    <w:rsid w:val="0008555A"/>
    <w:rsid w:val="0008589B"/>
    <w:rsid w:val="00090467"/>
    <w:rsid w:val="000918E9"/>
    <w:rsid w:val="00092253"/>
    <w:rsid w:val="000928EF"/>
    <w:rsid w:val="00092A06"/>
    <w:rsid w:val="0009428D"/>
    <w:rsid w:val="00095D0E"/>
    <w:rsid w:val="000967BB"/>
    <w:rsid w:val="000A23CF"/>
    <w:rsid w:val="000A4555"/>
    <w:rsid w:val="000A6259"/>
    <w:rsid w:val="000B1DE0"/>
    <w:rsid w:val="000B29B1"/>
    <w:rsid w:val="000B3CDA"/>
    <w:rsid w:val="000B4784"/>
    <w:rsid w:val="000B53D4"/>
    <w:rsid w:val="000B5B2E"/>
    <w:rsid w:val="000B7D1D"/>
    <w:rsid w:val="000C03C8"/>
    <w:rsid w:val="000C1BCF"/>
    <w:rsid w:val="000C3C3A"/>
    <w:rsid w:val="000C5193"/>
    <w:rsid w:val="000C5238"/>
    <w:rsid w:val="000C5BC6"/>
    <w:rsid w:val="000C7864"/>
    <w:rsid w:val="000D1436"/>
    <w:rsid w:val="000D3059"/>
    <w:rsid w:val="000D5792"/>
    <w:rsid w:val="000E2AFD"/>
    <w:rsid w:val="000E470D"/>
    <w:rsid w:val="000E4D24"/>
    <w:rsid w:val="000E5A0D"/>
    <w:rsid w:val="000E7B0E"/>
    <w:rsid w:val="000F137C"/>
    <w:rsid w:val="000F2D11"/>
    <w:rsid w:val="000F36E3"/>
    <w:rsid w:val="000F4766"/>
    <w:rsid w:val="000F4A45"/>
    <w:rsid w:val="000F77AD"/>
    <w:rsid w:val="00100328"/>
    <w:rsid w:val="00104046"/>
    <w:rsid w:val="001061F1"/>
    <w:rsid w:val="00106DBD"/>
    <w:rsid w:val="00110E26"/>
    <w:rsid w:val="001126F6"/>
    <w:rsid w:val="0011388A"/>
    <w:rsid w:val="00116435"/>
    <w:rsid w:val="00116F76"/>
    <w:rsid w:val="001200AA"/>
    <w:rsid w:val="00123DB7"/>
    <w:rsid w:val="001240A2"/>
    <w:rsid w:val="00124BB9"/>
    <w:rsid w:val="00125CE1"/>
    <w:rsid w:val="001272E7"/>
    <w:rsid w:val="001301AD"/>
    <w:rsid w:val="00130456"/>
    <w:rsid w:val="001308FD"/>
    <w:rsid w:val="00132D5C"/>
    <w:rsid w:val="00133904"/>
    <w:rsid w:val="0013499F"/>
    <w:rsid w:val="00136A4A"/>
    <w:rsid w:val="00137411"/>
    <w:rsid w:val="00140033"/>
    <w:rsid w:val="00140489"/>
    <w:rsid w:val="00141E0D"/>
    <w:rsid w:val="00142D16"/>
    <w:rsid w:val="00142DA6"/>
    <w:rsid w:val="0014428E"/>
    <w:rsid w:val="00144A93"/>
    <w:rsid w:val="00145629"/>
    <w:rsid w:val="00145D54"/>
    <w:rsid w:val="001462AA"/>
    <w:rsid w:val="00153D81"/>
    <w:rsid w:val="001545B4"/>
    <w:rsid w:val="001555CA"/>
    <w:rsid w:val="00155B0D"/>
    <w:rsid w:val="00155F05"/>
    <w:rsid w:val="00155F4B"/>
    <w:rsid w:val="001608B0"/>
    <w:rsid w:val="0016106D"/>
    <w:rsid w:val="00161A2B"/>
    <w:rsid w:val="00161DD0"/>
    <w:rsid w:val="0016253B"/>
    <w:rsid w:val="00164724"/>
    <w:rsid w:val="001667B9"/>
    <w:rsid w:val="001722B1"/>
    <w:rsid w:val="00172693"/>
    <w:rsid w:val="00173214"/>
    <w:rsid w:val="00174DF5"/>
    <w:rsid w:val="00176F13"/>
    <w:rsid w:val="0018094D"/>
    <w:rsid w:val="001815F4"/>
    <w:rsid w:val="00182AE8"/>
    <w:rsid w:val="0018309A"/>
    <w:rsid w:val="0018421A"/>
    <w:rsid w:val="0018492E"/>
    <w:rsid w:val="0018571E"/>
    <w:rsid w:val="00186286"/>
    <w:rsid w:val="001862A7"/>
    <w:rsid w:val="001878AC"/>
    <w:rsid w:val="00190DA8"/>
    <w:rsid w:val="001916F9"/>
    <w:rsid w:val="00191923"/>
    <w:rsid w:val="00191E0C"/>
    <w:rsid w:val="0019257C"/>
    <w:rsid w:val="00193BC7"/>
    <w:rsid w:val="0019413D"/>
    <w:rsid w:val="00194E27"/>
    <w:rsid w:val="001954C4"/>
    <w:rsid w:val="001969E6"/>
    <w:rsid w:val="001979FE"/>
    <w:rsid w:val="001A0624"/>
    <w:rsid w:val="001A1A6F"/>
    <w:rsid w:val="001A4DAC"/>
    <w:rsid w:val="001A684F"/>
    <w:rsid w:val="001A6E88"/>
    <w:rsid w:val="001B02C7"/>
    <w:rsid w:val="001B0402"/>
    <w:rsid w:val="001B1E4A"/>
    <w:rsid w:val="001B247C"/>
    <w:rsid w:val="001B29F2"/>
    <w:rsid w:val="001B4476"/>
    <w:rsid w:val="001B4AF4"/>
    <w:rsid w:val="001B6D9E"/>
    <w:rsid w:val="001B7B05"/>
    <w:rsid w:val="001C0105"/>
    <w:rsid w:val="001C01CA"/>
    <w:rsid w:val="001C0616"/>
    <w:rsid w:val="001C1BA2"/>
    <w:rsid w:val="001C3F7D"/>
    <w:rsid w:val="001C40BE"/>
    <w:rsid w:val="001C4FFA"/>
    <w:rsid w:val="001C5CDC"/>
    <w:rsid w:val="001C61C6"/>
    <w:rsid w:val="001C7CCE"/>
    <w:rsid w:val="001D2F38"/>
    <w:rsid w:val="001D6461"/>
    <w:rsid w:val="001D71DB"/>
    <w:rsid w:val="001D7364"/>
    <w:rsid w:val="001D7510"/>
    <w:rsid w:val="001D7F00"/>
    <w:rsid w:val="001E0022"/>
    <w:rsid w:val="001E0183"/>
    <w:rsid w:val="001E0B21"/>
    <w:rsid w:val="001E22F0"/>
    <w:rsid w:val="001E2FAB"/>
    <w:rsid w:val="001E3F2E"/>
    <w:rsid w:val="001E4004"/>
    <w:rsid w:val="001E4840"/>
    <w:rsid w:val="001E601A"/>
    <w:rsid w:val="001F1060"/>
    <w:rsid w:val="001F11B9"/>
    <w:rsid w:val="001F1E8B"/>
    <w:rsid w:val="001F1F19"/>
    <w:rsid w:val="001F23E8"/>
    <w:rsid w:val="001F35E4"/>
    <w:rsid w:val="001F57F4"/>
    <w:rsid w:val="002015C4"/>
    <w:rsid w:val="00202573"/>
    <w:rsid w:val="00202F19"/>
    <w:rsid w:val="002042E6"/>
    <w:rsid w:val="00210571"/>
    <w:rsid w:val="00210A76"/>
    <w:rsid w:val="0021193C"/>
    <w:rsid w:val="002120B7"/>
    <w:rsid w:val="002137E0"/>
    <w:rsid w:val="00213953"/>
    <w:rsid w:val="002170AE"/>
    <w:rsid w:val="0022093F"/>
    <w:rsid w:val="00220940"/>
    <w:rsid w:val="002209B2"/>
    <w:rsid w:val="0022139A"/>
    <w:rsid w:val="00221D6A"/>
    <w:rsid w:val="00222B0F"/>
    <w:rsid w:val="00222B8B"/>
    <w:rsid w:val="0022388C"/>
    <w:rsid w:val="00224DCF"/>
    <w:rsid w:val="0022525E"/>
    <w:rsid w:val="00225608"/>
    <w:rsid w:val="00226715"/>
    <w:rsid w:val="0022755B"/>
    <w:rsid w:val="0022785A"/>
    <w:rsid w:val="002336BF"/>
    <w:rsid w:val="00234557"/>
    <w:rsid w:val="0023549D"/>
    <w:rsid w:val="002365F0"/>
    <w:rsid w:val="00236F3B"/>
    <w:rsid w:val="00237B36"/>
    <w:rsid w:val="0024053A"/>
    <w:rsid w:val="002411B6"/>
    <w:rsid w:val="00244AC5"/>
    <w:rsid w:val="0025035E"/>
    <w:rsid w:val="0025254C"/>
    <w:rsid w:val="00252937"/>
    <w:rsid w:val="0025477D"/>
    <w:rsid w:val="00255FC1"/>
    <w:rsid w:val="00256B1C"/>
    <w:rsid w:val="00257393"/>
    <w:rsid w:val="00257CB2"/>
    <w:rsid w:val="00257CE8"/>
    <w:rsid w:val="00260034"/>
    <w:rsid w:val="002601F6"/>
    <w:rsid w:val="00261E63"/>
    <w:rsid w:val="00262B3D"/>
    <w:rsid w:val="00262CE0"/>
    <w:rsid w:val="00264895"/>
    <w:rsid w:val="00264F09"/>
    <w:rsid w:val="00267DC0"/>
    <w:rsid w:val="0027165D"/>
    <w:rsid w:val="00272140"/>
    <w:rsid w:val="00272156"/>
    <w:rsid w:val="00272599"/>
    <w:rsid w:val="002748CF"/>
    <w:rsid w:val="00277516"/>
    <w:rsid w:val="002800CC"/>
    <w:rsid w:val="0028082F"/>
    <w:rsid w:val="00282625"/>
    <w:rsid w:val="00285B2E"/>
    <w:rsid w:val="00286F8B"/>
    <w:rsid w:val="00290422"/>
    <w:rsid w:val="00292584"/>
    <w:rsid w:val="002968C3"/>
    <w:rsid w:val="002A1CF6"/>
    <w:rsid w:val="002A5C99"/>
    <w:rsid w:val="002B057F"/>
    <w:rsid w:val="002B1B65"/>
    <w:rsid w:val="002B2A46"/>
    <w:rsid w:val="002B37EC"/>
    <w:rsid w:val="002B39D5"/>
    <w:rsid w:val="002B4B42"/>
    <w:rsid w:val="002B4E6C"/>
    <w:rsid w:val="002B6C9A"/>
    <w:rsid w:val="002C0C85"/>
    <w:rsid w:val="002C0F4A"/>
    <w:rsid w:val="002C12F1"/>
    <w:rsid w:val="002C43E5"/>
    <w:rsid w:val="002C49B5"/>
    <w:rsid w:val="002C657E"/>
    <w:rsid w:val="002C6699"/>
    <w:rsid w:val="002C78D4"/>
    <w:rsid w:val="002D008F"/>
    <w:rsid w:val="002D05B5"/>
    <w:rsid w:val="002D12CA"/>
    <w:rsid w:val="002D1BEA"/>
    <w:rsid w:val="002D2680"/>
    <w:rsid w:val="002D3055"/>
    <w:rsid w:val="002D448A"/>
    <w:rsid w:val="002D7520"/>
    <w:rsid w:val="002E0E85"/>
    <w:rsid w:val="002E1107"/>
    <w:rsid w:val="002E1361"/>
    <w:rsid w:val="002E1F59"/>
    <w:rsid w:val="002E287C"/>
    <w:rsid w:val="002E2D62"/>
    <w:rsid w:val="002E5093"/>
    <w:rsid w:val="002E611A"/>
    <w:rsid w:val="002F2671"/>
    <w:rsid w:val="002F2D0B"/>
    <w:rsid w:val="002F3CC8"/>
    <w:rsid w:val="002F43E7"/>
    <w:rsid w:val="002F532E"/>
    <w:rsid w:val="00300279"/>
    <w:rsid w:val="00300952"/>
    <w:rsid w:val="00300EFC"/>
    <w:rsid w:val="003014B1"/>
    <w:rsid w:val="003018BA"/>
    <w:rsid w:val="003019AB"/>
    <w:rsid w:val="00302637"/>
    <w:rsid w:val="0030308D"/>
    <w:rsid w:val="00303273"/>
    <w:rsid w:val="003039ED"/>
    <w:rsid w:val="00304927"/>
    <w:rsid w:val="0030495A"/>
    <w:rsid w:val="00306F0D"/>
    <w:rsid w:val="00307440"/>
    <w:rsid w:val="00307B80"/>
    <w:rsid w:val="00307E6B"/>
    <w:rsid w:val="0031117C"/>
    <w:rsid w:val="0031128A"/>
    <w:rsid w:val="00311B6F"/>
    <w:rsid w:val="00312E3E"/>
    <w:rsid w:val="00313B38"/>
    <w:rsid w:val="00314D3D"/>
    <w:rsid w:val="003159BB"/>
    <w:rsid w:val="0031618E"/>
    <w:rsid w:val="003161CB"/>
    <w:rsid w:val="00317DF5"/>
    <w:rsid w:val="00317EBD"/>
    <w:rsid w:val="00320FA4"/>
    <w:rsid w:val="00321A43"/>
    <w:rsid w:val="00321F67"/>
    <w:rsid w:val="00323BED"/>
    <w:rsid w:val="00323E5D"/>
    <w:rsid w:val="0032742D"/>
    <w:rsid w:val="003279AE"/>
    <w:rsid w:val="0033104A"/>
    <w:rsid w:val="0033126B"/>
    <w:rsid w:val="00332C51"/>
    <w:rsid w:val="003339D1"/>
    <w:rsid w:val="00333C9D"/>
    <w:rsid w:val="003370FF"/>
    <w:rsid w:val="0034001F"/>
    <w:rsid w:val="00343885"/>
    <w:rsid w:val="003475DB"/>
    <w:rsid w:val="0034790E"/>
    <w:rsid w:val="00350569"/>
    <w:rsid w:val="00352036"/>
    <w:rsid w:val="00352C67"/>
    <w:rsid w:val="00354C4C"/>
    <w:rsid w:val="00354F34"/>
    <w:rsid w:val="00355159"/>
    <w:rsid w:val="0035516E"/>
    <w:rsid w:val="0035582D"/>
    <w:rsid w:val="003565C6"/>
    <w:rsid w:val="00356D36"/>
    <w:rsid w:val="00357E40"/>
    <w:rsid w:val="00360419"/>
    <w:rsid w:val="003613D7"/>
    <w:rsid w:val="0036233A"/>
    <w:rsid w:val="003624B4"/>
    <w:rsid w:val="00364720"/>
    <w:rsid w:val="00364734"/>
    <w:rsid w:val="00367D42"/>
    <w:rsid w:val="003702B6"/>
    <w:rsid w:val="00370478"/>
    <w:rsid w:val="003706AE"/>
    <w:rsid w:val="003722D3"/>
    <w:rsid w:val="00372510"/>
    <w:rsid w:val="00372ABA"/>
    <w:rsid w:val="0037304B"/>
    <w:rsid w:val="003750FB"/>
    <w:rsid w:val="003754B6"/>
    <w:rsid w:val="00377793"/>
    <w:rsid w:val="00380FC0"/>
    <w:rsid w:val="00381D70"/>
    <w:rsid w:val="00382E0D"/>
    <w:rsid w:val="003834A8"/>
    <w:rsid w:val="00383D73"/>
    <w:rsid w:val="003844E2"/>
    <w:rsid w:val="00384A45"/>
    <w:rsid w:val="003852A4"/>
    <w:rsid w:val="003853DD"/>
    <w:rsid w:val="0038795A"/>
    <w:rsid w:val="003879A5"/>
    <w:rsid w:val="00390357"/>
    <w:rsid w:val="0039050A"/>
    <w:rsid w:val="00391498"/>
    <w:rsid w:val="00392B9C"/>
    <w:rsid w:val="00394BFE"/>
    <w:rsid w:val="003958F0"/>
    <w:rsid w:val="003A2F3F"/>
    <w:rsid w:val="003A43A0"/>
    <w:rsid w:val="003A7C75"/>
    <w:rsid w:val="003B0456"/>
    <w:rsid w:val="003B0A05"/>
    <w:rsid w:val="003B4B0D"/>
    <w:rsid w:val="003B5B9C"/>
    <w:rsid w:val="003B5E29"/>
    <w:rsid w:val="003B78F1"/>
    <w:rsid w:val="003C32D3"/>
    <w:rsid w:val="003C3604"/>
    <w:rsid w:val="003C3E6E"/>
    <w:rsid w:val="003C3EC2"/>
    <w:rsid w:val="003C4620"/>
    <w:rsid w:val="003C4FE7"/>
    <w:rsid w:val="003C52FC"/>
    <w:rsid w:val="003C78C4"/>
    <w:rsid w:val="003C7B9E"/>
    <w:rsid w:val="003C7DE1"/>
    <w:rsid w:val="003D13B7"/>
    <w:rsid w:val="003E0585"/>
    <w:rsid w:val="003E1FBE"/>
    <w:rsid w:val="003E4D37"/>
    <w:rsid w:val="003E670D"/>
    <w:rsid w:val="003E7DC1"/>
    <w:rsid w:val="003F1027"/>
    <w:rsid w:val="003F2B0D"/>
    <w:rsid w:val="003F4E48"/>
    <w:rsid w:val="004000AA"/>
    <w:rsid w:val="00400DB1"/>
    <w:rsid w:val="00402218"/>
    <w:rsid w:val="00402D7B"/>
    <w:rsid w:val="0040334B"/>
    <w:rsid w:val="0040401C"/>
    <w:rsid w:val="00404794"/>
    <w:rsid w:val="00406D73"/>
    <w:rsid w:val="004106D3"/>
    <w:rsid w:val="0041209C"/>
    <w:rsid w:val="00413697"/>
    <w:rsid w:val="00414C7E"/>
    <w:rsid w:val="0041649F"/>
    <w:rsid w:val="004178BE"/>
    <w:rsid w:val="00422B29"/>
    <w:rsid w:val="00423079"/>
    <w:rsid w:val="00423604"/>
    <w:rsid w:val="00423F8E"/>
    <w:rsid w:val="00427214"/>
    <w:rsid w:val="004275D5"/>
    <w:rsid w:val="00427983"/>
    <w:rsid w:val="00430270"/>
    <w:rsid w:val="00430AAB"/>
    <w:rsid w:val="004315E2"/>
    <w:rsid w:val="00433F92"/>
    <w:rsid w:val="00435106"/>
    <w:rsid w:val="004351DB"/>
    <w:rsid w:val="00435232"/>
    <w:rsid w:val="00435400"/>
    <w:rsid w:val="00437644"/>
    <w:rsid w:val="00440DEE"/>
    <w:rsid w:val="0044179B"/>
    <w:rsid w:val="004420C6"/>
    <w:rsid w:val="00443347"/>
    <w:rsid w:val="004436AF"/>
    <w:rsid w:val="00443BC4"/>
    <w:rsid w:val="004440BC"/>
    <w:rsid w:val="004455B1"/>
    <w:rsid w:val="00445913"/>
    <w:rsid w:val="00451E77"/>
    <w:rsid w:val="0045372A"/>
    <w:rsid w:val="00453734"/>
    <w:rsid w:val="0045519F"/>
    <w:rsid w:val="00455622"/>
    <w:rsid w:val="00456710"/>
    <w:rsid w:val="00456FD4"/>
    <w:rsid w:val="0045783C"/>
    <w:rsid w:val="00462536"/>
    <w:rsid w:val="0046474C"/>
    <w:rsid w:val="00464DA6"/>
    <w:rsid w:val="00474C97"/>
    <w:rsid w:val="00474D5D"/>
    <w:rsid w:val="00475D9E"/>
    <w:rsid w:val="00475ECF"/>
    <w:rsid w:val="00475EDE"/>
    <w:rsid w:val="00476758"/>
    <w:rsid w:val="004819C2"/>
    <w:rsid w:val="00482DC3"/>
    <w:rsid w:val="00487B60"/>
    <w:rsid w:val="004924FE"/>
    <w:rsid w:val="0049405B"/>
    <w:rsid w:val="0049640F"/>
    <w:rsid w:val="00496B22"/>
    <w:rsid w:val="004A0017"/>
    <w:rsid w:val="004A06B2"/>
    <w:rsid w:val="004A1F40"/>
    <w:rsid w:val="004A2E09"/>
    <w:rsid w:val="004A45F8"/>
    <w:rsid w:val="004A5693"/>
    <w:rsid w:val="004A5F0F"/>
    <w:rsid w:val="004B214E"/>
    <w:rsid w:val="004B24F7"/>
    <w:rsid w:val="004B2DD9"/>
    <w:rsid w:val="004B2EB9"/>
    <w:rsid w:val="004B33F1"/>
    <w:rsid w:val="004B486F"/>
    <w:rsid w:val="004B60E2"/>
    <w:rsid w:val="004B69A9"/>
    <w:rsid w:val="004C0CDF"/>
    <w:rsid w:val="004C10D2"/>
    <w:rsid w:val="004C1184"/>
    <w:rsid w:val="004C2C51"/>
    <w:rsid w:val="004C499F"/>
    <w:rsid w:val="004C4E40"/>
    <w:rsid w:val="004C4FA1"/>
    <w:rsid w:val="004C651F"/>
    <w:rsid w:val="004C6A35"/>
    <w:rsid w:val="004C7020"/>
    <w:rsid w:val="004C7312"/>
    <w:rsid w:val="004C7E69"/>
    <w:rsid w:val="004D1E4A"/>
    <w:rsid w:val="004D25BC"/>
    <w:rsid w:val="004D6BAA"/>
    <w:rsid w:val="004E0698"/>
    <w:rsid w:val="004E1FD7"/>
    <w:rsid w:val="004E439C"/>
    <w:rsid w:val="004E4882"/>
    <w:rsid w:val="004E5FCE"/>
    <w:rsid w:val="004E667F"/>
    <w:rsid w:val="004E76A3"/>
    <w:rsid w:val="004E7AD3"/>
    <w:rsid w:val="004F368D"/>
    <w:rsid w:val="004F429C"/>
    <w:rsid w:val="004F5D2B"/>
    <w:rsid w:val="004F6066"/>
    <w:rsid w:val="004F642A"/>
    <w:rsid w:val="004F6539"/>
    <w:rsid w:val="004F6AF2"/>
    <w:rsid w:val="00501367"/>
    <w:rsid w:val="00502228"/>
    <w:rsid w:val="00502A94"/>
    <w:rsid w:val="00502D4E"/>
    <w:rsid w:val="005032C4"/>
    <w:rsid w:val="00506353"/>
    <w:rsid w:val="00510ED1"/>
    <w:rsid w:val="0051109F"/>
    <w:rsid w:val="00511AC6"/>
    <w:rsid w:val="005135A0"/>
    <w:rsid w:val="00517FED"/>
    <w:rsid w:val="00520BC4"/>
    <w:rsid w:val="00522594"/>
    <w:rsid w:val="00523170"/>
    <w:rsid w:val="00523C6F"/>
    <w:rsid w:val="00523F37"/>
    <w:rsid w:val="00524127"/>
    <w:rsid w:val="00524607"/>
    <w:rsid w:val="00524C3A"/>
    <w:rsid w:val="00527FE8"/>
    <w:rsid w:val="005302F3"/>
    <w:rsid w:val="005308FD"/>
    <w:rsid w:val="005329EF"/>
    <w:rsid w:val="0054104A"/>
    <w:rsid w:val="00541416"/>
    <w:rsid w:val="005513E8"/>
    <w:rsid w:val="00552D6D"/>
    <w:rsid w:val="00556BD5"/>
    <w:rsid w:val="005573DA"/>
    <w:rsid w:val="00557F46"/>
    <w:rsid w:val="005601CE"/>
    <w:rsid w:val="00560400"/>
    <w:rsid w:val="00560660"/>
    <w:rsid w:val="00561B03"/>
    <w:rsid w:val="00563C74"/>
    <w:rsid w:val="00564E44"/>
    <w:rsid w:val="0056729E"/>
    <w:rsid w:val="00567A52"/>
    <w:rsid w:val="0057068C"/>
    <w:rsid w:val="00573040"/>
    <w:rsid w:val="00574468"/>
    <w:rsid w:val="005744E4"/>
    <w:rsid w:val="005766E1"/>
    <w:rsid w:val="00576FE7"/>
    <w:rsid w:val="005803AB"/>
    <w:rsid w:val="00582C8F"/>
    <w:rsid w:val="0058343B"/>
    <w:rsid w:val="005847F4"/>
    <w:rsid w:val="00587EFA"/>
    <w:rsid w:val="00590964"/>
    <w:rsid w:val="00592542"/>
    <w:rsid w:val="005935A0"/>
    <w:rsid w:val="00593F68"/>
    <w:rsid w:val="00594401"/>
    <w:rsid w:val="00595590"/>
    <w:rsid w:val="005955EA"/>
    <w:rsid w:val="00595C37"/>
    <w:rsid w:val="00595D56"/>
    <w:rsid w:val="005966FA"/>
    <w:rsid w:val="005A270E"/>
    <w:rsid w:val="005A2B03"/>
    <w:rsid w:val="005A3385"/>
    <w:rsid w:val="005A3916"/>
    <w:rsid w:val="005A3C28"/>
    <w:rsid w:val="005A44FB"/>
    <w:rsid w:val="005A5FAA"/>
    <w:rsid w:val="005A69FE"/>
    <w:rsid w:val="005A7208"/>
    <w:rsid w:val="005B116B"/>
    <w:rsid w:val="005B1F6A"/>
    <w:rsid w:val="005B2442"/>
    <w:rsid w:val="005B3C68"/>
    <w:rsid w:val="005B4579"/>
    <w:rsid w:val="005B5BFC"/>
    <w:rsid w:val="005B5F38"/>
    <w:rsid w:val="005B755A"/>
    <w:rsid w:val="005B75BB"/>
    <w:rsid w:val="005B7C7B"/>
    <w:rsid w:val="005B7EBE"/>
    <w:rsid w:val="005C0699"/>
    <w:rsid w:val="005C1601"/>
    <w:rsid w:val="005C528F"/>
    <w:rsid w:val="005C7009"/>
    <w:rsid w:val="005C7479"/>
    <w:rsid w:val="005D05DF"/>
    <w:rsid w:val="005D1533"/>
    <w:rsid w:val="005D1B18"/>
    <w:rsid w:val="005D3E8E"/>
    <w:rsid w:val="005D4556"/>
    <w:rsid w:val="005D5DD3"/>
    <w:rsid w:val="005D62DF"/>
    <w:rsid w:val="005D6691"/>
    <w:rsid w:val="005D78C1"/>
    <w:rsid w:val="005E0AA8"/>
    <w:rsid w:val="005E3E01"/>
    <w:rsid w:val="005E50AE"/>
    <w:rsid w:val="005E54EF"/>
    <w:rsid w:val="005E7CDB"/>
    <w:rsid w:val="005F0926"/>
    <w:rsid w:val="005F0CF4"/>
    <w:rsid w:val="005F0DE8"/>
    <w:rsid w:val="005F2E2D"/>
    <w:rsid w:val="005F3113"/>
    <w:rsid w:val="005F381B"/>
    <w:rsid w:val="005F3AF0"/>
    <w:rsid w:val="005F3CE6"/>
    <w:rsid w:val="005F404E"/>
    <w:rsid w:val="005F4EBF"/>
    <w:rsid w:val="005F5F7E"/>
    <w:rsid w:val="00600F4D"/>
    <w:rsid w:val="00600FFB"/>
    <w:rsid w:val="00602360"/>
    <w:rsid w:val="00602428"/>
    <w:rsid w:val="006025FD"/>
    <w:rsid w:val="00603414"/>
    <w:rsid w:val="006045C2"/>
    <w:rsid w:val="00605765"/>
    <w:rsid w:val="006074ED"/>
    <w:rsid w:val="0060770B"/>
    <w:rsid w:val="00607D81"/>
    <w:rsid w:val="00607F91"/>
    <w:rsid w:val="006105C7"/>
    <w:rsid w:val="0061199D"/>
    <w:rsid w:val="00612F1C"/>
    <w:rsid w:val="00613FAB"/>
    <w:rsid w:val="00614863"/>
    <w:rsid w:val="00615ECB"/>
    <w:rsid w:val="00616D8A"/>
    <w:rsid w:val="006201BA"/>
    <w:rsid w:val="00622216"/>
    <w:rsid w:val="00624E8C"/>
    <w:rsid w:val="00625130"/>
    <w:rsid w:val="00626A55"/>
    <w:rsid w:val="00627B94"/>
    <w:rsid w:val="00630258"/>
    <w:rsid w:val="0063139A"/>
    <w:rsid w:val="00631CE8"/>
    <w:rsid w:val="00632490"/>
    <w:rsid w:val="00632F4B"/>
    <w:rsid w:val="00636EC8"/>
    <w:rsid w:val="006411AA"/>
    <w:rsid w:val="006413B2"/>
    <w:rsid w:val="0064149F"/>
    <w:rsid w:val="00642CC2"/>
    <w:rsid w:val="006442E6"/>
    <w:rsid w:val="006459B4"/>
    <w:rsid w:val="0064691A"/>
    <w:rsid w:val="00647214"/>
    <w:rsid w:val="00647355"/>
    <w:rsid w:val="00647AA3"/>
    <w:rsid w:val="006505E0"/>
    <w:rsid w:val="00650CED"/>
    <w:rsid w:val="006512C7"/>
    <w:rsid w:val="00652647"/>
    <w:rsid w:val="0065269F"/>
    <w:rsid w:val="00654BE9"/>
    <w:rsid w:val="0065514C"/>
    <w:rsid w:val="00656CDB"/>
    <w:rsid w:val="00657E82"/>
    <w:rsid w:val="00662C5D"/>
    <w:rsid w:val="00662F70"/>
    <w:rsid w:val="0066465B"/>
    <w:rsid w:val="00665736"/>
    <w:rsid w:val="00666BCB"/>
    <w:rsid w:val="00667DAE"/>
    <w:rsid w:val="0067666F"/>
    <w:rsid w:val="006778B9"/>
    <w:rsid w:val="00677F92"/>
    <w:rsid w:val="0068250C"/>
    <w:rsid w:val="00692861"/>
    <w:rsid w:val="006931F7"/>
    <w:rsid w:val="006944DB"/>
    <w:rsid w:val="006A0344"/>
    <w:rsid w:val="006A19E6"/>
    <w:rsid w:val="006A1A50"/>
    <w:rsid w:val="006A2A03"/>
    <w:rsid w:val="006A4707"/>
    <w:rsid w:val="006A4D1D"/>
    <w:rsid w:val="006A56AF"/>
    <w:rsid w:val="006A6D15"/>
    <w:rsid w:val="006A7EC6"/>
    <w:rsid w:val="006B02D4"/>
    <w:rsid w:val="006B1D3B"/>
    <w:rsid w:val="006B1EE2"/>
    <w:rsid w:val="006B2809"/>
    <w:rsid w:val="006B2B18"/>
    <w:rsid w:val="006B43B1"/>
    <w:rsid w:val="006B4790"/>
    <w:rsid w:val="006C016A"/>
    <w:rsid w:val="006C0BD7"/>
    <w:rsid w:val="006C1247"/>
    <w:rsid w:val="006C18FC"/>
    <w:rsid w:val="006C3400"/>
    <w:rsid w:val="006C4752"/>
    <w:rsid w:val="006C7A0F"/>
    <w:rsid w:val="006D27B6"/>
    <w:rsid w:val="006D2860"/>
    <w:rsid w:val="006D3225"/>
    <w:rsid w:val="006D46BC"/>
    <w:rsid w:val="006D4771"/>
    <w:rsid w:val="006D5D7D"/>
    <w:rsid w:val="006D5F67"/>
    <w:rsid w:val="006D67A1"/>
    <w:rsid w:val="006D7089"/>
    <w:rsid w:val="006D7A86"/>
    <w:rsid w:val="006E03C8"/>
    <w:rsid w:val="006E2839"/>
    <w:rsid w:val="006E2A41"/>
    <w:rsid w:val="006E2DBD"/>
    <w:rsid w:val="006E69AE"/>
    <w:rsid w:val="006F017F"/>
    <w:rsid w:val="006F0A36"/>
    <w:rsid w:val="006F1060"/>
    <w:rsid w:val="006F24FF"/>
    <w:rsid w:val="006F2733"/>
    <w:rsid w:val="006F284F"/>
    <w:rsid w:val="006F4BC5"/>
    <w:rsid w:val="006F53A0"/>
    <w:rsid w:val="006F6603"/>
    <w:rsid w:val="006F7461"/>
    <w:rsid w:val="00701B00"/>
    <w:rsid w:val="0070582D"/>
    <w:rsid w:val="007068AA"/>
    <w:rsid w:val="007075F0"/>
    <w:rsid w:val="00707FE7"/>
    <w:rsid w:val="007107A9"/>
    <w:rsid w:val="007124C6"/>
    <w:rsid w:val="00713944"/>
    <w:rsid w:val="00713A51"/>
    <w:rsid w:val="00713D29"/>
    <w:rsid w:val="007146AD"/>
    <w:rsid w:val="00714BC1"/>
    <w:rsid w:val="00716E48"/>
    <w:rsid w:val="00717B3F"/>
    <w:rsid w:val="0072154A"/>
    <w:rsid w:val="00721893"/>
    <w:rsid w:val="00721A67"/>
    <w:rsid w:val="00721ACB"/>
    <w:rsid w:val="00723211"/>
    <w:rsid w:val="00723DCD"/>
    <w:rsid w:val="007253AA"/>
    <w:rsid w:val="00730135"/>
    <w:rsid w:val="00730462"/>
    <w:rsid w:val="00730861"/>
    <w:rsid w:val="00730961"/>
    <w:rsid w:val="00730978"/>
    <w:rsid w:val="007362F9"/>
    <w:rsid w:val="007376FE"/>
    <w:rsid w:val="00737729"/>
    <w:rsid w:val="007378DC"/>
    <w:rsid w:val="007412E3"/>
    <w:rsid w:val="00741AD8"/>
    <w:rsid w:val="00742230"/>
    <w:rsid w:val="0074358F"/>
    <w:rsid w:val="0074681A"/>
    <w:rsid w:val="007469F4"/>
    <w:rsid w:val="00750DBB"/>
    <w:rsid w:val="00750E31"/>
    <w:rsid w:val="0075114A"/>
    <w:rsid w:val="00751265"/>
    <w:rsid w:val="00753167"/>
    <w:rsid w:val="007532D8"/>
    <w:rsid w:val="00753696"/>
    <w:rsid w:val="00755485"/>
    <w:rsid w:val="007570AA"/>
    <w:rsid w:val="00760C62"/>
    <w:rsid w:val="00764C70"/>
    <w:rsid w:val="00765F70"/>
    <w:rsid w:val="00766177"/>
    <w:rsid w:val="00766863"/>
    <w:rsid w:val="00770641"/>
    <w:rsid w:val="00772C2D"/>
    <w:rsid w:val="00774F52"/>
    <w:rsid w:val="00781437"/>
    <w:rsid w:val="00782404"/>
    <w:rsid w:val="0078305B"/>
    <w:rsid w:val="007873C8"/>
    <w:rsid w:val="0079041C"/>
    <w:rsid w:val="007912A0"/>
    <w:rsid w:val="00793188"/>
    <w:rsid w:val="0079419E"/>
    <w:rsid w:val="007955F0"/>
    <w:rsid w:val="00795CE7"/>
    <w:rsid w:val="00796F7F"/>
    <w:rsid w:val="007970DC"/>
    <w:rsid w:val="007A2ED7"/>
    <w:rsid w:val="007A303C"/>
    <w:rsid w:val="007A314C"/>
    <w:rsid w:val="007A39C3"/>
    <w:rsid w:val="007A5E24"/>
    <w:rsid w:val="007A7E87"/>
    <w:rsid w:val="007B00EF"/>
    <w:rsid w:val="007B1634"/>
    <w:rsid w:val="007B19C5"/>
    <w:rsid w:val="007B254B"/>
    <w:rsid w:val="007B5B8E"/>
    <w:rsid w:val="007B5DC5"/>
    <w:rsid w:val="007B6597"/>
    <w:rsid w:val="007B79E4"/>
    <w:rsid w:val="007C1180"/>
    <w:rsid w:val="007C1C73"/>
    <w:rsid w:val="007C2EF4"/>
    <w:rsid w:val="007C33EF"/>
    <w:rsid w:val="007C39D6"/>
    <w:rsid w:val="007C3DB8"/>
    <w:rsid w:val="007C4693"/>
    <w:rsid w:val="007C7DE4"/>
    <w:rsid w:val="007D376E"/>
    <w:rsid w:val="007D45E5"/>
    <w:rsid w:val="007D6F4A"/>
    <w:rsid w:val="007D7603"/>
    <w:rsid w:val="007D7E10"/>
    <w:rsid w:val="007E0861"/>
    <w:rsid w:val="007E09AA"/>
    <w:rsid w:val="007E24E8"/>
    <w:rsid w:val="007E6731"/>
    <w:rsid w:val="007E7182"/>
    <w:rsid w:val="007F0396"/>
    <w:rsid w:val="007F2F67"/>
    <w:rsid w:val="007F3771"/>
    <w:rsid w:val="007F3BBA"/>
    <w:rsid w:val="007F648B"/>
    <w:rsid w:val="00800EDE"/>
    <w:rsid w:val="00800F31"/>
    <w:rsid w:val="00804322"/>
    <w:rsid w:val="00805809"/>
    <w:rsid w:val="0080790C"/>
    <w:rsid w:val="008121AC"/>
    <w:rsid w:val="00812ED5"/>
    <w:rsid w:val="00813240"/>
    <w:rsid w:val="00813B20"/>
    <w:rsid w:val="00821DE2"/>
    <w:rsid w:val="00822F3D"/>
    <w:rsid w:val="00824C03"/>
    <w:rsid w:val="0082565F"/>
    <w:rsid w:val="00827A38"/>
    <w:rsid w:val="00830144"/>
    <w:rsid w:val="008309DA"/>
    <w:rsid w:val="00830E14"/>
    <w:rsid w:val="00830EE9"/>
    <w:rsid w:val="00832EA7"/>
    <w:rsid w:val="00832EF3"/>
    <w:rsid w:val="00834177"/>
    <w:rsid w:val="00834E78"/>
    <w:rsid w:val="00835626"/>
    <w:rsid w:val="00835CDD"/>
    <w:rsid w:val="008367E7"/>
    <w:rsid w:val="00836CF8"/>
    <w:rsid w:val="0083745C"/>
    <w:rsid w:val="008401A7"/>
    <w:rsid w:val="00840DEC"/>
    <w:rsid w:val="00841583"/>
    <w:rsid w:val="008417AA"/>
    <w:rsid w:val="008434F8"/>
    <w:rsid w:val="00843E58"/>
    <w:rsid w:val="00846942"/>
    <w:rsid w:val="008518E4"/>
    <w:rsid w:val="00854F5B"/>
    <w:rsid w:val="00855A0B"/>
    <w:rsid w:val="00855F85"/>
    <w:rsid w:val="008566F0"/>
    <w:rsid w:val="00857074"/>
    <w:rsid w:val="008571F1"/>
    <w:rsid w:val="008615D0"/>
    <w:rsid w:val="00861B55"/>
    <w:rsid w:val="00861BCD"/>
    <w:rsid w:val="0086264B"/>
    <w:rsid w:val="00864A2B"/>
    <w:rsid w:val="00865CA8"/>
    <w:rsid w:val="008671C7"/>
    <w:rsid w:val="00867292"/>
    <w:rsid w:val="00867E19"/>
    <w:rsid w:val="00870432"/>
    <w:rsid w:val="00870FEE"/>
    <w:rsid w:val="0087195A"/>
    <w:rsid w:val="00872A85"/>
    <w:rsid w:val="00872A90"/>
    <w:rsid w:val="00872DED"/>
    <w:rsid w:val="00873828"/>
    <w:rsid w:val="008739D1"/>
    <w:rsid w:val="00874013"/>
    <w:rsid w:val="0087499C"/>
    <w:rsid w:val="00874EE7"/>
    <w:rsid w:val="008777DE"/>
    <w:rsid w:val="008808EC"/>
    <w:rsid w:val="008821B9"/>
    <w:rsid w:val="008822A2"/>
    <w:rsid w:val="00883772"/>
    <w:rsid w:val="00883CE1"/>
    <w:rsid w:val="00884059"/>
    <w:rsid w:val="008878FB"/>
    <w:rsid w:val="00887EC8"/>
    <w:rsid w:val="00891DC4"/>
    <w:rsid w:val="00894B67"/>
    <w:rsid w:val="00896637"/>
    <w:rsid w:val="00896DBC"/>
    <w:rsid w:val="0089799F"/>
    <w:rsid w:val="008A13F9"/>
    <w:rsid w:val="008A4622"/>
    <w:rsid w:val="008A5511"/>
    <w:rsid w:val="008A5C16"/>
    <w:rsid w:val="008B1548"/>
    <w:rsid w:val="008B1C77"/>
    <w:rsid w:val="008B2D3A"/>
    <w:rsid w:val="008B646F"/>
    <w:rsid w:val="008B7250"/>
    <w:rsid w:val="008C03BA"/>
    <w:rsid w:val="008C228B"/>
    <w:rsid w:val="008C323D"/>
    <w:rsid w:val="008C3D52"/>
    <w:rsid w:val="008C4294"/>
    <w:rsid w:val="008C591C"/>
    <w:rsid w:val="008C74CF"/>
    <w:rsid w:val="008C7BDA"/>
    <w:rsid w:val="008D1043"/>
    <w:rsid w:val="008D4783"/>
    <w:rsid w:val="008D47B3"/>
    <w:rsid w:val="008D6349"/>
    <w:rsid w:val="008D6F5B"/>
    <w:rsid w:val="008D7475"/>
    <w:rsid w:val="008E1ED6"/>
    <w:rsid w:val="008E42E1"/>
    <w:rsid w:val="008E5302"/>
    <w:rsid w:val="008E5538"/>
    <w:rsid w:val="008E6DA4"/>
    <w:rsid w:val="008E76B2"/>
    <w:rsid w:val="008F1FD7"/>
    <w:rsid w:val="008F2393"/>
    <w:rsid w:val="008F2DBE"/>
    <w:rsid w:val="008F44FD"/>
    <w:rsid w:val="008F4657"/>
    <w:rsid w:val="008F50B4"/>
    <w:rsid w:val="008F640E"/>
    <w:rsid w:val="008F69E2"/>
    <w:rsid w:val="008F6CFD"/>
    <w:rsid w:val="008F757A"/>
    <w:rsid w:val="008F7858"/>
    <w:rsid w:val="009025CD"/>
    <w:rsid w:val="00902F19"/>
    <w:rsid w:val="00905502"/>
    <w:rsid w:val="00906280"/>
    <w:rsid w:val="00907250"/>
    <w:rsid w:val="00907C7B"/>
    <w:rsid w:val="00907E0A"/>
    <w:rsid w:val="00911A92"/>
    <w:rsid w:val="009128E4"/>
    <w:rsid w:val="00912DE5"/>
    <w:rsid w:val="00913562"/>
    <w:rsid w:val="00920792"/>
    <w:rsid w:val="00920EF4"/>
    <w:rsid w:val="009226E5"/>
    <w:rsid w:val="0092514E"/>
    <w:rsid w:val="009272F8"/>
    <w:rsid w:val="00927DBA"/>
    <w:rsid w:val="009300E2"/>
    <w:rsid w:val="00931C58"/>
    <w:rsid w:val="009320A9"/>
    <w:rsid w:val="00933EAA"/>
    <w:rsid w:val="00934101"/>
    <w:rsid w:val="009347CD"/>
    <w:rsid w:val="00935263"/>
    <w:rsid w:val="00935D60"/>
    <w:rsid w:val="00935E3A"/>
    <w:rsid w:val="009371EF"/>
    <w:rsid w:val="00937CDA"/>
    <w:rsid w:val="00937F0E"/>
    <w:rsid w:val="00941F8A"/>
    <w:rsid w:val="00942D30"/>
    <w:rsid w:val="00943448"/>
    <w:rsid w:val="009456B2"/>
    <w:rsid w:val="00946897"/>
    <w:rsid w:val="00952DA8"/>
    <w:rsid w:val="009556D9"/>
    <w:rsid w:val="00955A50"/>
    <w:rsid w:val="00955CF5"/>
    <w:rsid w:val="00955E8B"/>
    <w:rsid w:val="009571A8"/>
    <w:rsid w:val="0095777D"/>
    <w:rsid w:val="009613EC"/>
    <w:rsid w:val="009617A4"/>
    <w:rsid w:val="00961D5B"/>
    <w:rsid w:val="00961EE1"/>
    <w:rsid w:val="00962D5D"/>
    <w:rsid w:val="00963A36"/>
    <w:rsid w:val="00963CF2"/>
    <w:rsid w:val="00963F8F"/>
    <w:rsid w:val="00964637"/>
    <w:rsid w:val="00964955"/>
    <w:rsid w:val="00965210"/>
    <w:rsid w:val="009655D0"/>
    <w:rsid w:val="00965FF6"/>
    <w:rsid w:val="009705B6"/>
    <w:rsid w:val="00972002"/>
    <w:rsid w:val="009756B9"/>
    <w:rsid w:val="00976B1F"/>
    <w:rsid w:val="009777D3"/>
    <w:rsid w:val="00980595"/>
    <w:rsid w:val="0098259B"/>
    <w:rsid w:val="00983FA3"/>
    <w:rsid w:val="0098597D"/>
    <w:rsid w:val="009922C3"/>
    <w:rsid w:val="00992735"/>
    <w:rsid w:val="009930A1"/>
    <w:rsid w:val="00993CEF"/>
    <w:rsid w:val="00994AE6"/>
    <w:rsid w:val="00994D55"/>
    <w:rsid w:val="009961C4"/>
    <w:rsid w:val="009A0102"/>
    <w:rsid w:val="009A1096"/>
    <w:rsid w:val="009A1E60"/>
    <w:rsid w:val="009A1F8A"/>
    <w:rsid w:val="009A2DF4"/>
    <w:rsid w:val="009A4827"/>
    <w:rsid w:val="009A4BD6"/>
    <w:rsid w:val="009A765A"/>
    <w:rsid w:val="009B15D5"/>
    <w:rsid w:val="009B1F71"/>
    <w:rsid w:val="009B5895"/>
    <w:rsid w:val="009B6CB1"/>
    <w:rsid w:val="009B77F1"/>
    <w:rsid w:val="009B7AD9"/>
    <w:rsid w:val="009C01DD"/>
    <w:rsid w:val="009C0DF6"/>
    <w:rsid w:val="009C1CCE"/>
    <w:rsid w:val="009C2011"/>
    <w:rsid w:val="009C227F"/>
    <w:rsid w:val="009C6F41"/>
    <w:rsid w:val="009C7BE6"/>
    <w:rsid w:val="009C7CE8"/>
    <w:rsid w:val="009D0904"/>
    <w:rsid w:val="009D0AEE"/>
    <w:rsid w:val="009D0FE7"/>
    <w:rsid w:val="009D1DD2"/>
    <w:rsid w:val="009D304E"/>
    <w:rsid w:val="009D3B94"/>
    <w:rsid w:val="009D400D"/>
    <w:rsid w:val="009D5671"/>
    <w:rsid w:val="009E2F07"/>
    <w:rsid w:val="009E4326"/>
    <w:rsid w:val="009E4875"/>
    <w:rsid w:val="009E5F74"/>
    <w:rsid w:val="009E60E7"/>
    <w:rsid w:val="009E75FB"/>
    <w:rsid w:val="009F2328"/>
    <w:rsid w:val="009F32F7"/>
    <w:rsid w:val="009F4CCE"/>
    <w:rsid w:val="009F6146"/>
    <w:rsid w:val="009F7286"/>
    <w:rsid w:val="009F7FCC"/>
    <w:rsid w:val="00A001A5"/>
    <w:rsid w:val="00A03A80"/>
    <w:rsid w:val="00A04D5D"/>
    <w:rsid w:val="00A0520D"/>
    <w:rsid w:val="00A06D35"/>
    <w:rsid w:val="00A07867"/>
    <w:rsid w:val="00A1068C"/>
    <w:rsid w:val="00A115FE"/>
    <w:rsid w:val="00A12688"/>
    <w:rsid w:val="00A136DD"/>
    <w:rsid w:val="00A139B8"/>
    <w:rsid w:val="00A17457"/>
    <w:rsid w:val="00A17DE8"/>
    <w:rsid w:val="00A21C84"/>
    <w:rsid w:val="00A225F8"/>
    <w:rsid w:val="00A24710"/>
    <w:rsid w:val="00A2669A"/>
    <w:rsid w:val="00A27C0C"/>
    <w:rsid w:val="00A30963"/>
    <w:rsid w:val="00A32574"/>
    <w:rsid w:val="00A327B5"/>
    <w:rsid w:val="00A339DD"/>
    <w:rsid w:val="00A33A6D"/>
    <w:rsid w:val="00A35807"/>
    <w:rsid w:val="00A35D09"/>
    <w:rsid w:val="00A367F6"/>
    <w:rsid w:val="00A36B26"/>
    <w:rsid w:val="00A377C2"/>
    <w:rsid w:val="00A430BE"/>
    <w:rsid w:val="00A432BF"/>
    <w:rsid w:val="00A462FF"/>
    <w:rsid w:val="00A50A50"/>
    <w:rsid w:val="00A51B24"/>
    <w:rsid w:val="00A53562"/>
    <w:rsid w:val="00A55FF5"/>
    <w:rsid w:val="00A56193"/>
    <w:rsid w:val="00A561E6"/>
    <w:rsid w:val="00A66AF5"/>
    <w:rsid w:val="00A66C16"/>
    <w:rsid w:val="00A67E42"/>
    <w:rsid w:val="00A70A8C"/>
    <w:rsid w:val="00A70AB9"/>
    <w:rsid w:val="00A72180"/>
    <w:rsid w:val="00A72713"/>
    <w:rsid w:val="00A72815"/>
    <w:rsid w:val="00A74EC3"/>
    <w:rsid w:val="00A7532A"/>
    <w:rsid w:val="00A75616"/>
    <w:rsid w:val="00A770DC"/>
    <w:rsid w:val="00A77E17"/>
    <w:rsid w:val="00A801B7"/>
    <w:rsid w:val="00A803DF"/>
    <w:rsid w:val="00A82B32"/>
    <w:rsid w:val="00A83589"/>
    <w:rsid w:val="00A840AB"/>
    <w:rsid w:val="00A847AE"/>
    <w:rsid w:val="00A86B20"/>
    <w:rsid w:val="00A8737B"/>
    <w:rsid w:val="00A921F3"/>
    <w:rsid w:val="00A9432F"/>
    <w:rsid w:val="00A947B4"/>
    <w:rsid w:val="00AA3B73"/>
    <w:rsid w:val="00AA3DB1"/>
    <w:rsid w:val="00AA469F"/>
    <w:rsid w:val="00AA4A37"/>
    <w:rsid w:val="00AB00EA"/>
    <w:rsid w:val="00AB03CF"/>
    <w:rsid w:val="00AB0400"/>
    <w:rsid w:val="00AB0461"/>
    <w:rsid w:val="00AB1640"/>
    <w:rsid w:val="00AB1A21"/>
    <w:rsid w:val="00AB1C4E"/>
    <w:rsid w:val="00AB1EA9"/>
    <w:rsid w:val="00AB3A9E"/>
    <w:rsid w:val="00AB4871"/>
    <w:rsid w:val="00AB4BA5"/>
    <w:rsid w:val="00AB53C3"/>
    <w:rsid w:val="00AC1553"/>
    <w:rsid w:val="00AC170A"/>
    <w:rsid w:val="00AC1FB8"/>
    <w:rsid w:val="00AC2F1B"/>
    <w:rsid w:val="00AC4514"/>
    <w:rsid w:val="00AC5455"/>
    <w:rsid w:val="00AC6104"/>
    <w:rsid w:val="00AD2020"/>
    <w:rsid w:val="00AD2274"/>
    <w:rsid w:val="00AD375B"/>
    <w:rsid w:val="00AD38AF"/>
    <w:rsid w:val="00AD6C25"/>
    <w:rsid w:val="00AE0DE8"/>
    <w:rsid w:val="00AE1047"/>
    <w:rsid w:val="00AE13AA"/>
    <w:rsid w:val="00AE3309"/>
    <w:rsid w:val="00AE36F0"/>
    <w:rsid w:val="00AE3785"/>
    <w:rsid w:val="00AE4DC8"/>
    <w:rsid w:val="00AE5D8B"/>
    <w:rsid w:val="00AE79C8"/>
    <w:rsid w:val="00AF1652"/>
    <w:rsid w:val="00AF438E"/>
    <w:rsid w:val="00AF5DAC"/>
    <w:rsid w:val="00B01004"/>
    <w:rsid w:val="00B014E2"/>
    <w:rsid w:val="00B03CB2"/>
    <w:rsid w:val="00B07365"/>
    <w:rsid w:val="00B10AF0"/>
    <w:rsid w:val="00B10B1B"/>
    <w:rsid w:val="00B12E82"/>
    <w:rsid w:val="00B13073"/>
    <w:rsid w:val="00B135D8"/>
    <w:rsid w:val="00B15171"/>
    <w:rsid w:val="00B15298"/>
    <w:rsid w:val="00B16C2D"/>
    <w:rsid w:val="00B1772E"/>
    <w:rsid w:val="00B226EE"/>
    <w:rsid w:val="00B25696"/>
    <w:rsid w:val="00B30FBF"/>
    <w:rsid w:val="00B31DFF"/>
    <w:rsid w:val="00B32935"/>
    <w:rsid w:val="00B33EFB"/>
    <w:rsid w:val="00B349A9"/>
    <w:rsid w:val="00B35185"/>
    <w:rsid w:val="00B357CC"/>
    <w:rsid w:val="00B3581E"/>
    <w:rsid w:val="00B366D6"/>
    <w:rsid w:val="00B36814"/>
    <w:rsid w:val="00B36EA2"/>
    <w:rsid w:val="00B37910"/>
    <w:rsid w:val="00B4131B"/>
    <w:rsid w:val="00B43468"/>
    <w:rsid w:val="00B43745"/>
    <w:rsid w:val="00B43A55"/>
    <w:rsid w:val="00B447D2"/>
    <w:rsid w:val="00B46FDD"/>
    <w:rsid w:val="00B47AA4"/>
    <w:rsid w:val="00B50CDF"/>
    <w:rsid w:val="00B52DEC"/>
    <w:rsid w:val="00B5390F"/>
    <w:rsid w:val="00B5547F"/>
    <w:rsid w:val="00B56543"/>
    <w:rsid w:val="00B611E1"/>
    <w:rsid w:val="00B637DB"/>
    <w:rsid w:val="00B6466B"/>
    <w:rsid w:val="00B67671"/>
    <w:rsid w:val="00B702EA"/>
    <w:rsid w:val="00B72A0F"/>
    <w:rsid w:val="00B72A81"/>
    <w:rsid w:val="00B75622"/>
    <w:rsid w:val="00B81C09"/>
    <w:rsid w:val="00B82A71"/>
    <w:rsid w:val="00B833D8"/>
    <w:rsid w:val="00B8355E"/>
    <w:rsid w:val="00B84687"/>
    <w:rsid w:val="00B84918"/>
    <w:rsid w:val="00B84E4A"/>
    <w:rsid w:val="00B87344"/>
    <w:rsid w:val="00B8778D"/>
    <w:rsid w:val="00B879B7"/>
    <w:rsid w:val="00B87A6D"/>
    <w:rsid w:val="00B903F6"/>
    <w:rsid w:val="00B90C7D"/>
    <w:rsid w:val="00B927C3"/>
    <w:rsid w:val="00B932B5"/>
    <w:rsid w:val="00B93819"/>
    <w:rsid w:val="00B95810"/>
    <w:rsid w:val="00B96EDD"/>
    <w:rsid w:val="00BA3590"/>
    <w:rsid w:val="00BA4693"/>
    <w:rsid w:val="00BA46FC"/>
    <w:rsid w:val="00BA5A3D"/>
    <w:rsid w:val="00BA65AC"/>
    <w:rsid w:val="00BA78CE"/>
    <w:rsid w:val="00BB2BE0"/>
    <w:rsid w:val="00BB3486"/>
    <w:rsid w:val="00BB4016"/>
    <w:rsid w:val="00BB4992"/>
    <w:rsid w:val="00BB5B3A"/>
    <w:rsid w:val="00BB7BE9"/>
    <w:rsid w:val="00BC0809"/>
    <w:rsid w:val="00BC26EF"/>
    <w:rsid w:val="00BC427C"/>
    <w:rsid w:val="00BC5D33"/>
    <w:rsid w:val="00BC6BC0"/>
    <w:rsid w:val="00BC7318"/>
    <w:rsid w:val="00BC7543"/>
    <w:rsid w:val="00BD0CC0"/>
    <w:rsid w:val="00BD3957"/>
    <w:rsid w:val="00BD54B6"/>
    <w:rsid w:val="00BD5E35"/>
    <w:rsid w:val="00BD69E2"/>
    <w:rsid w:val="00BD7287"/>
    <w:rsid w:val="00BD72EA"/>
    <w:rsid w:val="00BD7422"/>
    <w:rsid w:val="00BD7A8A"/>
    <w:rsid w:val="00BE2A13"/>
    <w:rsid w:val="00BE2D9A"/>
    <w:rsid w:val="00BE2F95"/>
    <w:rsid w:val="00BE33D0"/>
    <w:rsid w:val="00BE4B4B"/>
    <w:rsid w:val="00BE4C32"/>
    <w:rsid w:val="00BE5282"/>
    <w:rsid w:val="00BE556D"/>
    <w:rsid w:val="00BE642B"/>
    <w:rsid w:val="00BF0314"/>
    <w:rsid w:val="00BF1E3B"/>
    <w:rsid w:val="00BF21B2"/>
    <w:rsid w:val="00BF260E"/>
    <w:rsid w:val="00BF2C51"/>
    <w:rsid w:val="00BF4F80"/>
    <w:rsid w:val="00BF5234"/>
    <w:rsid w:val="00BF52D2"/>
    <w:rsid w:val="00C028B0"/>
    <w:rsid w:val="00C02DC5"/>
    <w:rsid w:val="00C07976"/>
    <w:rsid w:val="00C07DBD"/>
    <w:rsid w:val="00C1054B"/>
    <w:rsid w:val="00C11792"/>
    <w:rsid w:val="00C13604"/>
    <w:rsid w:val="00C14657"/>
    <w:rsid w:val="00C15575"/>
    <w:rsid w:val="00C155D5"/>
    <w:rsid w:val="00C174D8"/>
    <w:rsid w:val="00C175B5"/>
    <w:rsid w:val="00C20D03"/>
    <w:rsid w:val="00C234D2"/>
    <w:rsid w:val="00C23715"/>
    <w:rsid w:val="00C257E9"/>
    <w:rsid w:val="00C30CCF"/>
    <w:rsid w:val="00C30D4B"/>
    <w:rsid w:val="00C312AB"/>
    <w:rsid w:val="00C321CA"/>
    <w:rsid w:val="00C344A2"/>
    <w:rsid w:val="00C40B98"/>
    <w:rsid w:val="00C415EC"/>
    <w:rsid w:val="00C43A4B"/>
    <w:rsid w:val="00C46669"/>
    <w:rsid w:val="00C47118"/>
    <w:rsid w:val="00C475F7"/>
    <w:rsid w:val="00C532CC"/>
    <w:rsid w:val="00C5353C"/>
    <w:rsid w:val="00C548A1"/>
    <w:rsid w:val="00C57890"/>
    <w:rsid w:val="00C6026F"/>
    <w:rsid w:val="00C60EBD"/>
    <w:rsid w:val="00C61F92"/>
    <w:rsid w:val="00C641B7"/>
    <w:rsid w:val="00C642F8"/>
    <w:rsid w:val="00C64CD5"/>
    <w:rsid w:val="00C65741"/>
    <w:rsid w:val="00C739DC"/>
    <w:rsid w:val="00C743B4"/>
    <w:rsid w:val="00C74456"/>
    <w:rsid w:val="00C754F0"/>
    <w:rsid w:val="00C757B9"/>
    <w:rsid w:val="00C767FE"/>
    <w:rsid w:val="00C76833"/>
    <w:rsid w:val="00C77794"/>
    <w:rsid w:val="00C826AC"/>
    <w:rsid w:val="00C829FA"/>
    <w:rsid w:val="00C8704A"/>
    <w:rsid w:val="00C90859"/>
    <w:rsid w:val="00C9135C"/>
    <w:rsid w:val="00C91F4C"/>
    <w:rsid w:val="00C92871"/>
    <w:rsid w:val="00C963EC"/>
    <w:rsid w:val="00C975E5"/>
    <w:rsid w:val="00CA0481"/>
    <w:rsid w:val="00CA18D9"/>
    <w:rsid w:val="00CA560C"/>
    <w:rsid w:val="00CA7B3D"/>
    <w:rsid w:val="00CA7C82"/>
    <w:rsid w:val="00CB0696"/>
    <w:rsid w:val="00CB06F4"/>
    <w:rsid w:val="00CB19A5"/>
    <w:rsid w:val="00CB1EE9"/>
    <w:rsid w:val="00CB5DB1"/>
    <w:rsid w:val="00CB600C"/>
    <w:rsid w:val="00CB637A"/>
    <w:rsid w:val="00CB6DC5"/>
    <w:rsid w:val="00CB6E96"/>
    <w:rsid w:val="00CB74AB"/>
    <w:rsid w:val="00CB752B"/>
    <w:rsid w:val="00CC0391"/>
    <w:rsid w:val="00CC2B88"/>
    <w:rsid w:val="00CC33DB"/>
    <w:rsid w:val="00CC549A"/>
    <w:rsid w:val="00CC752E"/>
    <w:rsid w:val="00CD1065"/>
    <w:rsid w:val="00CD16F1"/>
    <w:rsid w:val="00CD1AD8"/>
    <w:rsid w:val="00CD6754"/>
    <w:rsid w:val="00CE0C0A"/>
    <w:rsid w:val="00CE25A5"/>
    <w:rsid w:val="00CE426A"/>
    <w:rsid w:val="00CE46FD"/>
    <w:rsid w:val="00CE4C31"/>
    <w:rsid w:val="00CE5EFD"/>
    <w:rsid w:val="00CE5F0C"/>
    <w:rsid w:val="00CE6298"/>
    <w:rsid w:val="00CE6A8D"/>
    <w:rsid w:val="00CF0187"/>
    <w:rsid w:val="00CF01A2"/>
    <w:rsid w:val="00CF02C0"/>
    <w:rsid w:val="00CF0DEE"/>
    <w:rsid w:val="00CF0E42"/>
    <w:rsid w:val="00CF1B55"/>
    <w:rsid w:val="00CF258E"/>
    <w:rsid w:val="00CF36ED"/>
    <w:rsid w:val="00CF41A5"/>
    <w:rsid w:val="00CF6733"/>
    <w:rsid w:val="00CF697D"/>
    <w:rsid w:val="00CF7471"/>
    <w:rsid w:val="00CF7B49"/>
    <w:rsid w:val="00D02EAA"/>
    <w:rsid w:val="00D03DA0"/>
    <w:rsid w:val="00D04866"/>
    <w:rsid w:val="00D05BD7"/>
    <w:rsid w:val="00D06236"/>
    <w:rsid w:val="00D12832"/>
    <w:rsid w:val="00D1422C"/>
    <w:rsid w:val="00D15AB0"/>
    <w:rsid w:val="00D16690"/>
    <w:rsid w:val="00D2235F"/>
    <w:rsid w:val="00D22672"/>
    <w:rsid w:val="00D2378E"/>
    <w:rsid w:val="00D239A2"/>
    <w:rsid w:val="00D23C6C"/>
    <w:rsid w:val="00D24897"/>
    <w:rsid w:val="00D24FD7"/>
    <w:rsid w:val="00D2538D"/>
    <w:rsid w:val="00D25675"/>
    <w:rsid w:val="00D26470"/>
    <w:rsid w:val="00D27016"/>
    <w:rsid w:val="00D304C4"/>
    <w:rsid w:val="00D30F5B"/>
    <w:rsid w:val="00D3270A"/>
    <w:rsid w:val="00D347B2"/>
    <w:rsid w:val="00D35F96"/>
    <w:rsid w:val="00D40BCA"/>
    <w:rsid w:val="00D41143"/>
    <w:rsid w:val="00D431E4"/>
    <w:rsid w:val="00D436DB"/>
    <w:rsid w:val="00D4529A"/>
    <w:rsid w:val="00D4541F"/>
    <w:rsid w:val="00D47C04"/>
    <w:rsid w:val="00D521B6"/>
    <w:rsid w:val="00D5244E"/>
    <w:rsid w:val="00D52899"/>
    <w:rsid w:val="00D54392"/>
    <w:rsid w:val="00D555B1"/>
    <w:rsid w:val="00D556D0"/>
    <w:rsid w:val="00D5642A"/>
    <w:rsid w:val="00D57A3E"/>
    <w:rsid w:val="00D61363"/>
    <w:rsid w:val="00D632A8"/>
    <w:rsid w:val="00D632BA"/>
    <w:rsid w:val="00D66102"/>
    <w:rsid w:val="00D667EA"/>
    <w:rsid w:val="00D7327A"/>
    <w:rsid w:val="00D73B00"/>
    <w:rsid w:val="00D752D3"/>
    <w:rsid w:val="00D81757"/>
    <w:rsid w:val="00D823A8"/>
    <w:rsid w:val="00D83923"/>
    <w:rsid w:val="00D85CCC"/>
    <w:rsid w:val="00D875C1"/>
    <w:rsid w:val="00D87DB0"/>
    <w:rsid w:val="00D9001E"/>
    <w:rsid w:val="00D91894"/>
    <w:rsid w:val="00D92B0B"/>
    <w:rsid w:val="00D93776"/>
    <w:rsid w:val="00D93EAB"/>
    <w:rsid w:val="00D954DC"/>
    <w:rsid w:val="00D95D9E"/>
    <w:rsid w:val="00D96FC2"/>
    <w:rsid w:val="00D972CF"/>
    <w:rsid w:val="00D97E60"/>
    <w:rsid w:val="00DA2CBD"/>
    <w:rsid w:val="00DA3DB7"/>
    <w:rsid w:val="00DA3F0B"/>
    <w:rsid w:val="00DA4710"/>
    <w:rsid w:val="00DA5DCD"/>
    <w:rsid w:val="00DB09DF"/>
    <w:rsid w:val="00DB0EC7"/>
    <w:rsid w:val="00DB1606"/>
    <w:rsid w:val="00DB3D09"/>
    <w:rsid w:val="00DB3F65"/>
    <w:rsid w:val="00DB7590"/>
    <w:rsid w:val="00DB759A"/>
    <w:rsid w:val="00DC0B36"/>
    <w:rsid w:val="00DC2970"/>
    <w:rsid w:val="00DC366E"/>
    <w:rsid w:val="00DC39E3"/>
    <w:rsid w:val="00DC3EA1"/>
    <w:rsid w:val="00DC4089"/>
    <w:rsid w:val="00DC5E1B"/>
    <w:rsid w:val="00DC6737"/>
    <w:rsid w:val="00DD156B"/>
    <w:rsid w:val="00DD5D0E"/>
    <w:rsid w:val="00DD79B5"/>
    <w:rsid w:val="00DE0311"/>
    <w:rsid w:val="00DE147F"/>
    <w:rsid w:val="00DE3B8A"/>
    <w:rsid w:val="00DE4B59"/>
    <w:rsid w:val="00DE5815"/>
    <w:rsid w:val="00DE5BDC"/>
    <w:rsid w:val="00DE641E"/>
    <w:rsid w:val="00DE69DC"/>
    <w:rsid w:val="00DE703D"/>
    <w:rsid w:val="00DF26DA"/>
    <w:rsid w:val="00DF2B1F"/>
    <w:rsid w:val="00DF6666"/>
    <w:rsid w:val="00DF6744"/>
    <w:rsid w:val="00DF74D5"/>
    <w:rsid w:val="00E03EFC"/>
    <w:rsid w:val="00E1016E"/>
    <w:rsid w:val="00E104D3"/>
    <w:rsid w:val="00E11A35"/>
    <w:rsid w:val="00E11CED"/>
    <w:rsid w:val="00E15959"/>
    <w:rsid w:val="00E16750"/>
    <w:rsid w:val="00E176DC"/>
    <w:rsid w:val="00E20E91"/>
    <w:rsid w:val="00E2103A"/>
    <w:rsid w:val="00E213A2"/>
    <w:rsid w:val="00E23511"/>
    <w:rsid w:val="00E239D1"/>
    <w:rsid w:val="00E2498B"/>
    <w:rsid w:val="00E2535C"/>
    <w:rsid w:val="00E256FA"/>
    <w:rsid w:val="00E30461"/>
    <w:rsid w:val="00E30F0C"/>
    <w:rsid w:val="00E31EBF"/>
    <w:rsid w:val="00E32E03"/>
    <w:rsid w:val="00E32F99"/>
    <w:rsid w:val="00E33347"/>
    <w:rsid w:val="00E33D6B"/>
    <w:rsid w:val="00E3470A"/>
    <w:rsid w:val="00E359A6"/>
    <w:rsid w:val="00E36149"/>
    <w:rsid w:val="00E362BB"/>
    <w:rsid w:val="00E37CE4"/>
    <w:rsid w:val="00E45D06"/>
    <w:rsid w:val="00E45E75"/>
    <w:rsid w:val="00E477CD"/>
    <w:rsid w:val="00E506EA"/>
    <w:rsid w:val="00E53747"/>
    <w:rsid w:val="00E5420D"/>
    <w:rsid w:val="00E54CAE"/>
    <w:rsid w:val="00E55D54"/>
    <w:rsid w:val="00E55E40"/>
    <w:rsid w:val="00E610EE"/>
    <w:rsid w:val="00E616E5"/>
    <w:rsid w:val="00E61B38"/>
    <w:rsid w:val="00E636E5"/>
    <w:rsid w:val="00E63797"/>
    <w:rsid w:val="00E63A12"/>
    <w:rsid w:val="00E651AB"/>
    <w:rsid w:val="00E65369"/>
    <w:rsid w:val="00E65A9E"/>
    <w:rsid w:val="00E66C19"/>
    <w:rsid w:val="00E67B9D"/>
    <w:rsid w:val="00E70496"/>
    <w:rsid w:val="00E70C73"/>
    <w:rsid w:val="00E72E36"/>
    <w:rsid w:val="00E744F9"/>
    <w:rsid w:val="00E761AB"/>
    <w:rsid w:val="00E765BB"/>
    <w:rsid w:val="00E76B82"/>
    <w:rsid w:val="00E80147"/>
    <w:rsid w:val="00E8079D"/>
    <w:rsid w:val="00E81937"/>
    <w:rsid w:val="00E8252F"/>
    <w:rsid w:val="00E82DE7"/>
    <w:rsid w:val="00E83CB0"/>
    <w:rsid w:val="00E842B9"/>
    <w:rsid w:val="00E849B6"/>
    <w:rsid w:val="00E87EA1"/>
    <w:rsid w:val="00E90311"/>
    <w:rsid w:val="00E903F8"/>
    <w:rsid w:val="00E92008"/>
    <w:rsid w:val="00E95249"/>
    <w:rsid w:val="00E9698B"/>
    <w:rsid w:val="00E96A3E"/>
    <w:rsid w:val="00EA091D"/>
    <w:rsid w:val="00EA1EC2"/>
    <w:rsid w:val="00EA3BF9"/>
    <w:rsid w:val="00EA4241"/>
    <w:rsid w:val="00EA44B5"/>
    <w:rsid w:val="00EA6981"/>
    <w:rsid w:val="00EB13E6"/>
    <w:rsid w:val="00EB149D"/>
    <w:rsid w:val="00EB269E"/>
    <w:rsid w:val="00EB356D"/>
    <w:rsid w:val="00EB6901"/>
    <w:rsid w:val="00EB6AC7"/>
    <w:rsid w:val="00EB6B19"/>
    <w:rsid w:val="00EB733F"/>
    <w:rsid w:val="00EC165F"/>
    <w:rsid w:val="00EC3C76"/>
    <w:rsid w:val="00EC5784"/>
    <w:rsid w:val="00EC57D6"/>
    <w:rsid w:val="00EC62FC"/>
    <w:rsid w:val="00ED0E17"/>
    <w:rsid w:val="00ED4133"/>
    <w:rsid w:val="00ED5A8F"/>
    <w:rsid w:val="00ED6230"/>
    <w:rsid w:val="00ED6665"/>
    <w:rsid w:val="00ED666A"/>
    <w:rsid w:val="00EE034B"/>
    <w:rsid w:val="00EE3BB7"/>
    <w:rsid w:val="00EE3D44"/>
    <w:rsid w:val="00EE530C"/>
    <w:rsid w:val="00EE6048"/>
    <w:rsid w:val="00EE671F"/>
    <w:rsid w:val="00EE6FBC"/>
    <w:rsid w:val="00EF0949"/>
    <w:rsid w:val="00EF18DF"/>
    <w:rsid w:val="00EF311B"/>
    <w:rsid w:val="00EF4847"/>
    <w:rsid w:val="00EF51B9"/>
    <w:rsid w:val="00EF78A4"/>
    <w:rsid w:val="00EF7EF0"/>
    <w:rsid w:val="00F03E56"/>
    <w:rsid w:val="00F10319"/>
    <w:rsid w:val="00F107DA"/>
    <w:rsid w:val="00F15315"/>
    <w:rsid w:val="00F15FFC"/>
    <w:rsid w:val="00F16B24"/>
    <w:rsid w:val="00F179A6"/>
    <w:rsid w:val="00F23335"/>
    <w:rsid w:val="00F2407F"/>
    <w:rsid w:val="00F24D5E"/>
    <w:rsid w:val="00F24F5A"/>
    <w:rsid w:val="00F256ED"/>
    <w:rsid w:val="00F278FC"/>
    <w:rsid w:val="00F3155A"/>
    <w:rsid w:val="00F34145"/>
    <w:rsid w:val="00F351CB"/>
    <w:rsid w:val="00F36EC3"/>
    <w:rsid w:val="00F3760E"/>
    <w:rsid w:val="00F40256"/>
    <w:rsid w:val="00F41CE3"/>
    <w:rsid w:val="00F432F7"/>
    <w:rsid w:val="00F45650"/>
    <w:rsid w:val="00F457FE"/>
    <w:rsid w:val="00F46BB0"/>
    <w:rsid w:val="00F47494"/>
    <w:rsid w:val="00F47860"/>
    <w:rsid w:val="00F47B10"/>
    <w:rsid w:val="00F5059B"/>
    <w:rsid w:val="00F513C5"/>
    <w:rsid w:val="00F525DA"/>
    <w:rsid w:val="00F55DF1"/>
    <w:rsid w:val="00F57C4C"/>
    <w:rsid w:val="00F601A5"/>
    <w:rsid w:val="00F60E37"/>
    <w:rsid w:val="00F632ED"/>
    <w:rsid w:val="00F63459"/>
    <w:rsid w:val="00F63EEE"/>
    <w:rsid w:val="00F650D8"/>
    <w:rsid w:val="00F652BB"/>
    <w:rsid w:val="00F65C9C"/>
    <w:rsid w:val="00F6646D"/>
    <w:rsid w:val="00F66DCB"/>
    <w:rsid w:val="00F70C1C"/>
    <w:rsid w:val="00F71127"/>
    <w:rsid w:val="00F713D2"/>
    <w:rsid w:val="00F7151C"/>
    <w:rsid w:val="00F7191F"/>
    <w:rsid w:val="00F723CA"/>
    <w:rsid w:val="00F72529"/>
    <w:rsid w:val="00F74953"/>
    <w:rsid w:val="00F7583C"/>
    <w:rsid w:val="00F77310"/>
    <w:rsid w:val="00F7791F"/>
    <w:rsid w:val="00F80515"/>
    <w:rsid w:val="00F843AB"/>
    <w:rsid w:val="00F846E9"/>
    <w:rsid w:val="00F87455"/>
    <w:rsid w:val="00F87D13"/>
    <w:rsid w:val="00F90962"/>
    <w:rsid w:val="00F90C1B"/>
    <w:rsid w:val="00F93830"/>
    <w:rsid w:val="00F940E6"/>
    <w:rsid w:val="00F97B45"/>
    <w:rsid w:val="00FA00FC"/>
    <w:rsid w:val="00FA1690"/>
    <w:rsid w:val="00FA3421"/>
    <w:rsid w:val="00FA78E6"/>
    <w:rsid w:val="00FB0CF9"/>
    <w:rsid w:val="00FB10D6"/>
    <w:rsid w:val="00FB1171"/>
    <w:rsid w:val="00FB164B"/>
    <w:rsid w:val="00FB1F1A"/>
    <w:rsid w:val="00FB262A"/>
    <w:rsid w:val="00FB2C57"/>
    <w:rsid w:val="00FB3060"/>
    <w:rsid w:val="00FB3845"/>
    <w:rsid w:val="00FB4EAB"/>
    <w:rsid w:val="00FB6731"/>
    <w:rsid w:val="00FB6E16"/>
    <w:rsid w:val="00FB74BD"/>
    <w:rsid w:val="00FC009F"/>
    <w:rsid w:val="00FC0D8B"/>
    <w:rsid w:val="00FC1FBC"/>
    <w:rsid w:val="00FC229D"/>
    <w:rsid w:val="00FC256D"/>
    <w:rsid w:val="00FC2AEB"/>
    <w:rsid w:val="00FC2E38"/>
    <w:rsid w:val="00FC2F74"/>
    <w:rsid w:val="00FC56DC"/>
    <w:rsid w:val="00FC57D0"/>
    <w:rsid w:val="00FC5805"/>
    <w:rsid w:val="00FC735F"/>
    <w:rsid w:val="00FD1D30"/>
    <w:rsid w:val="00FD2827"/>
    <w:rsid w:val="00FD2D0A"/>
    <w:rsid w:val="00FD3178"/>
    <w:rsid w:val="00FD69F4"/>
    <w:rsid w:val="00FD78EF"/>
    <w:rsid w:val="00FD7C97"/>
    <w:rsid w:val="00FE094F"/>
    <w:rsid w:val="00FE137B"/>
    <w:rsid w:val="00FE2F9A"/>
    <w:rsid w:val="00FE38C1"/>
    <w:rsid w:val="00FE4193"/>
    <w:rsid w:val="00FE4301"/>
    <w:rsid w:val="00FE53C2"/>
    <w:rsid w:val="00FF07BE"/>
    <w:rsid w:val="00FF0B4C"/>
    <w:rsid w:val="00FF1948"/>
    <w:rsid w:val="00FF1BBE"/>
    <w:rsid w:val="00FF1CEF"/>
    <w:rsid w:val="00FF213B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3BF9"/>
  <w15:docId w15:val="{1BFA9023-5B0B-4970-91AC-28552EC9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90F"/>
  </w:style>
  <w:style w:type="paragraph" w:styleId="Ttulo1">
    <w:name w:val="heading 1"/>
    <w:basedOn w:val="Normal"/>
    <w:next w:val="Normal"/>
    <w:link w:val="Ttulo1Car"/>
    <w:uiPriority w:val="9"/>
    <w:qFormat/>
    <w:rsid w:val="00BB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5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2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BB2BE0"/>
    <w:rPr>
      <w:smallCaps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BB2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55B"/>
  </w:style>
  <w:style w:type="paragraph" w:styleId="Piedepgina">
    <w:name w:val="footer"/>
    <w:basedOn w:val="Normal"/>
    <w:link w:val="PiedepginaCar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2755B"/>
  </w:style>
  <w:style w:type="table" w:styleId="Sombreadoclaro-nfasis1">
    <w:name w:val="Light Shading Accent 1"/>
    <w:basedOn w:val="Tablanormal"/>
    <w:uiPriority w:val="60"/>
    <w:rsid w:val="008837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withheader">
    <w:name w:val="Table with header"/>
    <w:basedOn w:val="Tablanormal"/>
    <w:uiPriority w:val="50"/>
    <w:rsid w:val="00D875C1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abladelista2-nfasis31">
    <w:name w:val="Tabla de lista 2 - Énfasis 31"/>
    <w:basedOn w:val="Tabla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AE4DC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462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62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62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62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2AA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semiHidden/>
    <w:rsid w:val="000C5238"/>
  </w:style>
  <w:style w:type="character" w:styleId="Hipervnculo">
    <w:name w:val="Hyperlink"/>
    <w:basedOn w:val="Fuentedeprrafopredeter"/>
    <w:uiPriority w:val="99"/>
    <w:unhideWhenUsed/>
    <w:rsid w:val="00561B03"/>
    <w:rPr>
      <w:color w:val="0563C1" w:themeColor="hyperlink"/>
      <w:u w:val="single"/>
    </w:rPr>
  </w:style>
  <w:style w:type="table" w:styleId="Tabladelista2-nfasis3">
    <w:name w:val="List Table 2 Accent 3"/>
    <w:basedOn w:val="Tablanormal"/>
    <w:uiPriority w:val="47"/>
    <w:rsid w:val="003479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CA">
    <w:name w:val="TCA"/>
    <w:basedOn w:val="Tablanormal"/>
    <w:uiPriority w:val="99"/>
    <w:rsid w:val="009320A9"/>
    <w:pPr>
      <w:spacing w:after="0" w:line="240" w:lineRule="auto"/>
    </w:pPr>
    <w:tblPr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</w:tbl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FF0000"/>
        <w:vAlign w:val="center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200AA"/>
    <w:rPr>
      <w:color w:val="808080"/>
    </w:rPr>
  </w:style>
  <w:style w:type="table" w:styleId="Tablaconcuadrcula">
    <w:name w:val="Table Grid"/>
    <w:basedOn w:val="Tablanormal"/>
    <w:uiPriority w:val="39"/>
    <w:rsid w:val="0039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F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sutil2">
    <w:name w:val="Table Subtle 2"/>
    <w:basedOn w:val="Tablanormal"/>
    <w:uiPriority w:val="99"/>
    <w:rsid w:val="002800C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5">
    <w:name w:val="Plain Table 5"/>
    <w:basedOn w:val="Tablanormal"/>
    <w:uiPriority w:val="45"/>
    <w:rsid w:val="002800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-nfasis2">
    <w:name w:val="Grid Table 3 Accent 2"/>
    <w:basedOn w:val="Tablanormal"/>
    <w:uiPriority w:val="48"/>
    <w:rsid w:val="002800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customStyle="1" w:styleId="Default">
    <w:name w:val="Default"/>
    <w:rsid w:val="001B0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FC009F"/>
  </w:style>
  <w:style w:type="character" w:customStyle="1" w:styleId="scxw33777266">
    <w:name w:val="scxw33777266"/>
    <w:basedOn w:val="Fuentedeprrafopredeter"/>
    <w:rsid w:val="00FC009F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5619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765B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765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65BB"/>
    <w:pPr>
      <w:spacing w:after="100"/>
      <w:ind w:left="220"/>
    </w:pPr>
  </w:style>
  <w:style w:type="paragraph" w:styleId="Sinespaciado">
    <w:name w:val="No Spacing"/>
    <w:uiPriority w:val="1"/>
    <w:qFormat/>
    <w:rsid w:val="00896DBC"/>
    <w:pPr>
      <w:spacing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02357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4.165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ns\Documents\Documentos%20Assist\W37\PM-13470-AgrupaciondeTransacciones-hos40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5CFFC-C35B-4847-8787-27EACFF7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PM-13470-AgrupaciondeTransacciones-hos400</Template>
  <TotalTime>7304</TotalTime>
  <Pages>5</Pages>
  <Words>352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Assist</vt:lpstr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Cons Robles</dc:creator>
  <cp:keywords>FRXXX</cp:keywords>
  <dc:description/>
  <cp:lastModifiedBy>Iris Lechuga</cp:lastModifiedBy>
  <cp:revision>5</cp:revision>
  <dcterms:created xsi:type="dcterms:W3CDTF">2023-06-15T15:53:00Z</dcterms:created>
  <dcterms:modified xsi:type="dcterms:W3CDTF">2024-03-14T21:47:00Z</dcterms:modified>
</cp:coreProperties>
</file>