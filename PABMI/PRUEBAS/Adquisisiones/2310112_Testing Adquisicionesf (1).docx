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withheader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9C227F" w:rsidRPr="001B29F2" w14:paraId="07428756" w14:textId="77777777" w:rsidTr="00C7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49408488" w14:textId="0CCBAA4A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Nombre del Proyecto</w:t>
            </w:r>
          </w:p>
        </w:tc>
        <w:tc>
          <w:tcPr>
            <w:tcW w:w="8810" w:type="dxa"/>
            <w:shd w:val="clear" w:color="auto" w:fill="F2F2F2" w:themeFill="background1" w:themeFillShade="F2"/>
          </w:tcPr>
          <w:p w14:paraId="4B29377D" w14:textId="0A43ADBE" w:rsidR="0019413D" w:rsidRPr="00BB7BE9" w:rsidRDefault="00A72815" w:rsidP="00BB7BE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B7BE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Plataforma de Administración de Bienes Muebles e Inmuebles</w:t>
            </w:r>
          </w:p>
        </w:tc>
      </w:tr>
      <w:tr w:rsidR="009C227F" w14:paraId="5772C4B8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E4EA850" w14:textId="6EA529EB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Modulo</w:t>
            </w:r>
          </w:p>
        </w:tc>
        <w:tc>
          <w:tcPr>
            <w:tcW w:w="8810" w:type="dxa"/>
          </w:tcPr>
          <w:p w14:paraId="4A9BD622" w14:textId="5748A1CC" w:rsidR="009C227F" w:rsidRPr="00BB7BE9" w:rsidRDefault="00B04B78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Altas por Adquisiciones </w:t>
            </w:r>
          </w:p>
        </w:tc>
      </w:tr>
      <w:tr w:rsidR="009C227F" w:rsidRPr="00191923" w14:paraId="78A060CE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68F1B609" w14:textId="6E512A6A" w:rsidR="009C227F" w:rsidRPr="00BB7BE9" w:rsidRDefault="009C227F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Program</w:t>
            </w:r>
            <w:r w:rsidR="00861BCD" w:rsidRPr="00BB7BE9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810" w:type="dxa"/>
          </w:tcPr>
          <w:p w14:paraId="3121CC1E" w14:textId="028F556F" w:rsidR="00812ED5" w:rsidRPr="00BB7BE9" w:rsidRDefault="00E765BB" w:rsidP="00BB7BE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Múltiples programas</w:t>
            </w:r>
          </w:p>
        </w:tc>
      </w:tr>
      <w:tr w:rsidR="009C227F" w14:paraId="32FED55B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3BAEAABC" w14:textId="6D8C2098" w:rsidR="009C227F" w:rsidRPr="00092253" w:rsidRDefault="00861BCD" w:rsidP="00BB7BE9">
            <w:pPr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92253">
              <w:rPr>
                <w:rFonts w:ascii="Arial" w:hAnsi="Arial" w:cs="Arial"/>
                <w:color w:val="auto"/>
                <w:sz w:val="24"/>
                <w:szCs w:val="24"/>
              </w:rPr>
              <w:t>Datos de acceso:</w:t>
            </w:r>
          </w:p>
        </w:tc>
        <w:tc>
          <w:tcPr>
            <w:tcW w:w="8810" w:type="dxa"/>
          </w:tcPr>
          <w:p w14:paraId="432C79C7" w14:textId="00205CE6" w:rsidR="00A72815" w:rsidRPr="00092253" w:rsidRDefault="00A72815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2253">
              <w:rPr>
                <w:rFonts w:ascii="Arial" w:hAnsi="Arial" w:cs="Arial"/>
                <w:sz w:val="24"/>
                <w:szCs w:val="24"/>
              </w:rPr>
              <w:t xml:space="preserve">URL: http:// </w:t>
            </w:r>
            <w:hyperlink r:id="rId8" w:history="1">
              <w:r w:rsidR="000F4A45" w:rsidRPr="008E4670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http://10.200.4.165/</w:t>
              </w:r>
            </w:hyperlink>
          </w:p>
          <w:p w14:paraId="3DC3D315" w14:textId="344C4224" w:rsidR="00A72815" w:rsidRDefault="004C039F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validaron los roles, para ellos se configuraron diferentes usuarios:</w:t>
            </w:r>
          </w:p>
          <w:p w14:paraId="318C34F7" w14:textId="5DD5CE92" w:rsidR="004C039F" w:rsidRDefault="00306F0C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Altagracia.mendoza</w:t>
            </w:r>
            <w:proofErr w:type="spellEnd"/>
            <w:r w:rsidR="004C039F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gramStart"/>
            <w:r w:rsidR="004C039F">
              <w:rPr>
                <w:rFonts w:ascii="Arial" w:hAnsi="Arial" w:cs="Arial"/>
                <w:sz w:val="24"/>
                <w:szCs w:val="24"/>
              </w:rPr>
              <w:t>hola :</w:t>
            </w:r>
            <w:proofErr w:type="gramEnd"/>
            <w:r w:rsidR="004C03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E276D" w:rsidRPr="007E276D">
              <w:rPr>
                <w:rFonts w:ascii="Arial" w:hAnsi="Arial" w:cs="Arial"/>
                <w:sz w:val="24"/>
                <w:szCs w:val="24"/>
              </w:rPr>
              <w:t>Encargado del Almacén del Gobierno del Estado</w:t>
            </w:r>
          </w:p>
          <w:p w14:paraId="286C6769" w14:textId="481EE062" w:rsidR="004C039F" w:rsidRDefault="00B83EBF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Judith.jaramillo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hola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Coordinadora de Bienes Muebles.</w:t>
            </w:r>
          </w:p>
          <w:p w14:paraId="36D8B75A" w14:textId="11382265" w:rsidR="004C039F" w:rsidRPr="00092253" w:rsidRDefault="004C039F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27F" w14:paraId="2C8A8065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68566670" w14:textId="55F95E43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Creado por:</w:t>
            </w:r>
          </w:p>
        </w:tc>
        <w:tc>
          <w:tcPr>
            <w:tcW w:w="8810" w:type="dxa"/>
          </w:tcPr>
          <w:p w14:paraId="55A4C0EF" w14:textId="765CF790" w:rsidR="009C227F" w:rsidRPr="00BB7BE9" w:rsidRDefault="00CE667F" w:rsidP="00BB7BE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227F" w14:paraId="76C6FBB8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586C67ED" w14:textId="4454FECC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Fecha de envío:</w:t>
            </w:r>
          </w:p>
        </w:tc>
        <w:tc>
          <w:tcPr>
            <w:tcW w:w="8810" w:type="dxa"/>
          </w:tcPr>
          <w:p w14:paraId="51DBC2A4" w14:textId="38588535" w:rsidR="009C227F" w:rsidRPr="00BB7BE9" w:rsidRDefault="009C227F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BB7BE9">
              <w:rPr>
                <w:rFonts w:ascii="Arial" w:hAnsi="Arial" w:cs="Arial"/>
                <w:sz w:val="24"/>
                <w:szCs w:val="24"/>
              </w:rPr>
              <w:instrText xml:space="preserve"> TIME \@ "yyyy-MM-dd" </w:instrText>
            </w:r>
            <w:r w:rsidRPr="00BB7BE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6126D">
              <w:rPr>
                <w:rFonts w:ascii="Arial" w:hAnsi="Arial" w:cs="Arial"/>
                <w:noProof/>
                <w:sz w:val="24"/>
                <w:szCs w:val="24"/>
              </w:rPr>
              <w:t>2023-10-11</w:t>
            </w:r>
            <w:r w:rsidRPr="00BB7BE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475F7" w14:paraId="4D30C0F6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5C46355F" w14:textId="0F1203E7" w:rsidR="00C475F7" w:rsidRPr="00BB7BE9" w:rsidRDefault="00C475F7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8810" w:type="dxa"/>
          </w:tcPr>
          <w:p w14:paraId="0C7A5C39" w14:textId="0600895E" w:rsidR="00C475F7" w:rsidRPr="00896DBC" w:rsidRDefault="009B1FAA" w:rsidP="00CE66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Flujo del Alta de un bien mueble por concepto de Adquisición </w:t>
            </w:r>
          </w:p>
        </w:tc>
      </w:tr>
      <w:tr w:rsidR="003039ED" w14:paraId="4378B1B7" w14:textId="77777777" w:rsidTr="00303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5F36CC2C" w14:textId="2E1EE211" w:rsidR="003039ED" w:rsidRPr="00BB7BE9" w:rsidRDefault="003039ED" w:rsidP="003039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Detalles de los cambios:</w:t>
            </w:r>
          </w:p>
        </w:tc>
        <w:tc>
          <w:tcPr>
            <w:tcW w:w="8810" w:type="dxa"/>
            <w:shd w:val="clear" w:color="auto" w:fill="auto"/>
          </w:tcPr>
          <w:p w14:paraId="5443AE0B" w14:textId="07F2EAD5" w:rsidR="003039ED" w:rsidRPr="00FA6CE2" w:rsidRDefault="00CE667F" w:rsidP="00FA6CE2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2B9EAEA" w14:textId="335A1FC2" w:rsidR="009C227F" w:rsidRDefault="009C227F" w:rsidP="00CE66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38134DD" w14:textId="4888BF06" w:rsidR="00B0677E" w:rsidRDefault="00B067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0B7F2F2E" w14:textId="77777777" w:rsidR="00B0677E" w:rsidRDefault="00B0677E" w:rsidP="00B0677E">
      <w:pPr>
        <w:pStyle w:val="TtuloTDC"/>
      </w:pPr>
      <w:r>
        <w:rPr>
          <w:lang w:val="es-ES"/>
        </w:rPr>
        <w:lastRenderedPageBreak/>
        <w:t>Listado de Menús</w:t>
      </w:r>
    </w:p>
    <w:p w14:paraId="2941AF9C" w14:textId="694CBE1C" w:rsidR="00B0677E" w:rsidRPr="00B0677E" w:rsidRDefault="00B0677E" w:rsidP="00B0677E">
      <w:r w:rsidRPr="00B0677E">
        <w:fldChar w:fldCharType="begin"/>
      </w:r>
      <w:r w:rsidRPr="00B0677E">
        <w:instrText xml:space="preserve"> TOC \o "1-3" \h \z \u </w:instrText>
      </w:r>
      <w:r w:rsidRPr="00B0677E">
        <w:fldChar w:fldCharType="separate"/>
      </w:r>
      <w:hyperlink w:anchor="_Toc137807423" w:history="1">
        <w:r w:rsidRPr="00B0677E">
          <w:rPr>
            <w:rStyle w:val="Hipervnculo"/>
          </w:rPr>
          <w:t>Flujo  de usuario con sus roles</w:t>
        </w:r>
        <w:r w:rsidRPr="00B0677E">
          <w:rPr>
            <w:rStyle w:val="Hipervnculo"/>
            <w:webHidden/>
          </w:rPr>
          <w:tab/>
        </w:r>
        <w:r>
          <w:rPr>
            <w:rStyle w:val="Hipervnculo"/>
            <w:webHidden/>
          </w:rPr>
          <w:t>………………………………………………………………………………………………………</w:t>
        </w:r>
        <w:r w:rsidRPr="00B0677E">
          <w:rPr>
            <w:rStyle w:val="Hipervnculo"/>
            <w:webHidden/>
          </w:rPr>
          <w:fldChar w:fldCharType="begin"/>
        </w:r>
        <w:r w:rsidRPr="00B0677E">
          <w:rPr>
            <w:rStyle w:val="Hipervnculo"/>
            <w:webHidden/>
          </w:rPr>
          <w:instrText xml:space="preserve"> PAGEREF _Toc137807423 \h </w:instrText>
        </w:r>
        <w:r w:rsidRPr="00B0677E">
          <w:rPr>
            <w:rStyle w:val="Hipervnculo"/>
            <w:webHidden/>
          </w:rPr>
        </w:r>
        <w:r w:rsidRPr="00B0677E">
          <w:rPr>
            <w:rStyle w:val="Hipervnculo"/>
            <w:webHidden/>
          </w:rPr>
          <w:fldChar w:fldCharType="separate"/>
        </w:r>
        <w:r w:rsidRPr="00B0677E">
          <w:rPr>
            <w:rStyle w:val="Hipervnculo"/>
            <w:webHidden/>
          </w:rPr>
          <w:t>3</w:t>
        </w:r>
        <w:r w:rsidRPr="00B0677E">
          <w:rPr>
            <w:rStyle w:val="Hipervnculo"/>
            <w:webHidden/>
          </w:rPr>
          <w:fldChar w:fldCharType="end"/>
        </w:r>
      </w:hyperlink>
    </w:p>
    <w:p w14:paraId="57FABA7A" w14:textId="6A39228C" w:rsidR="00B0677E" w:rsidRPr="00B0677E" w:rsidRDefault="0096577B" w:rsidP="00B0677E">
      <w:hyperlink w:anchor="_Toc137807424" w:history="1">
        <w:r w:rsidR="00B0677E" w:rsidRPr="00B0677E">
          <w:rPr>
            <w:rStyle w:val="Hipervnculo"/>
          </w:rPr>
          <w:t>Carga de Muebles por Excel</w:t>
        </w:r>
        <w:r w:rsidR="00B0677E" w:rsidRPr="00B0677E">
          <w:rPr>
            <w:rStyle w:val="Hipervnculo"/>
            <w:webHidden/>
          </w:rPr>
          <w:tab/>
        </w:r>
        <w:r w:rsidR="00B0677E">
          <w:rPr>
            <w:rStyle w:val="Hipervnculo"/>
            <w:webHidden/>
          </w:rPr>
          <w:t>………………………………………………………………………………………………………</w:t>
        </w:r>
        <w:r w:rsidR="00B0677E" w:rsidRPr="00B0677E">
          <w:rPr>
            <w:rStyle w:val="Hipervnculo"/>
            <w:webHidden/>
          </w:rPr>
          <w:fldChar w:fldCharType="begin"/>
        </w:r>
        <w:r w:rsidR="00B0677E" w:rsidRPr="00B0677E">
          <w:rPr>
            <w:rStyle w:val="Hipervnculo"/>
            <w:webHidden/>
          </w:rPr>
          <w:instrText xml:space="preserve"> PAGEREF _Toc137807424 \h </w:instrText>
        </w:r>
        <w:r w:rsidR="00B0677E" w:rsidRPr="00B0677E">
          <w:rPr>
            <w:rStyle w:val="Hipervnculo"/>
            <w:webHidden/>
          </w:rPr>
        </w:r>
        <w:r w:rsidR="00B0677E" w:rsidRPr="00B0677E">
          <w:rPr>
            <w:rStyle w:val="Hipervnculo"/>
            <w:webHidden/>
          </w:rPr>
          <w:fldChar w:fldCharType="separate"/>
        </w:r>
        <w:r w:rsidR="00B0677E" w:rsidRPr="00B0677E">
          <w:rPr>
            <w:rStyle w:val="Hipervnculo"/>
            <w:webHidden/>
          </w:rPr>
          <w:t>3</w:t>
        </w:r>
        <w:r w:rsidR="00B0677E" w:rsidRPr="00B0677E">
          <w:rPr>
            <w:rStyle w:val="Hipervnculo"/>
            <w:webHidden/>
          </w:rPr>
          <w:fldChar w:fldCharType="end"/>
        </w:r>
      </w:hyperlink>
    </w:p>
    <w:p w14:paraId="48D0CD1C" w14:textId="5F152975" w:rsidR="00B0677E" w:rsidRPr="00B0677E" w:rsidRDefault="0096577B" w:rsidP="00B0677E">
      <w:hyperlink w:anchor="_Toc137807425" w:history="1">
        <w:r w:rsidR="00B0677E" w:rsidRPr="00B0677E">
          <w:rPr>
            <w:rStyle w:val="Hipervnculo"/>
          </w:rPr>
          <w:t xml:space="preserve">Cargado de Factura: </w:t>
        </w:r>
        <w:r w:rsidR="00B0677E" w:rsidRPr="00B0677E">
          <w:rPr>
            <w:rStyle w:val="Hipervnculo"/>
            <w:webHidden/>
          </w:rPr>
          <w:tab/>
        </w:r>
        <w:r w:rsidR="00B0677E">
          <w:rPr>
            <w:rStyle w:val="Hipervnculo"/>
            <w:webHidden/>
          </w:rPr>
          <w:t xml:space="preserve">              ……………………………………………………………………………………………………….</w:t>
        </w:r>
        <w:r w:rsidR="00B0677E" w:rsidRPr="00B0677E">
          <w:rPr>
            <w:rStyle w:val="Hipervnculo"/>
            <w:webHidden/>
          </w:rPr>
          <w:t>5</w:t>
        </w:r>
      </w:hyperlink>
    </w:p>
    <w:p w14:paraId="0D598F81" w14:textId="66E60E88" w:rsidR="00B0677E" w:rsidRPr="00CE667F" w:rsidRDefault="0096577B" w:rsidP="00B0677E">
      <w:pPr>
        <w:rPr>
          <w:lang w:val="es-ES" w:eastAsia="es-MX"/>
        </w:rPr>
      </w:pPr>
      <w:hyperlink w:anchor="_Toc137807426" w:history="1">
        <w:r w:rsidR="00B0677E" w:rsidRPr="00B0677E">
          <w:rPr>
            <w:rStyle w:val="Hipervnculo"/>
          </w:rPr>
          <w:t>Confirmación de Factura por Coordinador:</w:t>
        </w:r>
        <w:r w:rsidR="00B0677E" w:rsidRPr="00B0677E">
          <w:rPr>
            <w:rStyle w:val="Hipervnculo"/>
            <w:webHidden/>
          </w:rPr>
          <w:tab/>
        </w:r>
      </w:hyperlink>
      <w:r w:rsidR="00B0677E" w:rsidRPr="00B0677E">
        <w:fldChar w:fldCharType="end"/>
      </w:r>
      <w:r w:rsidR="00B0677E">
        <w:t>………………………………………………………………………………7</w:t>
      </w:r>
    </w:p>
    <w:p w14:paraId="41152C4F" w14:textId="528F55E5" w:rsidR="00B0677E" w:rsidRDefault="00B067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FDF1013" w14:textId="77777777" w:rsidR="00B0677E" w:rsidRPr="00CE667F" w:rsidRDefault="00B0677E" w:rsidP="00CE66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854F5B" w14:paraId="2303B117" w14:textId="77777777" w:rsidTr="00C7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175D2EC" w14:textId="58F4D59B" w:rsidR="009C227F" w:rsidRDefault="00FD69F4" w:rsidP="00D15AB0">
            <w:r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10297F42" w14:textId="5184A451" w:rsidR="008739D1" w:rsidRPr="00AE1047" w:rsidRDefault="004C34D7" w:rsidP="001D2F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Carga de Muebles por Excel</w:t>
            </w:r>
          </w:p>
        </w:tc>
      </w:tr>
      <w:tr w:rsidR="00854F5B" w:rsidRPr="005135A0" w14:paraId="625B0A46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FAD75FA" w14:textId="4631C27F" w:rsidR="00FD7C97" w:rsidRDefault="00E5420D" w:rsidP="00FD7C97">
            <w:r>
              <w:t>Descripción</w:t>
            </w:r>
          </w:p>
        </w:tc>
        <w:tc>
          <w:tcPr>
            <w:tcW w:w="8788" w:type="dxa"/>
          </w:tcPr>
          <w:p w14:paraId="70435684" w14:textId="1B8492DE" w:rsidR="00622425" w:rsidRPr="009E2F07" w:rsidRDefault="004C34D7" w:rsidP="009E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4C34D7">
              <w:rPr>
                <w:iCs/>
              </w:rPr>
              <w:t>Descripción</w:t>
            </w:r>
            <w:r w:rsidR="009B1FAA">
              <w:rPr>
                <w:iCs/>
              </w:rPr>
              <w:t xml:space="preserve">: El usuario con rol </w:t>
            </w:r>
            <w:r w:rsidR="009B1FAA" w:rsidRPr="004C34D7">
              <w:rPr>
                <w:iCs/>
              </w:rPr>
              <w:t>Almacén</w:t>
            </w:r>
            <w:r w:rsidR="009B1FAA">
              <w:rPr>
                <w:iCs/>
              </w:rPr>
              <w:t xml:space="preserve"> </w:t>
            </w:r>
            <w:r w:rsidRPr="004C34D7">
              <w:rPr>
                <w:iCs/>
              </w:rPr>
              <w:t>General debe poder subir un archivo Excel con detalles de los muebles para su adquisición.</w:t>
            </w:r>
          </w:p>
        </w:tc>
      </w:tr>
      <w:tr w:rsidR="00854F5B" w14:paraId="6D2D922F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50B4A31" w14:textId="62B8F671" w:rsidR="00FD7C97" w:rsidRDefault="00FD69F4" w:rsidP="00FD7C97">
            <w:r>
              <w:t>Pasos</w:t>
            </w:r>
          </w:p>
        </w:tc>
        <w:tc>
          <w:tcPr>
            <w:tcW w:w="8788" w:type="dxa"/>
          </w:tcPr>
          <w:p w14:paraId="4B7D5634" w14:textId="1BFCB2B3" w:rsidR="00622425" w:rsidRDefault="000D3312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iCs/>
              </w:rPr>
              <w:t xml:space="preserve">1.- </w:t>
            </w:r>
            <w:r w:rsidR="004C34D7" w:rsidRPr="00A84BCC">
              <w:t>Acceder a</w:t>
            </w:r>
            <w:r w:rsidR="009B1FAA">
              <w:t xml:space="preserve">l sistema con el rol </w:t>
            </w:r>
            <w:r w:rsidR="009B1FAA" w:rsidRPr="00A84BCC">
              <w:t>Almacén</w:t>
            </w:r>
            <w:r w:rsidR="009B1FAA">
              <w:t xml:space="preserve"> </w:t>
            </w:r>
            <w:r w:rsidR="004C34D7" w:rsidRPr="00A84BCC">
              <w:t>General.</w:t>
            </w:r>
            <w:r w:rsidR="0076126D">
              <w:pict w14:anchorId="6B89F8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8.3pt;height:167.3pt">
                  <v:imagedata r:id="rId9" o:title="MicrosoftTeams-image (19)"/>
                </v:shape>
              </w:pict>
            </w:r>
          </w:p>
          <w:p w14:paraId="47FED732" w14:textId="055D21BA" w:rsidR="00A84BCC" w:rsidRDefault="00A84BCC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17F13DF" w14:textId="77777777" w:rsidR="00A84BCC" w:rsidRDefault="00A84BCC" w:rsidP="00A84BC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2.- </w:t>
            </w:r>
            <w:r>
              <w:rPr>
                <w:rStyle w:val="ui-provider"/>
              </w:rPr>
              <w:t>Navegar a la sección de "Altas de Bienes Muebles".</w:t>
            </w:r>
          </w:p>
          <w:p w14:paraId="60E395D0" w14:textId="77777777" w:rsidR="00A84BCC" w:rsidRDefault="00A84BCC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2476D777" w14:textId="1ABEA27F" w:rsidR="000D3312" w:rsidRDefault="004C34D7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E6C8FD8" wp14:editId="27AE6E53">
                  <wp:extent cx="5436870" cy="2106980"/>
                  <wp:effectExtent l="0" t="0" r="0" b="7620"/>
                  <wp:docPr id="5" name="Imagen 5" descr="C:\Users\lenovo\AppData\Local\Microsoft\Windows\INetCache\Content.Word\MicrosoftTeams-image (1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lenovo\AppData\Local\Microsoft\Windows\INetCache\Content.Word\MicrosoftTeams-image (1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268" cy="211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447093" w14:textId="77777777" w:rsidR="004C34D7" w:rsidRDefault="004C34D7" w:rsidP="009C37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664A235C" w14:textId="6F438173" w:rsidR="004C34D7" w:rsidRPr="00A84BCC" w:rsidRDefault="00A84BCC" w:rsidP="00A84BC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3.- </w:t>
            </w:r>
            <w:r w:rsidRPr="00A84BCC">
              <w:rPr>
                <w:iCs/>
              </w:rPr>
              <w:t xml:space="preserve">Botón nuevo y escoger Tipo de Adquisición. </w:t>
            </w:r>
          </w:p>
          <w:p w14:paraId="3A4CE2ED" w14:textId="6E9BB3B5" w:rsidR="004C34D7" w:rsidRDefault="004C34D7" w:rsidP="009C37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317D58" wp14:editId="377C66E6">
                  <wp:extent cx="5429250" cy="1638856"/>
                  <wp:effectExtent l="0" t="0" r="0" b="0"/>
                  <wp:docPr id="6" name="Imagen 6" descr="C:\Users\lenovo\AppData\Local\Microsoft\Windows\INetCache\Content.Word\MicrosoftTeams-image (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lenovo\AppData\Local\Microsoft\Windows\INetCache\Content.Word\MicrosoftTeams-image (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3674" cy="1640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8C3D56" w14:textId="77777777" w:rsidR="004C34D7" w:rsidRDefault="004C34D7" w:rsidP="009C37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093161F8" w14:textId="77777777" w:rsidR="004C34D7" w:rsidRDefault="004C34D7" w:rsidP="009C37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0F23B2D8" w14:textId="69F46E5A" w:rsidR="004C34D7" w:rsidRDefault="004C34D7" w:rsidP="009C37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613A6423" w14:textId="77777777" w:rsidR="00A84BCC" w:rsidRDefault="00A84BCC" w:rsidP="009C37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27DFC796" w14:textId="5D08179A" w:rsidR="009C376D" w:rsidRDefault="00A84BCC" w:rsidP="009C37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ui-provider"/>
              </w:rPr>
            </w:pPr>
            <w:r>
              <w:rPr>
                <w:iCs/>
              </w:rPr>
              <w:t>4</w:t>
            </w:r>
            <w:r w:rsidR="009C376D">
              <w:rPr>
                <w:iCs/>
              </w:rPr>
              <w:t xml:space="preserve">.- </w:t>
            </w:r>
            <w:r w:rsidR="004C34D7">
              <w:rPr>
                <w:rStyle w:val="ui-provider"/>
              </w:rPr>
              <w:t>Seleccionar la opción de "</w:t>
            </w:r>
            <w:r>
              <w:rPr>
                <w:rStyle w:val="ui-provider"/>
              </w:rPr>
              <w:t>Seleccione un Archivo</w:t>
            </w:r>
            <w:r w:rsidR="004C34D7">
              <w:rPr>
                <w:rStyle w:val="ui-provider"/>
              </w:rPr>
              <w:t>".</w:t>
            </w:r>
          </w:p>
          <w:p w14:paraId="6BC250E8" w14:textId="77777777" w:rsidR="004C34D7" w:rsidRDefault="004C34D7" w:rsidP="009C37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ui-provider"/>
              </w:rPr>
            </w:pPr>
          </w:p>
          <w:p w14:paraId="2306AB25" w14:textId="1CA687D4" w:rsidR="004C34D7" w:rsidRDefault="004C34D7" w:rsidP="009C37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BB5A044" wp14:editId="41D218C9">
                  <wp:extent cx="5603875" cy="2569845"/>
                  <wp:effectExtent l="0" t="0" r="0" b="1905"/>
                  <wp:docPr id="7" name="Imagen 7" descr="C:\Users\lenovo\AppData\Local\Microsoft\Windows\INetCache\Content.Word\MicrosoftTeams-image (1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lenovo\AppData\Local\Microsoft\Windows\INetCache\Content.Word\MicrosoftTeams-image (1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875" cy="256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C94045" w14:textId="77777777" w:rsidR="00CB5DB1" w:rsidRDefault="00CB5DB1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396281EB" w14:textId="77777777" w:rsidR="004C34D7" w:rsidRDefault="000304A3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ui-provider"/>
              </w:rPr>
            </w:pPr>
            <w:r>
              <w:rPr>
                <w:iCs/>
              </w:rPr>
              <w:t xml:space="preserve">4.- </w:t>
            </w:r>
            <w:r w:rsidR="004C34D7">
              <w:rPr>
                <w:rStyle w:val="ui-provider"/>
              </w:rPr>
              <w:t>Subir el archivo Excel con los detalles de los muebles.</w:t>
            </w:r>
          </w:p>
          <w:p w14:paraId="6C8F3856" w14:textId="77777777" w:rsidR="004C34D7" w:rsidRDefault="004C34D7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ui-provider"/>
              </w:rPr>
            </w:pPr>
          </w:p>
          <w:p w14:paraId="4F717022" w14:textId="25D44369" w:rsidR="000304A3" w:rsidRDefault="000304A3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5.- </w:t>
            </w:r>
            <w:r w:rsidR="004C34D7">
              <w:rPr>
                <w:rStyle w:val="ui-provider"/>
              </w:rPr>
              <w:t>Validar que los muebles se hayan cargado correctamente en el sistema.</w:t>
            </w:r>
          </w:p>
          <w:p w14:paraId="766DCBBA" w14:textId="3ABF382F" w:rsidR="000304A3" w:rsidRPr="004C34D7" w:rsidRDefault="000304A3" w:rsidP="00030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54F5B" w14:paraId="00330DA8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084DF968" w14:textId="48254863" w:rsidR="00FD7C97" w:rsidRDefault="00FD69F4" w:rsidP="00FD69F4">
            <w:r>
              <w:lastRenderedPageBreak/>
              <w:t>Resultados esperados</w:t>
            </w:r>
          </w:p>
        </w:tc>
        <w:tc>
          <w:tcPr>
            <w:tcW w:w="8788" w:type="dxa"/>
          </w:tcPr>
          <w:p w14:paraId="6828CC50" w14:textId="783AB82E" w:rsidR="009E2F07" w:rsidRPr="009E2F07" w:rsidRDefault="004C34D7" w:rsidP="00622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ui-provider"/>
              </w:rPr>
              <w:t>Los muebles deben aparecer en el listado de altas pendientes.</w:t>
            </w:r>
          </w:p>
        </w:tc>
      </w:tr>
      <w:tr w:rsidR="00854F5B" w14:paraId="46C158E3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19F8B6C" w14:textId="2AB1F9F0" w:rsidR="00FD7C97" w:rsidRDefault="00FD69F4" w:rsidP="00FD7C97">
            <w:r>
              <w:t>Condición posterior</w:t>
            </w:r>
          </w:p>
        </w:tc>
        <w:tc>
          <w:tcPr>
            <w:tcW w:w="8788" w:type="dxa"/>
          </w:tcPr>
          <w:p w14:paraId="20B47A37" w14:textId="63072B0A" w:rsidR="00FD7C97" w:rsidRPr="00F94C9B" w:rsidRDefault="00FD7C97" w:rsidP="00FD7C97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854F5B" w14:paraId="332D337F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B447F24" w14:textId="18B6FCE8" w:rsidR="00FD7C97" w:rsidRDefault="00FD69F4" w:rsidP="00FD7C97">
            <w:r>
              <w:t>Estado</w:t>
            </w:r>
          </w:p>
        </w:tc>
        <w:tc>
          <w:tcPr>
            <w:tcW w:w="8788" w:type="dxa"/>
          </w:tcPr>
          <w:p w14:paraId="3DCE6CB5" w14:textId="59D8ADD6" w:rsidR="00FD7C97" w:rsidRDefault="00FD7C97" w:rsidP="00FD7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3843BE" w14:textId="138226E3" w:rsidR="000304A3" w:rsidRDefault="000304A3" w:rsidP="000304A3"/>
    <w:p w14:paraId="031A892B" w14:textId="446F542C" w:rsidR="004C34D7" w:rsidRDefault="004C34D7">
      <w:r>
        <w:br w:type="page"/>
      </w:r>
    </w:p>
    <w:p w14:paraId="7DFCEAE1" w14:textId="77777777" w:rsidR="004C34D7" w:rsidRPr="008E5538" w:rsidRDefault="004C34D7" w:rsidP="000304A3"/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547CDC" w14:paraId="6C15B7AE" w14:textId="77777777" w:rsidTr="000B5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33C32F4" w14:textId="77777777" w:rsidR="00547CDC" w:rsidRDefault="00547CDC" w:rsidP="000B5C2A">
            <w:bookmarkStart w:id="0" w:name="_Toc137807426"/>
            <w:r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477B9BD3" w14:textId="35DA1C67" w:rsidR="00547CDC" w:rsidRPr="00AE1047" w:rsidRDefault="004C34D7" w:rsidP="004C3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rStyle w:val="Textoennegrita"/>
              </w:rPr>
              <w:t xml:space="preserve">Cargado de Factura </w:t>
            </w:r>
          </w:p>
        </w:tc>
      </w:tr>
      <w:tr w:rsidR="00547CDC" w:rsidRPr="005135A0" w14:paraId="17D4C59A" w14:textId="77777777" w:rsidTr="000B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83479BC" w14:textId="77777777" w:rsidR="00547CDC" w:rsidRDefault="00547CDC" w:rsidP="000B5C2A">
            <w:r>
              <w:t>Descripción</w:t>
            </w:r>
          </w:p>
        </w:tc>
        <w:tc>
          <w:tcPr>
            <w:tcW w:w="8788" w:type="dxa"/>
          </w:tcPr>
          <w:p w14:paraId="136B5627" w14:textId="22969736" w:rsidR="00547CDC" w:rsidRPr="009E2F07" w:rsidRDefault="004C34D7" w:rsidP="000B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rStyle w:val="ui-provider"/>
              </w:rPr>
              <w:t xml:space="preserve">El usuario </w:t>
            </w:r>
            <w:r w:rsidR="00950A67">
              <w:t xml:space="preserve">con rol </w:t>
            </w:r>
            <w:r w:rsidR="00950A67" w:rsidRPr="00A84BCC">
              <w:t>Almacén</w:t>
            </w:r>
            <w:r w:rsidR="00950A67">
              <w:t xml:space="preserve"> </w:t>
            </w:r>
            <w:r w:rsidRPr="00A84BCC">
              <w:t>General deberá</w:t>
            </w:r>
            <w:r>
              <w:rPr>
                <w:rStyle w:val="ui-provider"/>
              </w:rPr>
              <w:t xml:space="preserve"> poder cargar la factura correspondiente a la adquisición de los muebles.</w:t>
            </w:r>
          </w:p>
        </w:tc>
      </w:tr>
      <w:tr w:rsidR="00547CDC" w14:paraId="133E1C4F" w14:textId="77777777" w:rsidTr="000B5C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8AD5798" w14:textId="77777777" w:rsidR="00547CDC" w:rsidRDefault="00547CDC" w:rsidP="000B5C2A">
            <w:r>
              <w:t>Pasos</w:t>
            </w:r>
          </w:p>
        </w:tc>
        <w:tc>
          <w:tcPr>
            <w:tcW w:w="8788" w:type="dxa"/>
          </w:tcPr>
          <w:p w14:paraId="47C428E0" w14:textId="58AAAC9D" w:rsidR="00547CDC" w:rsidRDefault="004C34D7" w:rsidP="000B5C2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ui-provider"/>
              </w:rPr>
            </w:pPr>
            <w:r>
              <w:rPr>
                <w:iCs/>
              </w:rPr>
              <w:t xml:space="preserve">1.- </w:t>
            </w:r>
            <w:r>
              <w:rPr>
                <w:rStyle w:val="ui-provider"/>
              </w:rPr>
              <w:t>Seleccionar la opción de "Cargar Factura</w:t>
            </w:r>
            <w:proofErr w:type="gramStart"/>
            <w:r>
              <w:rPr>
                <w:rStyle w:val="ui-provider"/>
              </w:rPr>
              <w:t xml:space="preserve">" </w:t>
            </w:r>
            <w:r w:rsidR="00F93E96">
              <w:rPr>
                <w:rStyle w:val="ui-provider"/>
              </w:rPr>
              <w:t>.</w:t>
            </w:r>
            <w:proofErr w:type="gramEnd"/>
          </w:p>
          <w:p w14:paraId="03338FE5" w14:textId="77777777" w:rsidR="00596D6A" w:rsidRDefault="00596D6A" w:rsidP="000B5C2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ui-provider"/>
              </w:rPr>
            </w:pPr>
          </w:p>
          <w:p w14:paraId="5380EAD4" w14:textId="59402BFF" w:rsidR="004C34D7" w:rsidRDefault="00F93E96" w:rsidP="000B5C2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E4AAC2" wp14:editId="131BB867">
                      <wp:simplePos x="0" y="0"/>
                      <wp:positionH relativeFrom="column">
                        <wp:posOffset>158215</wp:posOffset>
                      </wp:positionH>
                      <wp:positionV relativeFrom="paragraph">
                        <wp:posOffset>1406492</wp:posOffset>
                      </wp:positionV>
                      <wp:extent cx="188495" cy="172452"/>
                      <wp:effectExtent l="0" t="0" r="21590" b="1841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495" cy="17245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E4278E" id="Elipse 9" o:spid="_x0000_s1026" style="position:absolute;margin-left:12.45pt;margin-top:110.75pt;width:14.85pt;height:1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596D6A">
              <w:rPr>
                <w:noProof/>
                <w:lang w:eastAsia="es-MX"/>
              </w:rPr>
              <w:drawing>
                <wp:inline distT="0" distB="0" distL="0" distR="0" wp14:anchorId="5D64D942" wp14:editId="41ED263B">
                  <wp:extent cx="5429250" cy="2215769"/>
                  <wp:effectExtent l="0" t="0" r="0" b="0"/>
                  <wp:docPr id="10" name="Imagen 10" descr="C:\Users\lenovo\AppData\Local\Microsoft\Windows\INetCache\Content.Word\MicrosoftTeams-image (1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lenovo\AppData\Local\Microsoft\Windows\INetCache\Content.Word\MicrosoftTeams-image (1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800" cy="2219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75A794" w14:textId="2B15814F" w:rsidR="00596D6A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563AFC7A" w14:textId="0276398E" w:rsidR="00596D6A" w:rsidRDefault="00547CDC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2.- </w:t>
            </w:r>
            <w:r w:rsidR="004C34D7">
              <w:rPr>
                <w:rStyle w:val="ui-provider"/>
              </w:rPr>
              <w:t xml:space="preserve">Ingresar </w:t>
            </w:r>
            <w:r w:rsidR="00F93E96">
              <w:rPr>
                <w:rStyle w:val="ui-provider"/>
              </w:rPr>
              <w:t>el archivo de la factura y guardar.</w:t>
            </w:r>
          </w:p>
          <w:p w14:paraId="06FDF052" w14:textId="77777777" w:rsidR="00596D6A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62D02917" w14:textId="5C4610C3" w:rsidR="00547CDC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621153F" wp14:editId="4704C7E9">
                  <wp:extent cx="5452110" cy="2484866"/>
                  <wp:effectExtent l="0" t="0" r="0" b="0"/>
                  <wp:docPr id="1" name="Imagen 1" descr="C:\Users\lenovo\AppData\Local\Microsoft\Windows\INetCache\Content.Word\MicrosoftTeams-image (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lenovo\AppData\Local\Microsoft\Windows\INetCache\Content.Word\MicrosoftTeams-image (1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723" cy="2486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2DFE3F" w14:textId="77777777" w:rsidR="00596D6A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31F2CDC4" w14:textId="77777777" w:rsidR="00596D6A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41CBA6CD" w14:textId="77777777" w:rsidR="00596D6A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186B4508" w14:textId="77777777" w:rsidR="00596D6A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3B21CFC0" w14:textId="77777777" w:rsidR="00596D6A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7F43274F" w14:textId="77777777" w:rsidR="00596D6A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72EFD945" w14:textId="77777777" w:rsidR="00596D6A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0978D0F6" w14:textId="7B0BB345" w:rsidR="00596D6A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0AE9579B" w14:textId="77777777" w:rsidR="00596D6A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39EEA41A" w14:textId="098699B2" w:rsidR="00596D6A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1A963BCB" w14:textId="0395B10D" w:rsidR="00596D6A" w:rsidRDefault="00547CDC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ui-provider"/>
              </w:rPr>
            </w:pPr>
            <w:r>
              <w:rPr>
                <w:iCs/>
              </w:rPr>
              <w:lastRenderedPageBreak/>
              <w:t xml:space="preserve">3.- </w:t>
            </w:r>
            <w:r w:rsidR="00F93E96">
              <w:rPr>
                <w:rStyle w:val="ui-provider"/>
              </w:rPr>
              <w:t xml:space="preserve">Visualizar el PDF </w:t>
            </w:r>
          </w:p>
          <w:p w14:paraId="1F5CFF5A" w14:textId="77777777" w:rsidR="00596D6A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ui-provider"/>
              </w:rPr>
            </w:pPr>
          </w:p>
          <w:p w14:paraId="25271ADA" w14:textId="3FF19BF6" w:rsidR="00596D6A" w:rsidRDefault="00F93E96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F90635" wp14:editId="02D8EDD9">
                      <wp:simplePos x="0" y="0"/>
                      <wp:positionH relativeFrom="column">
                        <wp:posOffset>122121</wp:posOffset>
                      </wp:positionH>
                      <wp:positionV relativeFrom="paragraph">
                        <wp:posOffset>1391619</wp:posOffset>
                      </wp:positionV>
                      <wp:extent cx="252663" cy="208548"/>
                      <wp:effectExtent l="0" t="0" r="14605" b="20320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663" cy="20854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5A3E93" id="Elipse 12" o:spid="_x0000_s1026" style="position:absolute;margin-left:9.6pt;margin-top:109.6pt;width:19.9pt;height:1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596D6A">
              <w:rPr>
                <w:noProof/>
                <w:lang w:eastAsia="es-MX"/>
              </w:rPr>
              <w:drawing>
                <wp:inline distT="0" distB="0" distL="0" distR="0" wp14:anchorId="42DB3EE1" wp14:editId="70B99E40">
                  <wp:extent cx="5397819" cy="2586990"/>
                  <wp:effectExtent l="0" t="0" r="0" b="3810"/>
                  <wp:docPr id="3" name="Imagen 3" descr="C:\Users\lenovo\AppData\Local\Microsoft\Windows\INetCache\Content.Word\MicrosoftTeams-image (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lenovo\AppData\Local\Microsoft\Windows\INetCache\Content.Word\MicrosoftTeams-image (1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84" cy="2588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E27E6" w14:textId="77777777" w:rsidR="00596D6A" w:rsidRDefault="00596D6A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32B635E3" w14:textId="2E150BDE" w:rsidR="00547CDC" w:rsidRPr="004C34D7" w:rsidRDefault="00547CDC" w:rsidP="004C34D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</w:tc>
      </w:tr>
      <w:tr w:rsidR="00547CDC" w14:paraId="2C42989F" w14:textId="77777777" w:rsidTr="000B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0D0CA2E" w14:textId="77777777" w:rsidR="00547CDC" w:rsidRDefault="00547CDC" w:rsidP="000B5C2A">
            <w:r>
              <w:lastRenderedPageBreak/>
              <w:t>Resultados esperados</w:t>
            </w:r>
          </w:p>
        </w:tc>
        <w:tc>
          <w:tcPr>
            <w:tcW w:w="8788" w:type="dxa"/>
          </w:tcPr>
          <w:p w14:paraId="30364004" w14:textId="5EDC3B5F" w:rsidR="00547CDC" w:rsidRPr="009E2F07" w:rsidRDefault="004C34D7" w:rsidP="000B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ui-provider"/>
              </w:rPr>
              <w:t>La factura se guarda correctamente y aparece vinculada a la alta pendiente.</w:t>
            </w:r>
          </w:p>
        </w:tc>
      </w:tr>
      <w:tr w:rsidR="00547CDC" w14:paraId="043ECBE2" w14:textId="77777777" w:rsidTr="000B5C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1E5C3F6" w14:textId="77777777" w:rsidR="00547CDC" w:rsidRDefault="00547CDC" w:rsidP="000B5C2A">
            <w:r>
              <w:t>Condición posterior</w:t>
            </w:r>
          </w:p>
        </w:tc>
        <w:tc>
          <w:tcPr>
            <w:tcW w:w="8788" w:type="dxa"/>
          </w:tcPr>
          <w:p w14:paraId="369B70AF" w14:textId="77777777" w:rsidR="00547CDC" w:rsidRPr="00F94C9B" w:rsidRDefault="00547CDC" w:rsidP="000B5C2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547CDC" w14:paraId="711F43BB" w14:textId="77777777" w:rsidTr="000B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78205C90" w14:textId="77777777" w:rsidR="00547CDC" w:rsidRDefault="00547CDC" w:rsidP="000B5C2A">
            <w:r>
              <w:t>Estado</w:t>
            </w:r>
          </w:p>
        </w:tc>
        <w:tc>
          <w:tcPr>
            <w:tcW w:w="8788" w:type="dxa"/>
          </w:tcPr>
          <w:p w14:paraId="0C8BFAC0" w14:textId="77777777" w:rsidR="00547CDC" w:rsidRDefault="00547CDC" w:rsidP="000B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4A7867" w14:textId="3D0D7E00" w:rsidR="008E5538" w:rsidRDefault="008E5538" w:rsidP="004B214E">
      <w:pPr>
        <w:pStyle w:val="Ttulo2"/>
      </w:pPr>
    </w:p>
    <w:p w14:paraId="78D4142F" w14:textId="19F0C333" w:rsidR="00BC5F55" w:rsidRPr="00BC5F55" w:rsidRDefault="00596D6A" w:rsidP="00BC5F55">
      <w:r>
        <w:br w:type="page"/>
      </w:r>
      <w:bookmarkEnd w:id="0"/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BC5F55" w14:paraId="2433AC29" w14:textId="77777777" w:rsidTr="000B5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47E2996" w14:textId="77777777" w:rsidR="00BC5F55" w:rsidRDefault="00BC5F55" w:rsidP="000B5C2A">
            <w:r>
              <w:lastRenderedPageBreak/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670E21CD" w14:textId="41F55F9D" w:rsidR="00BC5F55" w:rsidRPr="00AE1047" w:rsidRDefault="00596D6A" w:rsidP="004B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rStyle w:val="Textoennegrita"/>
              </w:rPr>
              <w:t>Confirmación de Factura por Coordinador</w:t>
            </w:r>
          </w:p>
        </w:tc>
      </w:tr>
      <w:tr w:rsidR="00BC5F55" w:rsidRPr="005135A0" w14:paraId="76FF23D0" w14:textId="77777777" w:rsidTr="000B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D606FF1" w14:textId="77777777" w:rsidR="00BC5F55" w:rsidRDefault="00BC5F55" w:rsidP="000B5C2A">
            <w:r>
              <w:t>Descripción</w:t>
            </w:r>
          </w:p>
        </w:tc>
        <w:tc>
          <w:tcPr>
            <w:tcW w:w="8788" w:type="dxa"/>
          </w:tcPr>
          <w:p w14:paraId="27DA2661" w14:textId="64F84947" w:rsidR="00BC5F55" w:rsidRPr="009E2F07" w:rsidRDefault="00596D6A" w:rsidP="000B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rStyle w:val="ui-provider"/>
              </w:rPr>
              <w:t xml:space="preserve">El usuario con rol </w:t>
            </w:r>
            <w:r w:rsidRPr="00A84BCC">
              <w:t>Coordinador de Bienes Muebles debe poder confirmar la</w:t>
            </w:r>
            <w:r w:rsidR="00854AD6">
              <w:t xml:space="preserve">s facturas cargadas por el </w:t>
            </w:r>
            <w:r w:rsidRPr="00A84BCC">
              <w:t>Jefe</w:t>
            </w:r>
            <w:r w:rsidR="00854AD6">
              <w:t xml:space="preserve"> </w:t>
            </w:r>
            <w:r w:rsidRPr="00A84BCC">
              <w:t>de</w:t>
            </w:r>
            <w:r w:rsidR="00854AD6">
              <w:t xml:space="preserve"> </w:t>
            </w:r>
            <w:r w:rsidR="00854AD6" w:rsidRPr="00A84BCC">
              <w:t>Almacén</w:t>
            </w:r>
            <w:r w:rsidR="00854AD6">
              <w:t xml:space="preserve"> </w:t>
            </w:r>
            <w:r w:rsidRPr="00A84BCC">
              <w:t>G</w:t>
            </w:r>
            <w:bookmarkStart w:id="1" w:name="_GoBack"/>
            <w:bookmarkEnd w:id="1"/>
            <w:r w:rsidRPr="00A84BCC">
              <w:t>eneral.</w:t>
            </w:r>
          </w:p>
        </w:tc>
      </w:tr>
      <w:tr w:rsidR="00BC5F55" w14:paraId="66B82EA7" w14:textId="77777777" w:rsidTr="000B5C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50DD4D4" w14:textId="77777777" w:rsidR="00BC5F55" w:rsidRDefault="00BC5F55" w:rsidP="000B5C2A">
            <w:r>
              <w:t>Pasos</w:t>
            </w:r>
          </w:p>
        </w:tc>
        <w:tc>
          <w:tcPr>
            <w:tcW w:w="8788" w:type="dxa"/>
          </w:tcPr>
          <w:p w14:paraId="6EAAA301" w14:textId="676FCE00" w:rsidR="00BC5F55" w:rsidRDefault="00BC5F55" w:rsidP="000B5C2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1.- </w:t>
            </w:r>
            <w:r w:rsidR="00596D6A">
              <w:rPr>
                <w:rStyle w:val="ui-provider"/>
              </w:rPr>
              <w:t xml:space="preserve">Acceder al sistema con el rol </w:t>
            </w:r>
            <w:r w:rsidR="00596D6A" w:rsidRPr="00A84BCC">
              <w:t>Coordinador de Bienes Muebles.</w:t>
            </w:r>
          </w:p>
          <w:p w14:paraId="233C3CF9" w14:textId="0EB408DF" w:rsidR="00BC5F55" w:rsidRDefault="00596D6A" w:rsidP="000B5C2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8D9005B" wp14:editId="55719BE5">
                  <wp:extent cx="5284470" cy="2251191"/>
                  <wp:effectExtent l="0" t="0" r="0" b="0"/>
                  <wp:docPr id="8" name="Imagen 8" descr="C:\Users\lenovo\AppData\Local\Microsoft\Windows\INetCache\Content.Word\MicrosoftTeams-image (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lenovo\AppData\Local\Microsoft\Windows\INetCache\Content.Word\MicrosoftTeams-image (1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0339" cy="2253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C50B22" w14:textId="77777777" w:rsidR="00596D6A" w:rsidRDefault="00596D6A" w:rsidP="000B5C2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58FBED9A" w14:textId="4C5511AF" w:rsidR="00BC5F55" w:rsidRDefault="00BC5F55" w:rsidP="000B5C2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2</w:t>
            </w:r>
            <w:r w:rsidR="00596D6A">
              <w:rPr>
                <w:iCs/>
              </w:rPr>
              <w:t xml:space="preserve">.- </w:t>
            </w:r>
            <w:r w:rsidR="00596D6A">
              <w:rPr>
                <w:rStyle w:val="ui-provider"/>
              </w:rPr>
              <w:t>Navegar a la sección de "Altas de Bienes Muebles".</w:t>
            </w:r>
          </w:p>
          <w:p w14:paraId="34BF5FF1" w14:textId="6590AF8C" w:rsidR="00BC5F55" w:rsidRDefault="003A4D23" w:rsidP="000B5C2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AAB8238" wp14:editId="20AFA1EC">
                  <wp:extent cx="5443220" cy="2306320"/>
                  <wp:effectExtent l="0" t="0" r="508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76543" w14:textId="77777777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50FA302B" w14:textId="01A450D9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17BE46D0" w14:textId="2589EC79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37419661" w14:textId="5EAC5C97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1568F648" w14:textId="793D0639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35249FF6" w14:textId="3FC0E79B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6681F960" w14:textId="0626F38B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1F59C6CF" w14:textId="6A32F0DF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3F4F7D78" w14:textId="1FD74911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211AE34D" w14:textId="05FE5FE5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0AB19695" w14:textId="749735E8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67FBFFDD" w14:textId="06A4F099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00AEC214" w14:textId="089A4750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21AE8043" w14:textId="237FA4C2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72E0700E" w14:textId="5FB4510B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\</w:t>
            </w:r>
          </w:p>
          <w:p w14:paraId="2395FAA0" w14:textId="77777777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23AC1C07" w14:textId="73343A64" w:rsidR="003A4D23" w:rsidRDefault="00BC5F55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ui-provider"/>
              </w:rPr>
            </w:pPr>
            <w:r>
              <w:rPr>
                <w:iCs/>
              </w:rPr>
              <w:t xml:space="preserve">3.- </w:t>
            </w:r>
            <w:r w:rsidR="00596D6A">
              <w:rPr>
                <w:rStyle w:val="ui-provider"/>
              </w:rPr>
              <w:t>Revisar la lista de facturas pendientes de confirmación.</w:t>
            </w:r>
          </w:p>
          <w:p w14:paraId="35B116A0" w14:textId="77777777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2E7AC356" w14:textId="3A2135B4" w:rsidR="000F13E9" w:rsidRDefault="004B5CC0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ui-provider"/>
              </w:rPr>
            </w:pPr>
            <w:r>
              <w:rPr>
                <w:iCs/>
              </w:rPr>
              <w:t xml:space="preserve">4.- </w:t>
            </w:r>
            <w:r w:rsidR="00596D6A">
              <w:rPr>
                <w:rStyle w:val="ui-provider"/>
              </w:rPr>
              <w:t>Seleccionar la factura que se desea confirmar.</w:t>
            </w:r>
          </w:p>
          <w:p w14:paraId="27161189" w14:textId="2D36628B" w:rsidR="003A4D23" w:rsidRDefault="003A4D23" w:rsidP="004B5C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6F4052" wp14:editId="57337871">
                      <wp:simplePos x="0" y="0"/>
                      <wp:positionH relativeFrom="column">
                        <wp:posOffset>3647641</wp:posOffset>
                      </wp:positionH>
                      <wp:positionV relativeFrom="paragraph">
                        <wp:posOffset>1899920</wp:posOffset>
                      </wp:positionV>
                      <wp:extent cx="292768" cy="168443"/>
                      <wp:effectExtent l="0" t="0" r="12065" b="2222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768" cy="16844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229FD2" id="Elipse 15" o:spid="_x0000_s1026" style="position:absolute;margin-left:287.2pt;margin-top:149.6pt;width:23.05pt;height:1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inline distT="0" distB="0" distL="0" distR="0" wp14:anchorId="6878C800" wp14:editId="7C9D8A4D">
                  <wp:extent cx="5443220" cy="2306320"/>
                  <wp:effectExtent l="0" t="0" r="508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EAA96" w14:textId="765FEF05" w:rsidR="00BC5F55" w:rsidRPr="00596D6A" w:rsidRDefault="00596D6A" w:rsidP="00596D6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iCs/>
              </w:rPr>
              <w:t xml:space="preserve"> </w:t>
            </w:r>
          </w:p>
          <w:p w14:paraId="423E2FAF" w14:textId="72EC4563" w:rsidR="00BC5F55" w:rsidRPr="00596D6A" w:rsidRDefault="000F13E9" w:rsidP="003A4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36CD">
              <w:t xml:space="preserve">5.- </w:t>
            </w:r>
            <w:r w:rsidR="00596D6A">
              <w:rPr>
                <w:rStyle w:val="ui-provider"/>
              </w:rPr>
              <w:t>Presionar el botón de "Confirmar".</w:t>
            </w:r>
            <w:r w:rsidR="003A4D23">
              <w:rPr>
                <w:noProof/>
                <w:lang w:eastAsia="es-MX"/>
              </w:rPr>
              <w:drawing>
                <wp:inline distT="0" distB="0" distL="0" distR="0" wp14:anchorId="6D2EEBBC" wp14:editId="3C168668">
                  <wp:extent cx="5608320" cy="2697480"/>
                  <wp:effectExtent l="0" t="0" r="0" b="7620"/>
                  <wp:docPr id="11" name="Imagen 11" descr="C:\Users\lenovo\AppData\Local\Microsoft\Windows\INetCache\Content.Word\MicrosoftTeams-image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lenovo\AppData\Local\Microsoft\Windows\INetCache\Content.Word\MicrosoftTeams-image 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320" cy="26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F55" w14:paraId="5F7CDBD3" w14:textId="77777777" w:rsidTr="000B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2E2B3F4" w14:textId="77777777" w:rsidR="00BC5F55" w:rsidRDefault="00BC5F55" w:rsidP="000B5C2A">
            <w:r>
              <w:lastRenderedPageBreak/>
              <w:t>Resultados esperados</w:t>
            </w:r>
          </w:p>
        </w:tc>
        <w:tc>
          <w:tcPr>
            <w:tcW w:w="8788" w:type="dxa"/>
          </w:tcPr>
          <w:p w14:paraId="41F141FA" w14:textId="51DFFA11" w:rsidR="00BC5F55" w:rsidRPr="009E2F07" w:rsidRDefault="00596D6A" w:rsidP="000F1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ui-provider"/>
              </w:rPr>
              <w:t>La factura pasa de estado "pendiente" a "confirmada".</w:t>
            </w:r>
          </w:p>
        </w:tc>
      </w:tr>
      <w:tr w:rsidR="00BC5F55" w14:paraId="0AA257A5" w14:textId="77777777" w:rsidTr="000B5C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40A1CD8" w14:textId="77777777" w:rsidR="00BC5F55" w:rsidRDefault="00BC5F55" w:rsidP="000B5C2A">
            <w:r>
              <w:t>Condición posterior</w:t>
            </w:r>
          </w:p>
        </w:tc>
        <w:tc>
          <w:tcPr>
            <w:tcW w:w="8788" w:type="dxa"/>
          </w:tcPr>
          <w:p w14:paraId="23017997" w14:textId="77777777" w:rsidR="00BC5F55" w:rsidRPr="00F94C9B" w:rsidRDefault="00BC5F55" w:rsidP="000B5C2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BC5F55" w14:paraId="37A1E8FD" w14:textId="77777777" w:rsidTr="000B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1091ADA" w14:textId="77777777" w:rsidR="00BC5F55" w:rsidRDefault="00BC5F55" w:rsidP="000B5C2A">
            <w:r>
              <w:t>Estado</w:t>
            </w:r>
          </w:p>
        </w:tc>
        <w:tc>
          <w:tcPr>
            <w:tcW w:w="8788" w:type="dxa"/>
          </w:tcPr>
          <w:p w14:paraId="2557E2BB" w14:textId="77777777" w:rsidR="00BC5F55" w:rsidRDefault="00BC5F55" w:rsidP="000B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D1FC8E" w14:textId="0F0D35F8" w:rsidR="00C67D69" w:rsidRPr="00BC5F55" w:rsidRDefault="00C67D69" w:rsidP="00BC5F55"/>
    <w:sectPr w:rsidR="00C67D69" w:rsidRPr="00BC5F55" w:rsidSect="009320A9">
      <w:headerReference w:type="default" r:id="rId19"/>
      <w:footerReference w:type="default" r:id="rId2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EB819" w14:textId="77777777" w:rsidR="0096577B" w:rsidRDefault="0096577B" w:rsidP="0022755B">
      <w:pPr>
        <w:spacing w:after="0" w:line="240" w:lineRule="auto"/>
      </w:pPr>
      <w:r>
        <w:separator/>
      </w:r>
    </w:p>
  </w:endnote>
  <w:endnote w:type="continuationSeparator" w:id="0">
    <w:p w14:paraId="3CAE3AC1" w14:textId="77777777" w:rsidR="0096577B" w:rsidRDefault="0096577B" w:rsidP="002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DC3AF" w14:textId="36BA709A" w:rsidR="00E765BB" w:rsidRPr="00F03E56" w:rsidRDefault="00E765BB" w:rsidP="000C5238">
    <w:pPr>
      <w:pStyle w:val="Piedepgina"/>
      <w:pBdr>
        <w:top w:val="single" w:sz="4" w:space="1" w:color="D9D9D9"/>
      </w:pBdr>
      <w:rPr>
        <w:rFonts w:ascii="Arial" w:hAnsi="Arial" w:cs="Arial"/>
        <w:color w:val="808080" w:themeColor="background1" w:themeShade="80"/>
        <w:sz w:val="24"/>
        <w:szCs w:val="24"/>
        <w:lang w:val="es-ES"/>
      </w:rPr>
    </w:pPr>
    <w:r w:rsidRPr="00F03E56">
      <w:rPr>
        <w:rStyle w:val="Nmerodepgina"/>
        <w:rFonts w:ascii="Arial" w:hAnsi="Arial" w:cs="Arial"/>
        <w:bCs/>
        <w:color w:val="808080" w:themeColor="background1" w:themeShade="80"/>
        <w:sz w:val="24"/>
        <w:szCs w:val="24"/>
        <w:lang w:val="es-ES"/>
      </w:rPr>
      <w:t xml:space="preserve">Documento confidencial | INAP | </w:t>
    </w:r>
    <w:sdt>
      <w:sdtPr>
        <w:rPr>
          <w:rStyle w:val="Nmerodepgina"/>
          <w:rFonts w:ascii="Arial" w:hAnsi="Arial" w:cs="Arial"/>
          <w:bCs/>
          <w:color w:val="808080" w:themeColor="background1" w:themeShade="80"/>
          <w:sz w:val="24"/>
          <w:szCs w:val="24"/>
          <w:lang w:val="es-ES"/>
        </w:rPr>
        <w:alias w:val="Title"/>
        <w:tag w:val=""/>
        <w:id w:val="43810478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Nmerodepgina"/>
        </w:rPr>
      </w:sdtEndPr>
      <w:sdtContent>
        <w:r w:rsidRPr="00F03E56">
          <w:rPr>
            <w:rStyle w:val="Nmerodepgina"/>
            <w:rFonts w:ascii="Arial" w:hAnsi="Arial" w:cs="Arial"/>
            <w:bCs/>
            <w:color w:val="808080" w:themeColor="background1" w:themeShade="80"/>
            <w:sz w:val="24"/>
            <w:szCs w:val="24"/>
            <w:lang w:val="es-ES"/>
          </w:rPr>
          <w:t xml:space="preserve">     </w:t>
        </w:r>
      </w:sdtContent>
    </w:sdt>
    <w:r w:rsidRPr="00F03E56">
      <w:rPr>
        <w:rStyle w:val="Nmerodepgina"/>
        <w:rFonts w:ascii="Arial" w:hAnsi="Arial" w:cs="Arial"/>
        <w:bCs/>
        <w:color w:val="808080" w:themeColor="background1" w:themeShade="80"/>
        <w:sz w:val="24"/>
        <w:szCs w:val="24"/>
        <w:lang w:val="es-ES"/>
      </w:rPr>
      <w:tab/>
    </w:r>
    <w:r w:rsidRPr="00F03E56">
      <w:rPr>
        <w:rFonts w:ascii="Arial" w:hAnsi="Arial" w:cs="Arial"/>
        <w:color w:val="808080" w:themeColor="background1" w:themeShade="80"/>
        <w:sz w:val="24"/>
        <w:szCs w:val="24"/>
      </w:rPr>
      <w:fldChar w:fldCharType="begin"/>
    </w:r>
    <w:r w:rsidRPr="00F03E56">
      <w:rPr>
        <w:rFonts w:ascii="Arial" w:hAnsi="Arial" w:cs="Arial"/>
        <w:color w:val="808080" w:themeColor="background1" w:themeShade="80"/>
        <w:sz w:val="24"/>
        <w:szCs w:val="24"/>
        <w:lang w:val="es-ES"/>
      </w:rPr>
      <w:instrText xml:space="preserve"> PAGE   \* MERGEFORMAT </w:instrText>
    </w:r>
    <w:r w:rsidRPr="00F03E56">
      <w:rPr>
        <w:rFonts w:ascii="Arial" w:hAnsi="Arial" w:cs="Arial"/>
        <w:color w:val="808080" w:themeColor="background1" w:themeShade="80"/>
        <w:sz w:val="24"/>
        <w:szCs w:val="24"/>
      </w:rPr>
      <w:fldChar w:fldCharType="separate"/>
    </w:r>
    <w:r w:rsidR="00854AD6">
      <w:rPr>
        <w:rFonts w:ascii="Arial" w:hAnsi="Arial" w:cs="Arial"/>
        <w:noProof/>
        <w:color w:val="808080" w:themeColor="background1" w:themeShade="80"/>
        <w:sz w:val="24"/>
        <w:szCs w:val="24"/>
        <w:lang w:val="es-ES"/>
      </w:rPr>
      <w:t>2</w:t>
    </w:r>
    <w:r w:rsidRPr="00F03E56">
      <w:rPr>
        <w:rFonts w:ascii="Arial" w:hAnsi="Arial" w:cs="Arial"/>
        <w:color w:val="808080" w:themeColor="background1" w:themeShade="80"/>
        <w:sz w:val="24"/>
        <w:szCs w:val="24"/>
      </w:rPr>
      <w:fldChar w:fldCharType="end"/>
    </w:r>
    <w:r w:rsidRPr="00F03E56">
      <w:rPr>
        <w:rFonts w:ascii="Arial" w:hAnsi="Arial" w:cs="Arial"/>
        <w:color w:val="808080" w:themeColor="background1" w:themeShade="80"/>
        <w:sz w:val="24"/>
        <w:szCs w:val="24"/>
        <w:lang w:val="es-ES"/>
      </w:rPr>
      <w:t xml:space="preserve"> | </w:t>
    </w:r>
    <w:r w:rsidRPr="00F03E56">
      <w:rPr>
        <w:rFonts w:ascii="Arial" w:hAnsi="Arial" w:cs="Arial"/>
        <w:color w:val="808080" w:themeColor="background1" w:themeShade="80"/>
        <w:spacing w:val="60"/>
        <w:sz w:val="24"/>
        <w:szCs w:val="24"/>
        <w:lang w:val="es-ES"/>
      </w:rPr>
      <w:t>Página</w:t>
    </w:r>
  </w:p>
  <w:p w14:paraId="1A58F342" w14:textId="77777777" w:rsidR="00E765BB" w:rsidRDefault="00E765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6FC65" w14:textId="77777777" w:rsidR="0096577B" w:rsidRDefault="0096577B" w:rsidP="0022755B">
      <w:pPr>
        <w:spacing w:after="0" w:line="240" w:lineRule="auto"/>
      </w:pPr>
      <w:r>
        <w:separator/>
      </w:r>
    </w:p>
  </w:footnote>
  <w:footnote w:type="continuationSeparator" w:id="0">
    <w:p w14:paraId="4B288FB2" w14:textId="77777777" w:rsidR="0096577B" w:rsidRDefault="0096577B" w:rsidP="00227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196ED" w14:textId="0CEF4CD2" w:rsidR="00E765BB" w:rsidRDefault="00BB7BE9" w:rsidP="00DB3D09">
    <w:pPr>
      <w:pStyle w:val="Encabezado"/>
      <w:tabs>
        <w:tab w:val="clear" w:pos="4419"/>
        <w:tab w:val="clear" w:pos="8838"/>
        <w:tab w:val="left" w:pos="2054"/>
      </w:tabs>
      <w:rPr>
        <w:noProof/>
        <w:lang w:eastAsia="es-MX"/>
      </w:rPr>
    </w:pPr>
    <w:r w:rsidRPr="009962FD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B26D06" wp14:editId="13FAFD57">
          <wp:simplePos x="0" y="0"/>
          <wp:positionH relativeFrom="margin">
            <wp:posOffset>5295900</wp:posOffset>
          </wp:positionH>
          <wp:positionV relativeFrom="paragraph">
            <wp:posOffset>-266700</wp:posOffset>
          </wp:positionV>
          <wp:extent cx="1441193" cy="682625"/>
          <wp:effectExtent l="0" t="0" r="6985" b="3175"/>
          <wp:wrapNone/>
          <wp:docPr id="16" name="Imagen 1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6483"/>
                  <a:stretch/>
                </pic:blipFill>
                <pic:spPr bwMode="auto">
                  <a:xfrm>
                    <a:off x="0" y="0"/>
                    <a:ext cx="1446427" cy="6851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65BB" w:rsidRPr="00DB3D09">
      <w:rPr>
        <w:noProof/>
        <w:lang w:eastAsia="es-MX"/>
      </w:rPr>
      <w:drawing>
        <wp:inline distT="0" distB="0" distL="0" distR="0" wp14:anchorId="41F36485" wp14:editId="171A5398">
          <wp:extent cx="2933700" cy="416456"/>
          <wp:effectExtent l="0" t="0" r="0" b="317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07994" cy="4270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62BB1A" w14:textId="77777777" w:rsidR="00D5642A" w:rsidRPr="00DB3D09" w:rsidRDefault="00D5642A" w:rsidP="00DB3D09">
    <w:pPr>
      <w:pStyle w:val="Encabezado"/>
      <w:tabs>
        <w:tab w:val="clear" w:pos="4419"/>
        <w:tab w:val="clear" w:pos="8838"/>
        <w:tab w:val="left" w:pos="2054"/>
      </w:tabs>
      <w:rPr>
        <w:noProof/>
        <w:lang w:eastAsia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942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27C8"/>
    <w:multiLevelType w:val="hybridMultilevel"/>
    <w:tmpl w:val="C82E3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7D6E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01116"/>
    <w:multiLevelType w:val="hybridMultilevel"/>
    <w:tmpl w:val="B8E22506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269D5"/>
    <w:multiLevelType w:val="hybridMultilevel"/>
    <w:tmpl w:val="380CB7DA"/>
    <w:lvl w:ilvl="0" w:tplc="4B069320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D73196A"/>
    <w:multiLevelType w:val="hybridMultilevel"/>
    <w:tmpl w:val="7D72D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005B1"/>
    <w:multiLevelType w:val="hybridMultilevel"/>
    <w:tmpl w:val="0FD84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15C83"/>
    <w:multiLevelType w:val="hybridMultilevel"/>
    <w:tmpl w:val="9966725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83819"/>
    <w:multiLevelType w:val="hybridMultilevel"/>
    <w:tmpl w:val="E5684DC4"/>
    <w:lvl w:ilvl="0" w:tplc="288CCD76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93939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B6269"/>
    <w:multiLevelType w:val="hybridMultilevel"/>
    <w:tmpl w:val="4F76B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C6704"/>
    <w:multiLevelType w:val="hybridMultilevel"/>
    <w:tmpl w:val="D4402D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21B2E"/>
    <w:multiLevelType w:val="hybridMultilevel"/>
    <w:tmpl w:val="EA926D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C259E"/>
    <w:multiLevelType w:val="hybridMultilevel"/>
    <w:tmpl w:val="2E8AEA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65CD1"/>
    <w:multiLevelType w:val="hybridMultilevel"/>
    <w:tmpl w:val="99B8C1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51125"/>
    <w:multiLevelType w:val="hybridMultilevel"/>
    <w:tmpl w:val="07BC2726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B77FC"/>
    <w:multiLevelType w:val="hybridMultilevel"/>
    <w:tmpl w:val="8F10EC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4B1FEF"/>
    <w:multiLevelType w:val="hybridMultilevel"/>
    <w:tmpl w:val="0AB06E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83112"/>
    <w:multiLevelType w:val="hybridMultilevel"/>
    <w:tmpl w:val="30BC0472"/>
    <w:lvl w:ilvl="0" w:tplc="03E02B72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84181"/>
    <w:multiLevelType w:val="hybridMultilevel"/>
    <w:tmpl w:val="9C4EE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86336"/>
    <w:multiLevelType w:val="hybridMultilevel"/>
    <w:tmpl w:val="BAA02BF4"/>
    <w:lvl w:ilvl="0" w:tplc="2424F236">
      <w:start w:val="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20BF3"/>
    <w:multiLevelType w:val="hybridMultilevel"/>
    <w:tmpl w:val="C1F09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6305D"/>
    <w:multiLevelType w:val="hybridMultilevel"/>
    <w:tmpl w:val="5950E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E5ACD"/>
    <w:multiLevelType w:val="hybridMultilevel"/>
    <w:tmpl w:val="807472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73AE4"/>
    <w:multiLevelType w:val="hybridMultilevel"/>
    <w:tmpl w:val="13F638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16481"/>
    <w:multiLevelType w:val="hybridMultilevel"/>
    <w:tmpl w:val="F4B2D2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35FE8"/>
    <w:multiLevelType w:val="hybridMultilevel"/>
    <w:tmpl w:val="2A3CB2BA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25444"/>
    <w:multiLevelType w:val="hybridMultilevel"/>
    <w:tmpl w:val="BCD4C1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A31C9"/>
    <w:multiLevelType w:val="hybridMultilevel"/>
    <w:tmpl w:val="505A0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A3BC0"/>
    <w:multiLevelType w:val="hybridMultilevel"/>
    <w:tmpl w:val="F5C89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D4F89"/>
    <w:multiLevelType w:val="hybridMultilevel"/>
    <w:tmpl w:val="C82E3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52EFA"/>
    <w:multiLevelType w:val="hybridMultilevel"/>
    <w:tmpl w:val="F7E48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33063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6609A"/>
    <w:multiLevelType w:val="hybridMultilevel"/>
    <w:tmpl w:val="8384E110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13"/>
  </w:num>
  <w:num w:numId="3">
    <w:abstractNumId w:val="28"/>
  </w:num>
  <w:num w:numId="4">
    <w:abstractNumId w:val="26"/>
  </w:num>
  <w:num w:numId="5">
    <w:abstractNumId w:val="23"/>
  </w:num>
  <w:num w:numId="6">
    <w:abstractNumId w:val="16"/>
  </w:num>
  <w:num w:numId="7">
    <w:abstractNumId w:val="5"/>
  </w:num>
  <w:num w:numId="8">
    <w:abstractNumId w:val="25"/>
  </w:num>
  <w:num w:numId="9">
    <w:abstractNumId w:val="14"/>
  </w:num>
  <w:num w:numId="10">
    <w:abstractNumId w:val="18"/>
  </w:num>
  <w:num w:numId="11">
    <w:abstractNumId w:val="6"/>
  </w:num>
  <w:num w:numId="12">
    <w:abstractNumId w:val="15"/>
  </w:num>
  <w:num w:numId="13">
    <w:abstractNumId w:val="7"/>
  </w:num>
  <w:num w:numId="14">
    <w:abstractNumId w:val="32"/>
  </w:num>
  <w:num w:numId="15">
    <w:abstractNumId w:val="4"/>
  </w:num>
  <w:num w:numId="16">
    <w:abstractNumId w:val="27"/>
  </w:num>
  <w:num w:numId="17">
    <w:abstractNumId w:val="17"/>
  </w:num>
  <w:num w:numId="18">
    <w:abstractNumId w:val="0"/>
  </w:num>
  <w:num w:numId="19">
    <w:abstractNumId w:val="31"/>
  </w:num>
  <w:num w:numId="20">
    <w:abstractNumId w:val="2"/>
  </w:num>
  <w:num w:numId="21">
    <w:abstractNumId w:val="12"/>
  </w:num>
  <w:num w:numId="22">
    <w:abstractNumId w:val="11"/>
  </w:num>
  <w:num w:numId="23">
    <w:abstractNumId w:val="19"/>
  </w:num>
  <w:num w:numId="24">
    <w:abstractNumId w:val="22"/>
  </w:num>
  <w:num w:numId="25">
    <w:abstractNumId w:val="20"/>
  </w:num>
  <w:num w:numId="26">
    <w:abstractNumId w:val="10"/>
  </w:num>
  <w:num w:numId="27">
    <w:abstractNumId w:val="8"/>
  </w:num>
  <w:num w:numId="28">
    <w:abstractNumId w:val="29"/>
  </w:num>
  <w:num w:numId="29">
    <w:abstractNumId w:val="30"/>
  </w:num>
  <w:num w:numId="30">
    <w:abstractNumId w:val="1"/>
  </w:num>
  <w:num w:numId="31">
    <w:abstractNumId w:val="21"/>
  </w:num>
  <w:num w:numId="32">
    <w:abstractNumId w:val="9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37"/>
    <w:rsid w:val="00000C1B"/>
    <w:rsid w:val="00001C05"/>
    <w:rsid w:val="00003614"/>
    <w:rsid w:val="00004621"/>
    <w:rsid w:val="00007E70"/>
    <w:rsid w:val="000102E3"/>
    <w:rsid w:val="00011E3E"/>
    <w:rsid w:val="00012FB3"/>
    <w:rsid w:val="00013173"/>
    <w:rsid w:val="000154A1"/>
    <w:rsid w:val="00015630"/>
    <w:rsid w:val="00016541"/>
    <w:rsid w:val="000169EF"/>
    <w:rsid w:val="00020455"/>
    <w:rsid w:val="0002175E"/>
    <w:rsid w:val="0002278B"/>
    <w:rsid w:val="00022AE6"/>
    <w:rsid w:val="00022FF8"/>
    <w:rsid w:val="00027EAC"/>
    <w:rsid w:val="00027FD1"/>
    <w:rsid w:val="0003048B"/>
    <w:rsid w:val="000304A3"/>
    <w:rsid w:val="00031C9D"/>
    <w:rsid w:val="000323D9"/>
    <w:rsid w:val="000325D3"/>
    <w:rsid w:val="00033DA9"/>
    <w:rsid w:val="00034824"/>
    <w:rsid w:val="00034DDB"/>
    <w:rsid w:val="000359C6"/>
    <w:rsid w:val="00035A00"/>
    <w:rsid w:val="00040E0A"/>
    <w:rsid w:val="00041249"/>
    <w:rsid w:val="00042C64"/>
    <w:rsid w:val="00042EED"/>
    <w:rsid w:val="00044698"/>
    <w:rsid w:val="00044D1E"/>
    <w:rsid w:val="000458CA"/>
    <w:rsid w:val="00045C3E"/>
    <w:rsid w:val="00050BC2"/>
    <w:rsid w:val="0005169F"/>
    <w:rsid w:val="00054BC2"/>
    <w:rsid w:val="00055ACC"/>
    <w:rsid w:val="00056480"/>
    <w:rsid w:val="00056677"/>
    <w:rsid w:val="0005732D"/>
    <w:rsid w:val="0006140E"/>
    <w:rsid w:val="00061705"/>
    <w:rsid w:val="000623CC"/>
    <w:rsid w:val="00064A14"/>
    <w:rsid w:val="00065F7A"/>
    <w:rsid w:val="00066098"/>
    <w:rsid w:val="0006708A"/>
    <w:rsid w:val="00067A91"/>
    <w:rsid w:val="00067BBA"/>
    <w:rsid w:val="00072112"/>
    <w:rsid w:val="00073BEF"/>
    <w:rsid w:val="00073C1E"/>
    <w:rsid w:val="00075292"/>
    <w:rsid w:val="0007721E"/>
    <w:rsid w:val="000801E9"/>
    <w:rsid w:val="000808DB"/>
    <w:rsid w:val="00080BDE"/>
    <w:rsid w:val="00081053"/>
    <w:rsid w:val="000816C4"/>
    <w:rsid w:val="00082019"/>
    <w:rsid w:val="0008338D"/>
    <w:rsid w:val="00084008"/>
    <w:rsid w:val="0008535D"/>
    <w:rsid w:val="0008555A"/>
    <w:rsid w:val="0008589B"/>
    <w:rsid w:val="00090467"/>
    <w:rsid w:val="000918E9"/>
    <w:rsid w:val="00092253"/>
    <w:rsid w:val="000928EF"/>
    <w:rsid w:val="00092A06"/>
    <w:rsid w:val="0009428D"/>
    <w:rsid w:val="00095D0E"/>
    <w:rsid w:val="000967BB"/>
    <w:rsid w:val="000A23CF"/>
    <w:rsid w:val="000A4555"/>
    <w:rsid w:val="000A6259"/>
    <w:rsid w:val="000B1DE0"/>
    <w:rsid w:val="000B29B1"/>
    <w:rsid w:val="000B3CDA"/>
    <w:rsid w:val="000B4784"/>
    <w:rsid w:val="000B53D4"/>
    <w:rsid w:val="000B5B2E"/>
    <w:rsid w:val="000B69C3"/>
    <w:rsid w:val="000B7D1D"/>
    <w:rsid w:val="000C03C8"/>
    <w:rsid w:val="000C0C77"/>
    <w:rsid w:val="000C1BCF"/>
    <w:rsid w:val="000C3C3A"/>
    <w:rsid w:val="000C5193"/>
    <w:rsid w:val="000C5238"/>
    <w:rsid w:val="000C5BC6"/>
    <w:rsid w:val="000C7864"/>
    <w:rsid w:val="000D1436"/>
    <w:rsid w:val="000D3059"/>
    <w:rsid w:val="000D3312"/>
    <w:rsid w:val="000D5792"/>
    <w:rsid w:val="000E2AFD"/>
    <w:rsid w:val="000E470D"/>
    <w:rsid w:val="000E4D24"/>
    <w:rsid w:val="000E5A0D"/>
    <w:rsid w:val="000E7B0E"/>
    <w:rsid w:val="000F137C"/>
    <w:rsid w:val="000F13E9"/>
    <w:rsid w:val="000F2D11"/>
    <w:rsid w:val="000F36E3"/>
    <w:rsid w:val="000F4766"/>
    <w:rsid w:val="000F4A45"/>
    <w:rsid w:val="000F77AD"/>
    <w:rsid w:val="00100328"/>
    <w:rsid w:val="00104046"/>
    <w:rsid w:val="001061F1"/>
    <w:rsid w:val="00106DBD"/>
    <w:rsid w:val="00110E26"/>
    <w:rsid w:val="001126F6"/>
    <w:rsid w:val="0011388A"/>
    <w:rsid w:val="00116435"/>
    <w:rsid w:val="00116F76"/>
    <w:rsid w:val="001200AA"/>
    <w:rsid w:val="00123DB7"/>
    <w:rsid w:val="001240A2"/>
    <w:rsid w:val="00124BB9"/>
    <w:rsid w:val="00125CE1"/>
    <w:rsid w:val="001272E7"/>
    <w:rsid w:val="001301AD"/>
    <w:rsid w:val="00130456"/>
    <w:rsid w:val="001308FD"/>
    <w:rsid w:val="00132D5C"/>
    <w:rsid w:val="00133904"/>
    <w:rsid w:val="001339D9"/>
    <w:rsid w:val="0013499F"/>
    <w:rsid w:val="00136A4A"/>
    <w:rsid w:val="00137411"/>
    <w:rsid w:val="00140033"/>
    <w:rsid w:val="00140489"/>
    <w:rsid w:val="00141E0D"/>
    <w:rsid w:val="00142D16"/>
    <w:rsid w:val="00142DA6"/>
    <w:rsid w:val="0014428E"/>
    <w:rsid w:val="00144A93"/>
    <w:rsid w:val="00145629"/>
    <w:rsid w:val="00145D54"/>
    <w:rsid w:val="001462AA"/>
    <w:rsid w:val="00153D81"/>
    <w:rsid w:val="001545B4"/>
    <w:rsid w:val="001555CA"/>
    <w:rsid w:val="00155B0D"/>
    <w:rsid w:val="00155F05"/>
    <w:rsid w:val="00155F4B"/>
    <w:rsid w:val="001608B0"/>
    <w:rsid w:val="0016106D"/>
    <w:rsid w:val="00161A2B"/>
    <w:rsid w:val="00161DD0"/>
    <w:rsid w:val="0016253B"/>
    <w:rsid w:val="00164724"/>
    <w:rsid w:val="001667B9"/>
    <w:rsid w:val="001722B1"/>
    <w:rsid w:val="00172693"/>
    <w:rsid w:val="00173214"/>
    <w:rsid w:val="00174DF5"/>
    <w:rsid w:val="00176F13"/>
    <w:rsid w:val="0018094D"/>
    <w:rsid w:val="001815F4"/>
    <w:rsid w:val="00182AE8"/>
    <w:rsid w:val="0018309A"/>
    <w:rsid w:val="0018421A"/>
    <w:rsid w:val="0018492E"/>
    <w:rsid w:val="0018571E"/>
    <w:rsid w:val="00186286"/>
    <w:rsid w:val="001862A7"/>
    <w:rsid w:val="001878AC"/>
    <w:rsid w:val="00190DA8"/>
    <w:rsid w:val="001916F9"/>
    <w:rsid w:val="00191923"/>
    <w:rsid w:val="00191E0C"/>
    <w:rsid w:val="0019257C"/>
    <w:rsid w:val="00193BC7"/>
    <w:rsid w:val="0019413D"/>
    <w:rsid w:val="00194E27"/>
    <w:rsid w:val="001954C4"/>
    <w:rsid w:val="001969E6"/>
    <w:rsid w:val="001979FE"/>
    <w:rsid w:val="001A0624"/>
    <w:rsid w:val="001A1A6F"/>
    <w:rsid w:val="001A4DAC"/>
    <w:rsid w:val="001A684F"/>
    <w:rsid w:val="001A6E88"/>
    <w:rsid w:val="001B02C7"/>
    <w:rsid w:val="001B0402"/>
    <w:rsid w:val="001B1E4A"/>
    <w:rsid w:val="001B247C"/>
    <w:rsid w:val="001B29F2"/>
    <w:rsid w:val="001B4476"/>
    <w:rsid w:val="001B4AF4"/>
    <w:rsid w:val="001B6D9E"/>
    <w:rsid w:val="001B7B05"/>
    <w:rsid w:val="001C0105"/>
    <w:rsid w:val="001C01CA"/>
    <w:rsid w:val="001C0616"/>
    <w:rsid w:val="001C1BA2"/>
    <w:rsid w:val="001C3F7D"/>
    <w:rsid w:val="001C40BE"/>
    <w:rsid w:val="001C4FFA"/>
    <w:rsid w:val="001C5CDC"/>
    <w:rsid w:val="001C61C6"/>
    <w:rsid w:val="001C7CCE"/>
    <w:rsid w:val="001D2F38"/>
    <w:rsid w:val="001D6461"/>
    <w:rsid w:val="001D71DB"/>
    <w:rsid w:val="001D7364"/>
    <w:rsid w:val="001D7510"/>
    <w:rsid w:val="001D7F00"/>
    <w:rsid w:val="001E0022"/>
    <w:rsid w:val="001E0183"/>
    <w:rsid w:val="001E0B21"/>
    <w:rsid w:val="001E22F0"/>
    <w:rsid w:val="001E2FAB"/>
    <w:rsid w:val="001E3F2E"/>
    <w:rsid w:val="001E4004"/>
    <w:rsid w:val="001E4840"/>
    <w:rsid w:val="001E601A"/>
    <w:rsid w:val="001F1060"/>
    <w:rsid w:val="001F11B9"/>
    <w:rsid w:val="001F1E8B"/>
    <w:rsid w:val="001F1F19"/>
    <w:rsid w:val="001F23E8"/>
    <w:rsid w:val="001F35E4"/>
    <w:rsid w:val="001F57F4"/>
    <w:rsid w:val="002015C4"/>
    <w:rsid w:val="00202573"/>
    <w:rsid w:val="00202F19"/>
    <w:rsid w:val="002042E6"/>
    <w:rsid w:val="00210571"/>
    <w:rsid w:val="00210A76"/>
    <w:rsid w:val="0021193C"/>
    <w:rsid w:val="002120B7"/>
    <w:rsid w:val="002137E0"/>
    <w:rsid w:val="00213953"/>
    <w:rsid w:val="002170AE"/>
    <w:rsid w:val="0022093F"/>
    <w:rsid w:val="00220940"/>
    <w:rsid w:val="002209B2"/>
    <w:rsid w:val="0022139A"/>
    <w:rsid w:val="00221D6A"/>
    <w:rsid w:val="00222B0F"/>
    <w:rsid w:val="00222B8B"/>
    <w:rsid w:val="0022388C"/>
    <w:rsid w:val="00224DCF"/>
    <w:rsid w:val="0022525E"/>
    <w:rsid w:val="00225608"/>
    <w:rsid w:val="00226715"/>
    <w:rsid w:val="0022755B"/>
    <w:rsid w:val="0022785A"/>
    <w:rsid w:val="002336BF"/>
    <w:rsid w:val="00234557"/>
    <w:rsid w:val="0023549D"/>
    <w:rsid w:val="002365F0"/>
    <w:rsid w:val="00236F3B"/>
    <w:rsid w:val="00237B36"/>
    <w:rsid w:val="0024053A"/>
    <w:rsid w:val="002411B6"/>
    <w:rsid w:val="00244AC5"/>
    <w:rsid w:val="0025035E"/>
    <w:rsid w:val="0025254C"/>
    <w:rsid w:val="00252937"/>
    <w:rsid w:val="0025477D"/>
    <w:rsid w:val="00255FC1"/>
    <w:rsid w:val="00256B1C"/>
    <w:rsid w:val="00257393"/>
    <w:rsid w:val="00257CB2"/>
    <w:rsid w:val="00257CE8"/>
    <w:rsid w:val="00260034"/>
    <w:rsid w:val="002601F6"/>
    <w:rsid w:val="00261E63"/>
    <w:rsid w:val="00262B3D"/>
    <w:rsid w:val="00262CE0"/>
    <w:rsid w:val="00264895"/>
    <w:rsid w:val="00264F09"/>
    <w:rsid w:val="00267DC0"/>
    <w:rsid w:val="0027165D"/>
    <w:rsid w:val="00272140"/>
    <w:rsid w:val="00272156"/>
    <w:rsid w:val="00272599"/>
    <w:rsid w:val="002748CF"/>
    <w:rsid w:val="00277516"/>
    <w:rsid w:val="002800CC"/>
    <w:rsid w:val="0028082F"/>
    <w:rsid w:val="00282625"/>
    <w:rsid w:val="00285B2E"/>
    <w:rsid w:val="00286F8B"/>
    <w:rsid w:val="00290422"/>
    <w:rsid w:val="00292584"/>
    <w:rsid w:val="002968C3"/>
    <w:rsid w:val="002A1CF6"/>
    <w:rsid w:val="002A5C99"/>
    <w:rsid w:val="002B057F"/>
    <w:rsid w:val="002B1B65"/>
    <w:rsid w:val="002B2A46"/>
    <w:rsid w:val="002B37EC"/>
    <w:rsid w:val="002B39D5"/>
    <w:rsid w:val="002B4B42"/>
    <w:rsid w:val="002B6C9A"/>
    <w:rsid w:val="002C0C85"/>
    <w:rsid w:val="002C0F4A"/>
    <w:rsid w:val="002C12F1"/>
    <w:rsid w:val="002C43E5"/>
    <w:rsid w:val="002C49B5"/>
    <w:rsid w:val="002C657E"/>
    <w:rsid w:val="002C6699"/>
    <w:rsid w:val="002C78D4"/>
    <w:rsid w:val="002D008F"/>
    <w:rsid w:val="002D05B5"/>
    <w:rsid w:val="002D12CA"/>
    <w:rsid w:val="002D1BEA"/>
    <w:rsid w:val="002D2680"/>
    <w:rsid w:val="002D3055"/>
    <w:rsid w:val="002D448A"/>
    <w:rsid w:val="002D7520"/>
    <w:rsid w:val="002E0E04"/>
    <w:rsid w:val="002E0E85"/>
    <w:rsid w:val="002E1107"/>
    <w:rsid w:val="002E1361"/>
    <w:rsid w:val="002E1F59"/>
    <w:rsid w:val="002E287C"/>
    <w:rsid w:val="002E2D62"/>
    <w:rsid w:val="002E5093"/>
    <w:rsid w:val="002E611A"/>
    <w:rsid w:val="002F2671"/>
    <w:rsid w:val="002F2D0B"/>
    <w:rsid w:val="002F3CC8"/>
    <w:rsid w:val="002F43E7"/>
    <w:rsid w:val="002F532E"/>
    <w:rsid w:val="00300279"/>
    <w:rsid w:val="00300952"/>
    <w:rsid w:val="00300EFC"/>
    <w:rsid w:val="003014B1"/>
    <w:rsid w:val="003018BA"/>
    <w:rsid w:val="003019AB"/>
    <w:rsid w:val="00302637"/>
    <w:rsid w:val="0030308D"/>
    <w:rsid w:val="00303273"/>
    <w:rsid w:val="003039ED"/>
    <w:rsid w:val="00304927"/>
    <w:rsid w:val="0030495A"/>
    <w:rsid w:val="00306F0C"/>
    <w:rsid w:val="00306F0D"/>
    <w:rsid w:val="00307440"/>
    <w:rsid w:val="00307B80"/>
    <w:rsid w:val="00307E6B"/>
    <w:rsid w:val="0031117C"/>
    <w:rsid w:val="0031128A"/>
    <w:rsid w:val="00311B6F"/>
    <w:rsid w:val="00312E3E"/>
    <w:rsid w:val="00313B38"/>
    <w:rsid w:val="00314D3D"/>
    <w:rsid w:val="003159BB"/>
    <w:rsid w:val="0031618E"/>
    <w:rsid w:val="003161CB"/>
    <w:rsid w:val="00317DF5"/>
    <w:rsid w:val="00317EBD"/>
    <w:rsid w:val="00320FA4"/>
    <w:rsid w:val="00321A43"/>
    <w:rsid w:val="00321F67"/>
    <w:rsid w:val="00323BED"/>
    <w:rsid w:val="00323E5D"/>
    <w:rsid w:val="0032742D"/>
    <w:rsid w:val="003279AE"/>
    <w:rsid w:val="0033104A"/>
    <w:rsid w:val="0033126B"/>
    <w:rsid w:val="00332C51"/>
    <w:rsid w:val="003339D1"/>
    <w:rsid w:val="00333C9D"/>
    <w:rsid w:val="003370FF"/>
    <w:rsid w:val="0034001F"/>
    <w:rsid w:val="00343885"/>
    <w:rsid w:val="003475DB"/>
    <w:rsid w:val="0034790E"/>
    <w:rsid w:val="00350569"/>
    <w:rsid w:val="00352036"/>
    <w:rsid w:val="00352C67"/>
    <w:rsid w:val="00354C4C"/>
    <w:rsid w:val="00354F34"/>
    <w:rsid w:val="00355159"/>
    <w:rsid w:val="0035516E"/>
    <w:rsid w:val="0035582D"/>
    <w:rsid w:val="003565C6"/>
    <w:rsid w:val="00356D36"/>
    <w:rsid w:val="00357E40"/>
    <w:rsid w:val="00360419"/>
    <w:rsid w:val="003613D7"/>
    <w:rsid w:val="0036233A"/>
    <w:rsid w:val="003624B4"/>
    <w:rsid w:val="00364720"/>
    <w:rsid w:val="00364734"/>
    <w:rsid w:val="00367D42"/>
    <w:rsid w:val="003702B6"/>
    <w:rsid w:val="00370478"/>
    <w:rsid w:val="003706AE"/>
    <w:rsid w:val="003722D3"/>
    <w:rsid w:val="00372510"/>
    <w:rsid w:val="00372ABA"/>
    <w:rsid w:val="003750FB"/>
    <w:rsid w:val="003754B6"/>
    <w:rsid w:val="00377793"/>
    <w:rsid w:val="00380FC0"/>
    <w:rsid w:val="00381D70"/>
    <w:rsid w:val="00382E0D"/>
    <w:rsid w:val="003834A8"/>
    <w:rsid w:val="00383D73"/>
    <w:rsid w:val="003844E2"/>
    <w:rsid w:val="00384A45"/>
    <w:rsid w:val="003852A4"/>
    <w:rsid w:val="003853DD"/>
    <w:rsid w:val="003879A5"/>
    <w:rsid w:val="00390357"/>
    <w:rsid w:val="0039050A"/>
    <w:rsid w:val="00391498"/>
    <w:rsid w:val="00392B9C"/>
    <w:rsid w:val="00394BFE"/>
    <w:rsid w:val="003958F0"/>
    <w:rsid w:val="003A2F3F"/>
    <w:rsid w:val="003A43A0"/>
    <w:rsid w:val="003A4D23"/>
    <w:rsid w:val="003A7C75"/>
    <w:rsid w:val="003B0456"/>
    <w:rsid w:val="003B0A05"/>
    <w:rsid w:val="003B4B0D"/>
    <w:rsid w:val="003B5B9C"/>
    <w:rsid w:val="003B5E29"/>
    <w:rsid w:val="003B78F1"/>
    <w:rsid w:val="003C32D3"/>
    <w:rsid w:val="003C3604"/>
    <w:rsid w:val="003C3E6E"/>
    <w:rsid w:val="003C3EC2"/>
    <w:rsid w:val="003C4620"/>
    <w:rsid w:val="003C4FE7"/>
    <w:rsid w:val="003C52FC"/>
    <w:rsid w:val="003C78C4"/>
    <w:rsid w:val="003C7B9E"/>
    <w:rsid w:val="003C7DE1"/>
    <w:rsid w:val="003D13B7"/>
    <w:rsid w:val="003E0585"/>
    <w:rsid w:val="003E1FBE"/>
    <w:rsid w:val="003E4D37"/>
    <w:rsid w:val="003E670D"/>
    <w:rsid w:val="003E7DC1"/>
    <w:rsid w:val="003F1027"/>
    <w:rsid w:val="003F2B0D"/>
    <w:rsid w:val="003F4E48"/>
    <w:rsid w:val="004000AA"/>
    <w:rsid w:val="00400DB1"/>
    <w:rsid w:val="00402218"/>
    <w:rsid w:val="00402D7B"/>
    <w:rsid w:val="0040334B"/>
    <w:rsid w:val="0040401C"/>
    <w:rsid w:val="00404794"/>
    <w:rsid w:val="00406D73"/>
    <w:rsid w:val="004106D3"/>
    <w:rsid w:val="0041209C"/>
    <w:rsid w:val="00413697"/>
    <w:rsid w:val="00414C7E"/>
    <w:rsid w:val="0041649F"/>
    <w:rsid w:val="004178BE"/>
    <w:rsid w:val="00422B29"/>
    <w:rsid w:val="00423079"/>
    <w:rsid w:val="00423604"/>
    <w:rsid w:val="00423F8E"/>
    <w:rsid w:val="00427214"/>
    <w:rsid w:val="004275D5"/>
    <w:rsid w:val="00427983"/>
    <w:rsid w:val="00430270"/>
    <w:rsid w:val="00430AAB"/>
    <w:rsid w:val="004315E2"/>
    <w:rsid w:val="00433F92"/>
    <w:rsid w:val="00435106"/>
    <w:rsid w:val="004351DB"/>
    <w:rsid w:val="00435232"/>
    <w:rsid w:val="00435400"/>
    <w:rsid w:val="00437644"/>
    <w:rsid w:val="0044179B"/>
    <w:rsid w:val="004420C6"/>
    <w:rsid w:val="00443347"/>
    <w:rsid w:val="004436AF"/>
    <w:rsid w:val="00443BC4"/>
    <w:rsid w:val="004440BC"/>
    <w:rsid w:val="004455B1"/>
    <w:rsid w:val="00445913"/>
    <w:rsid w:val="00451E77"/>
    <w:rsid w:val="0045372A"/>
    <w:rsid w:val="00453734"/>
    <w:rsid w:val="0045519F"/>
    <w:rsid w:val="00455622"/>
    <w:rsid w:val="00456710"/>
    <w:rsid w:val="00456FD4"/>
    <w:rsid w:val="0045783C"/>
    <w:rsid w:val="00462536"/>
    <w:rsid w:val="0046474C"/>
    <w:rsid w:val="00464DA6"/>
    <w:rsid w:val="00474C97"/>
    <w:rsid w:val="00474D5D"/>
    <w:rsid w:val="00475D9E"/>
    <w:rsid w:val="00475ECF"/>
    <w:rsid w:val="00475EDE"/>
    <w:rsid w:val="00476758"/>
    <w:rsid w:val="004819C2"/>
    <w:rsid w:val="00482DC3"/>
    <w:rsid w:val="00487B60"/>
    <w:rsid w:val="004924FE"/>
    <w:rsid w:val="0049405B"/>
    <w:rsid w:val="0049640F"/>
    <w:rsid w:val="00496B22"/>
    <w:rsid w:val="004A0017"/>
    <w:rsid w:val="004A06B2"/>
    <w:rsid w:val="004A1F40"/>
    <w:rsid w:val="004A2E09"/>
    <w:rsid w:val="004A5693"/>
    <w:rsid w:val="004A5F0F"/>
    <w:rsid w:val="004B214E"/>
    <w:rsid w:val="004B24F7"/>
    <w:rsid w:val="004B2DD9"/>
    <w:rsid w:val="004B2EB9"/>
    <w:rsid w:val="004B33F1"/>
    <w:rsid w:val="004B486F"/>
    <w:rsid w:val="004B5CC0"/>
    <w:rsid w:val="004B60E2"/>
    <w:rsid w:val="004B69A9"/>
    <w:rsid w:val="004C039F"/>
    <w:rsid w:val="004C0CDF"/>
    <w:rsid w:val="004C10D2"/>
    <w:rsid w:val="004C1184"/>
    <w:rsid w:val="004C2C51"/>
    <w:rsid w:val="004C34D7"/>
    <w:rsid w:val="004C499F"/>
    <w:rsid w:val="004C4E40"/>
    <w:rsid w:val="004C4FA1"/>
    <w:rsid w:val="004C651F"/>
    <w:rsid w:val="004C6A35"/>
    <w:rsid w:val="004C7020"/>
    <w:rsid w:val="004C7312"/>
    <w:rsid w:val="004C7E69"/>
    <w:rsid w:val="004D1E4A"/>
    <w:rsid w:val="004D25BC"/>
    <w:rsid w:val="004D6BAA"/>
    <w:rsid w:val="004E0698"/>
    <w:rsid w:val="004E1FD7"/>
    <w:rsid w:val="004E439C"/>
    <w:rsid w:val="004E4882"/>
    <w:rsid w:val="004E5FCE"/>
    <w:rsid w:val="004E667F"/>
    <w:rsid w:val="004E76A3"/>
    <w:rsid w:val="004E7AD3"/>
    <w:rsid w:val="004F368D"/>
    <w:rsid w:val="004F429C"/>
    <w:rsid w:val="004F5D2B"/>
    <w:rsid w:val="004F6066"/>
    <w:rsid w:val="004F642A"/>
    <w:rsid w:val="004F6539"/>
    <w:rsid w:val="004F6AF2"/>
    <w:rsid w:val="00501367"/>
    <w:rsid w:val="00502228"/>
    <w:rsid w:val="00502A94"/>
    <w:rsid w:val="00502D4E"/>
    <w:rsid w:val="005032C4"/>
    <w:rsid w:val="00506353"/>
    <w:rsid w:val="00510ED1"/>
    <w:rsid w:val="0051109F"/>
    <w:rsid w:val="00511AC6"/>
    <w:rsid w:val="005135A0"/>
    <w:rsid w:val="005136CD"/>
    <w:rsid w:val="00517FED"/>
    <w:rsid w:val="00520BC4"/>
    <w:rsid w:val="00522594"/>
    <w:rsid w:val="00523170"/>
    <w:rsid w:val="00523C6F"/>
    <w:rsid w:val="00523F37"/>
    <w:rsid w:val="00524127"/>
    <w:rsid w:val="00524607"/>
    <w:rsid w:val="00524C3A"/>
    <w:rsid w:val="00527FE8"/>
    <w:rsid w:val="005302F3"/>
    <w:rsid w:val="005308FD"/>
    <w:rsid w:val="005329EF"/>
    <w:rsid w:val="0054104A"/>
    <w:rsid w:val="00541416"/>
    <w:rsid w:val="00547CDC"/>
    <w:rsid w:val="005513E8"/>
    <w:rsid w:val="00552D6D"/>
    <w:rsid w:val="00556BD5"/>
    <w:rsid w:val="005573DA"/>
    <w:rsid w:val="00557F46"/>
    <w:rsid w:val="005601CE"/>
    <w:rsid w:val="00560400"/>
    <w:rsid w:val="00560660"/>
    <w:rsid w:val="00561B03"/>
    <w:rsid w:val="00563C74"/>
    <w:rsid w:val="00564E44"/>
    <w:rsid w:val="0056729E"/>
    <w:rsid w:val="00567A52"/>
    <w:rsid w:val="0057068C"/>
    <w:rsid w:val="00573040"/>
    <w:rsid w:val="00574468"/>
    <w:rsid w:val="005744E4"/>
    <w:rsid w:val="005766E1"/>
    <w:rsid w:val="00576FE7"/>
    <w:rsid w:val="005803AB"/>
    <w:rsid w:val="00582C8F"/>
    <w:rsid w:val="0058343B"/>
    <w:rsid w:val="005847F4"/>
    <w:rsid w:val="00587EFA"/>
    <w:rsid w:val="00590964"/>
    <w:rsid w:val="00592542"/>
    <w:rsid w:val="005935A0"/>
    <w:rsid w:val="00593F68"/>
    <w:rsid w:val="00594401"/>
    <w:rsid w:val="00595590"/>
    <w:rsid w:val="005955EA"/>
    <w:rsid w:val="00595C37"/>
    <w:rsid w:val="00595D56"/>
    <w:rsid w:val="005966FA"/>
    <w:rsid w:val="00596D6A"/>
    <w:rsid w:val="005A270E"/>
    <w:rsid w:val="005A2B03"/>
    <w:rsid w:val="005A3385"/>
    <w:rsid w:val="005A3916"/>
    <w:rsid w:val="005A3C28"/>
    <w:rsid w:val="005A44FB"/>
    <w:rsid w:val="005A5FAA"/>
    <w:rsid w:val="005A69FE"/>
    <w:rsid w:val="005A7208"/>
    <w:rsid w:val="005B116B"/>
    <w:rsid w:val="005B1F6A"/>
    <w:rsid w:val="005B2442"/>
    <w:rsid w:val="005B3C68"/>
    <w:rsid w:val="005B4579"/>
    <w:rsid w:val="005B5BFC"/>
    <w:rsid w:val="005B5F38"/>
    <w:rsid w:val="005B755A"/>
    <w:rsid w:val="005B75BB"/>
    <w:rsid w:val="005B7C7B"/>
    <w:rsid w:val="005B7EBE"/>
    <w:rsid w:val="005C0699"/>
    <w:rsid w:val="005C1601"/>
    <w:rsid w:val="005C2389"/>
    <w:rsid w:val="005C528F"/>
    <w:rsid w:val="005C7009"/>
    <w:rsid w:val="005C7479"/>
    <w:rsid w:val="005D05DF"/>
    <w:rsid w:val="005D1533"/>
    <w:rsid w:val="005D1B18"/>
    <w:rsid w:val="005D3E8E"/>
    <w:rsid w:val="005D4556"/>
    <w:rsid w:val="005D5DD3"/>
    <w:rsid w:val="005D62DF"/>
    <w:rsid w:val="005D6691"/>
    <w:rsid w:val="005D78C1"/>
    <w:rsid w:val="005E0AA8"/>
    <w:rsid w:val="005E3E01"/>
    <w:rsid w:val="005E50AE"/>
    <w:rsid w:val="005E54EF"/>
    <w:rsid w:val="005E7CDB"/>
    <w:rsid w:val="005F0926"/>
    <w:rsid w:val="005F0CF4"/>
    <w:rsid w:val="005F0DE8"/>
    <w:rsid w:val="005F2E2D"/>
    <w:rsid w:val="005F3113"/>
    <w:rsid w:val="005F381B"/>
    <w:rsid w:val="005F3AF0"/>
    <w:rsid w:val="005F3CE6"/>
    <w:rsid w:val="005F404E"/>
    <w:rsid w:val="005F4EBF"/>
    <w:rsid w:val="005F5F7E"/>
    <w:rsid w:val="00600F4D"/>
    <w:rsid w:val="00600FFB"/>
    <w:rsid w:val="00602360"/>
    <w:rsid w:val="00602428"/>
    <w:rsid w:val="006025FD"/>
    <w:rsid w:val="00603414"/>
    <w:rsid w:val="006045C2"/>
    <w:rsid w:val="00605765"/>
    <w:rsid w:val="006074ED"/>
    <w:rsid w:val="0060770B"/>
    <w:rsid w:val="00607D81"/>
    <w:rsid w:val="00607F91"/>
    <w:rsid w:val="006105C7"/>
    <w:rsid w:val="0061199D"/>
    <w:rsid w:val="00612F1C"/>
    <w:rsid w:val="00613FAB"/>
    <w:rsid w:val="00614863"/>
    <w:rsid w:val="00615ECB"/>
    <w:rsid w:val="00616D8A"/>
    <w:rsid w:val="006201BA"/>
    <w:rsid w:val="00622216"/>
    <w:rsid w:val="00622425"/>
    <w:rsid w:val="00624E8C"/>
    <w:rsid w:val="00625130"/>
    <w:rsid w:val="00626A55"/>
    <w:rsid w:val="00627B94"/>
    <w:rsid w:val="00630258"/>
    <w:rsid w:val="00631CE8"/>
    <w:rsid w:val="00632490"/>
    <w:rsid w:val="00632F4B"/>
    <w:rsid w:val="00636EC8"/>
    <w:rsid w:val="006411AA"/>
    <w:rsid w:val="006413B2"/>
    <w:rsid w:val="0064149F"/>
    <w:rsid w:val="00642CC2"/>
    <w:rsid w:val="006442E6"/>
    <w:rsid w:val="006459B4"/>
    <w:rsid w:val="0064691A"/>
    <w:rsid w:val="00647214"/>
    <w:rsid w:val="00647355"/>
    <w:rsid w:val="00647AA3"/>
    <w:rsid w:val="006505E0"/>
    <w:rsid w:val="00650CED"/>
    <w:rsid w:val="006512C7"/>
    <w:rsid w:val="00652647"/>
    <w:rsid w:val="0065269F"/>
    <w:rsid w:val="00654BE9"/>
    <w:rsid w:val="0065514C"/>
    <w:rsid w:val="00656CDB"/>
    <w:rsid w:val="00657E82"/>
    <w:rsid w:val="00662C5D"/>
    <w:rsid w:val="00662F70"/>
    <w:rsid w:val="0066465B"/>
    <w:rsid w:val="00665736"/>
    <w:rsid w:val="00666BCB"/>
    <w:rsid w:val="00667DAE"/>
    <w:rsid w:val="0067666F"/>
    <w:rsid w:val="006778B9"/>
    <w:rsid w:val="00677F92"/>
    <w:rsid w:val="0068250C"/>
    <w:rsid w:val="00692861"/>
    <w:rsid w:val="006931F7"/>
    <w:rsid w:val="006944DB"/>
    <w:rsid w:val="006A0344"/>
    <w:rsid w:val="006A19E6"/>
    <w:rsid w:val="006A1A50"/>
    <w:rsid w:val="006A2A03"/>
    <w:rsid w:val="006A4707"/>
    <w:rsid w:val="006A4D1D"/>
    <w:rsid w:val="006A56AF"/>
    <w:rsid w:val="006A6D15"/>
    <w:rsid w:val="006A7EC6"/>
    <w:rsid w:val="006B02D4"/>
    <w:rsid w:val="006B1D3B"/>
    <w:rsid w:val="006B1EE2"/>
    <w:rsid w:val="006B2809"/>
    <w:rsid w:val="006B2B18"/>
    <w:rsid w:val="006B43B1"/>
    <w:rsid w:val="006B4790"/>
    <w:rsid w:val="006C016A"/>
    <w:rsid w:val="006C0BD7"/>
    <w:rsid w:val="006C1247"/>
    <w:rsid w:val="006C18FC"/>
    <w:rsid w:val="006C3400"/>
    <w:rsid w:val="006C4752"/>
    <w:rsid w:val="006C7A0F"/>
    <w:rsid w:val="006D27B6"/>
    <w:rsid w:val="006D2860"/>
    <w:rsid w:val="006D3225"/>
    <w:rsid w:val="006D46BC"/>
    <w:rsid w:val="006D4771"/>
    <w:rsid w:val="006D5D7D"/>
    <w:rsid w:val="006D5F67"/>
    <w:rsid w:val="006D67A1"/>
    <w:rsid w:val="006D7089"/>
    <w:rsid w:val="006D7A86"/>
    <w:rsid w:val="006E03C8"/>
    <w:rsid w:val="006E2839"/>
    <w:rsid w:val="006E2A41"/>
    <w:rsid w:val="006E2DBD"/>
    <w:rsid w:val="006E69AE"/>
    <w:rsid w:val="006F017F"/>
    <w:rsid w:val="006F0A36"/>
    <w:rsid w:val="006F1060"/>
    <w:rsid w:val="006F24FF"/>
    <w:rsid w:val="006F2733"/>
    <w:rsid w:val="006F284F"/>
    <w:rsid w:val="006F4BC5"/>
    <w:rsid w:val="006F53A0"/>
    <w:rsid w:val="006F6603"/>
    <w:rsid w:val="006F7461"/>
    <w:rsid w:val="00701B00"/>
    <w:rsid w:val="00701E25"/>
    <w:rsid w:val="0070582D"/>
    <w:rsid w:val="007068AA"/>
    <w:rsid w:val="007075F0"/>
    <w:rsid w:val="00707FE7"/>
    <w:rsid w:val="007107A9"/>
    <w:rsid w:val="007124C6"/>
    <w:rsid w:val="00713944"/>
    <w:rsid w:val="00713A51"/>
    <w:rsid w:val="00713D29"/>
    <w:rsid w:val="007146AD"/>
    <w:rsid w:val="00714BC1"/>
    <w:rsid w:val="00716E48"/>
    <w:rsid w:val="00717B3F"/>
    <w:rsid w:val="0072154A"/>
    <w:rsid w:val="00721893"/>
    <w:rsid w:val="00721A67"/>
    <w:rsid w:val="00721ACB"/>
    <w:rsid w:val="00723211"/>
    <w:rsid w:val="00723DCD"/>
    <w:rsid w:val="007253AA"/>
    <w:rsid w:val="00730135"/>
    <w:rsid w:val="00730462"/>
    <w:rsid w:val="00730861"/>
    <w:rsid w:val="00730961"/>
    <w:rsid w:val="00730978"/>
    <w:rsid w:val="007362F9"/>
    <w:rsid w:val="007376FE"/>
    <w:rsid w:val="00737729"/>
    <w:rsid w:val="007378DC"/>
    <w:rsid w:val="007412E3"/>
    <w:rsid w:val="00741AD8"/>
    <w:rsid w:val="00742230"/>
    <w:rsid w:val="0074358F"/>
    <w:rsid w:val="0074681A"/>
    <w:rsid w:val="007469F4"/>
    <w:rsid w:val="00750DBB"/>
    <w:rsid w:val="00750E31"/>
    <w:rsid w:val="0075114A"/>
    <w:rsid w:val="00751265"/>
    <w:rsid w:val="00753167"/>
    <w:rsid w:val="007532D8"/>
    <w:rsid w:val="00753696"/>
    <w:rsid w:val="00755485"/>
    <w:rsid w:val="007570AA"/>
    <w:rsid w:val="00760C62"/>
    <w:rsid w:val="0076126D"/>
    <w:rsid w:val="00764C70"/>
    <w:rsid w:val="00765F70"/>
    <w:rsid w:val="00766177"/>
    <w:rsid w:val="00766863"/>
    <w:rsid w:val="00770641"/>
    <w:rsid w:val="00772C2D"/>
    <w:rsid w:val="00774F52"/>
    <w:rsid w:val="00781437"/>
    <w:rsid w:val="00782404"/>
    <w:rsid w:val="0078305B"/>
    <w:rsid w:val="007873C8"/>
    <w:rsid w:val="0079041C"/>
    <w:rsid w:val="007912A0"/>
    <w:rsid w:val="00793188"/>
    <w:rsid w:val="0079419E"/>
    <w:rsid w:val="007955F0"/>
    <w:rsid w:val="00795CE7"/>
    <w:rsid w:val="00796F7F"/>
    <w:rsid w:val="007970DC"/>
    <w:rsid w:val="007A2ED7"/>
    <w:rsid w:val="007A303C"/>
    <w:rsid w:val="007A314C"/>
    <w:rsid w:val="007A39C3"/>
    <w:rsid w:val="007A5E24"/>
    <w:rsid w:val="007A7E87"/>
    <w:rsid w:val="007B00EF"/>
    <w:rsid w:val="007B1634"/>
    <w:rsid w:val="007B19C5"/>
    <w:rsid w:val="007B254B"/>
    <w:rsid w:val="007B5B8E"/>
    <w:rsid w:val="007B5DC5"/>
    <w:rsid w:val="007B6597"/>
    <w:rsid w:val="007B79E4"/>
    <w:rsid w:val="007C1180"/>
    <w:rsid w:val="007C1C73"/>
    <w:rsid w:val="007C2EF4"/>
    <w:rsid w:val="007C33EF"/>
    <w:rsid w:val="007C39D6"/>
    <w:rsid w:val="007C3DB8"/>
    <w:rsid w:val="007C4693"/>
    <w:rsid w:val="007C7DE4"/>
    <w:rsid w:val="007D376E"/>
    <w:rsid w:val="007D45E5"/>
    <w:rsid w:val="007D6F4A"/>
    <w:rsid w:val="007D7603"/>
    <w:rsid w:val="007D7E10"/>
    <w:rsid w:val="007E0861"/>
    <w:rsid w:val="007E09AA"/>
    <w:rsid w:val="007E24E8"/>
    <w:rsid w:val="007E276D"/>
    <w:rsid w:val="007E6731"/>
    <w:rsid w:val="007E7182"/>
    <w:rsid w:val="007F0396"/>
    <w:rsid w:val="007F2F67"/>
    <w:rsid w:val="007F3771"/>
    <w:rsid w:val="007F3BBA"/>
    <w:rsid w:val="007F648B"/>
    <w:rsid w:val="00800EDE"/>
    <w:rsid w:val="00800F31"/>
    <w:rsid w:val="00805809"/>
    <w:rsid w:val="0080790C"/>
    <w:rsid w:val="008121AC"/>
    <w:rsid w:val="00812ED5"/>
    <w:rsid w:val="00813240"/>
    <w:rsid w:val="00813B20"/>
    <w:rsid w:val="00821DE2"/>
    <w:rsid w:val="00822F3D"/>
    <w:rsid w:val="00824C03"/>
    <w:rsid w:val="0082565F"/>
    <w:rsid w:val="00827A38"/>
    <w:rsid w:val="00830144"/>
    <w:rsid w:val="008309DA"/>
    <w:rsid w:val="00830E14"/>
    <w:rsid w:val="00830EE9"/>
    <w:rsid w:val="00832EA7"/>
    <w:rsid w:val="00832EF3"/>
    <w:rsid w:val="00834177"/>
    <w:rsid w:val="00834E78"/>
    <w:rsid w:val="00835626"/>
    <w:rsid w:val="00835CDD"/>
    <w:rsid w:val="008367E7"/>
    <w:rsid w:val="00836CF8"/>
    <w:rsid w:val="0083745C"/>
    <w:rsid w:val="008401A7"/>
    <w:rsid w:val="00840DEC"/>
    <w:rsid w:val="00841583"/>
    <w:rsid w:val="008417AA"/>
    <w:rsid w:val="008434F8"/>
    <w:rsid w:val="00843E58"/>
    <w:rsid w:val="00846942"/>
    <w:rsid w:val="008518E4"/>
    <w:rsid w:val="00854AD6"/>
    <w:rsid w:val="00854F5B"/>
    <w:rsid w:val="00855A0B"/>
    <w:rsid w:val="00855F85"/>
    <w:rsid w:val="008566F0"/>
    <w:rsid w:val="00857074"/>
    <w:rsid w:val="008571F1"/>
    <w:rsid w:val="008615D0"/>
    <w:rsid w:val="00861B55"/>
    <w:rsid w:val="00861BCD"/>
    <w:rsid w:val="0086264B"/>
    <w:rsid w:val="00864A2B"/>
    <w:rsid w:val="00865CA8"/>
    <w:rsid w:val="008671C7"/>
    <w:rsid w:val="00867292"/>
    <w:rsid w:val="0086775E"/>
    <w:rsid w:val="00867E19"/>
    <w:rsid w:val="00870432"/>
    <w:rsid w:val="00870FEE"/>
    <w:rsid w:val="0087195A"/>
    <w:rsid w:val="00872A85"/>
    <w:rsid w:val="00872A90"/>
    <w:rsid w:val="00872DED"/>
    <w:rsid w:val="00873828"/>
    <w:rsid w:val="008739D1"/>
    <w:rsid w:val="00874013"/>
    <w:rsid w:val="0087499C"/>
    <w:rsid w:val="00874EE7"/>
    <w:rsid w:val="008777DE"/>
    <w:rsid w:val="008808EC"/>
    <w:rsid w:val="008821B9"/>
    <w:rsid w:val="008822A2"/>
    <w:rsid w:val="00883772"/>
    <w:rsid w:val="00883CE1"/>
    <w:rsid w:val="00884059"/>
    <w:rsid w:val="008878FB"/>
    <w:rsid w:val="00887EC8"/>
    <w:rsid w:val="00891DC4"/>
    <w:rsid w:val="00894B67"/>
    <w:rsid w:val="00896637"/>
    <w:rsid w:val="00896DBC"/>
    <w:rsid w:val="0089799F"/>
    <w:rsid w:val="008A13F9"/>
    <w:rsid w:val="008A4622"/>
    <w:rsid w:val="008A5511"/>
    <w:rsid w:val="008A5C16"/>
    <w:rsid w:val="008B1548"/>
    <w:rsid w:val="008B1C77"/>
    <w:rsid w:val="008B2D3A"/>
    <w:rsid w:val="008B646F"/>
    <w:rsid w:val="008B7250"/>
    <w:rsid w:val="008C03BA"/>
    <w:rsid w:val="008C228B"/>
    <w:rsid w:val="008C323D"/>
    <w:rsid w:val="008C3D52"/>
    <w:rsid w:val="008C4294"/>
    <w:rsid w:val="008C591C"/>
    <w:rsid w:val="008C74CF"/>
    <w:rsid w:val="008C7BDA"/>
    <w:rsid w:val="008D1043"/>
    <w:rsid w:val="008D4783"/>
    <w:rsid w:val="008D47B3"/>
    <w:rsid w:val="008D6349"/>
    <w:rsid w:val="008D6F5B"/>
    <w:rsid w:val="008D7475"/>
    <w:rsid w:val="008E1ED6"/>
    <w:rsid w:val="008E42E1"/>
    <w:rsid w:val="008E5302"/>
    <w:rsid w:val="008E5538"/>
    <w:rsid w:val="008E6DA4"/>
    <w:rsid w:val="008E76B2"/>
    <w:rsid w:val="008F1FD7"/>
    <w:rsid w:val="008F2393"/>
    <w:rsid w:val="008F2DBE"/>
    <w:rsid w:val="008F44FD"/>
    <w:rsid w:val="008F4657"/>
    <w:rsid w:val="008F50B4"/>
    <w:rsid w:val="008F640E"/>
    <w:rsid w:val="008F69E2"/>
    <w:rsid w:val="008F6CFD"/>
    <w:rsid w:val="008F757A"/>
    <w:rsid w:val="008F7858"/>
    <w:rsid w:val="009025CD"/>
    <w:rsid w:val="00902F19"/>
    <w:rsid w:val="00905502"/>
    <w:rsid w:val="00906280"/>
    <w:rsid w:val="00907C7B"/>
    <w:rsid w:val="00907E0A"/>
    <w:rsid w:val="00911A92"/>
    <w:rsid w:val="009128E4"/>
    <w:rsid w:val="00912DE5"/>
    <w:rsid w:val="00913562"/>
    <w:rsid w:val="00920792"/>
    <w:rsid w:val="00920EF4"/>
    <w:rsid w:val="009226E5"/>
    <w:rsid w:val="0092514E"/>
    <w:rsid w:val="009272F8"/>
    <w:rsid w:val="00927DBA"/>
    <w:rsid w:val="009300E2"/>
    <w:rsid w:val="00931C58"/>
    <w:rsid w:val="009320A9"/>
    <w:rsid w:val="00933EAA"/>
    <w:rsid w:val="00934101"/>
    <w:rsid w:val="009347CD"/>
    <w:rsid w:val="00935263"/>
    <w:rsid w:val="00935D60"/>
    <w:rsid w:val="00935E3A"/>
    <w:rsid w:val="009371EF"/>
    <w:rsid w:val="00937CDA"/>
    <w:rsid w:val="00937F0E"/>
    <w:rsid w:val="00941F8A"/>
    <w:rsid w:val="00942D30"/>
    <w:rsid w:val="00943448"/>
    <w:rsid w:val="009456B2"/>
    <w:rsid w:val="00946897"/>
    <w:rsid w:val="00950A67"/>
    <w:rsid w:val="00952DA8"/>
    <w:rsid w:val="009556D9"/>
    <w:rsid w:val="00955A50"/>
    <w:rsid w:val="00955CF5"/>
    <w:rsid w:val="00955E8B"/>
    <w:rsid w:val="009571A8"/>
    <w:rsid w:val="0095777D"/>
    <w:rsid w:val="009613EC"/>
    <w:rsid w:val="009617A4"/>
    <w:rsid w:val="00961D5B"/>
    <w:rsid w:val="00961EE1"/>
    <w:rsid w:val="00962D5D"/>
    <w:rsid w:val="00963A36"/>
    <w:rsid w:val="00963CF2"/>
    <w:rsid w:val="00963F8F"/>
    <w:rsid w:val="00964637"/>
    <w:rsid w:val="00964955"/>
    <w:rsid w:val="00965210"/>
    <w:rsid w:val="009655D0"/>
    <w:rsid w:val="0096577B"/>
    <w:rsid w:val="00965FF6"/>
    <w:rsid w:val="009705B6"/>
    <w:rsid w:val="00972002"/>
    <w:rsid w:val="009756B9"/>
    <w:rsid w:val="00976B1F"/>
    <w:rsid w:val="009777D3"/>
    <w:rsid w:val="00980595"/>
    <w:rsid w:val="0098259B"/>
    <w:rsid w:val="00983FA3"/>
    <w:rsid w:val="0098597D"/>
    <w:rsid w:val="009906ED"/>
    <w:rsid w:val="009922C3"/>
    <w:rsid w:val="00992735"/>
    <w:rsid w:val="009930A1"/>
    <w:rsid w:val="00993CEF"/>
    <w:rsid w:val="00994AE6"/>
    <w:rsid w:val="00994D55"/>
    <w:rsid w:val="009961C4"/>
    <w:rsid w:val="009A0102"/>
    <w:rsid w:val="009A1096"/>
    <w:rsid w:val="009A1E60"/>
    <w:rsid w:val="009A1F8A"/>
    <w:rsid w:val="009A2DF4"/>
    <w:rsid w:val="009A4827"/>
    <w:rsid w:val="009A4BD6"/>
    <w:rsid w:val="009A765A"/>
    <w:rsid w:val="009B15D5"/>
    <w:rsid w:val="009B1F71"/>
    <w:rsid w:val="009B1FAA"/>
    <w:rsid w:val="009B5895"/>
    <w:rsid w:val="009B6CB1"/>
    <w:rsid w:val="009B77F1"/>
    <w:rsid w:val="009B7AD9"/>
    <w:rsid w:val="009C01DD"/>
    <w:rsid w:val="009C0DF6"/>
    <w:rsid w:val="009C1CCE"/>
    <w:rsid w:val="009C2011"/>
    <w:rsid w:val="009C227F"/>
    <w:rsid w:val="009C376D"/>
    <w:rsid w:val="009C6F41"/>
    <w:rsid w:val="009C7BE6"/>
    <w:rsid w:val="009C7CE8"/>
    <w:rsid w:val="009D0904"/>
    <w:rsid w:val="009D0AEE"/>
    <w:rsid w:val="009D0FE7"/>
    <w:rsid w:val="009D1DD2"/>
    <w:rsid w:val="009D304E"/>
    <w:rsid w:val="009D3B94"/>
    <w:rsid w:val="009D400D"/>
    <w:rsid w:val="009D5671"/>
    <w:rsid w:val="009E2B79"/>
    <w:rsid w:val="009E2F07"/>
    <w:rsid w:val="009E4326"/>
    <w:rsid w:val="009E4875"/>
    <w:rsid w:val="009E5F74"/>
    <w:rsid w:val="009E60E7"/>
    <w:rsid w:val="009E75FB"/>
    <w:rsid w:val="009F2328"/>
    <w:rsid w:val="009F32F7"/>
    <w:rsid w:val="009F4CCE"/>
    <w:rsid w:val="009F6146"/>
    <w:rsid w:val="009F7286"/>
    <w:rsid w:val="009F7FCC"/>
    <w:rsid w:val="00A001A5"/>
    <w:rsid w:val="00A03A80"/>
    <w:rsid w:val="00A0520D"/>
    <w:rsid w:val="00A06D35"/>
    <w:rsid w:val="00A07029"/>
    <w:rsid w:val="00A07867"/>
    <w:rsid w:val="00A1068C"/>
    <w:rsid w:val="00A115FE"/>
    <w:rsid w:val="00A12688"/>
    <w:rsid w:val="00A136DD"/>
    <w:rsid w:val="00A139B8"/>
    <w:rsid w:val="00A17457"/>
    <w:rsid w:val="00A17DE8"/>
    <w:rsid w:val="00A21C84"/>
    <w:rsid w:val="00A225F8"/>
    <w:rsid w:val="00A24710"/>
    <w:rsid w:val="00A2669A"/>
    <w:rsid w:val="00A27C0C"/>
    <w:rsid w:val="00A30963"/>
    <w:rsid w:val="00A32574"/>
    <w:rsid w:val="00A327B5"/>
    <w:rsid w:val="00A339DD"/>
    <w:rsid w:val="00A33A6D"/>
    <w:rsid w:val="00A35807"/>
    <w:rsid w:val="00A35D09"/>
    <w:rsid w:val="00A367F6"/>
    <w:rsid w:val="00A36B26"/>
    <w:rsid w:val="00A377C2"/>
    <w:rsid w:val="00A430BE"/>
    <w:rsid w:val="00A432BF"/>
    <w:rsid w:val="00A462FF"/>
    <w:rsid w:val="00A50A50"/>
    <w:rsid w:val="00A51B24"/>
    <w:rsid w:val="00A53562"/>
    <w:rsid w:val="00A55FF5"/>
    <w:rsid w:val="00A56193"/>
    <w:rsid w:val="00A561E6"/>
    <w:rsid w:val="00A66AF5"/>
    <w:rsid w:val="00A66C16"/>
    <w:rsid w:val="00A67E42"/>
    <w:rsid w:val="00A70A8C"/>
    <w:rsid w:val="00A70AB9"/>
    <w:rsid w:val="00A72180"/>
    <w:rsid w:val="00A72713"/>
    <w:rsid w:val="00A72815"/>
    <w:rsid w:val="00A74EC3"/>
    <w:rsid w:val="00A7532A"/>
    <w:rsid w:val="00A75616"/>
    <w:rsid w:val="00A77E17"/>
    <w:rsid w:val="00A801B7"/>
    <w:rsid w:val="00A803DF"/>
    <w:rsid w:val="00A82B32"/>
    <w:rsid w:val="00A83589"/>
    <w:rsid w:val="00A840AB"/>
    <w:rsid w:val="00A847AE"/>
    <w:rsid w:val="00A84BCC"/>
    <w:rsid w:val="00A86B20"/>
    <w:rsid w:val="00A8737B"/>
    <w:rsid w:val="00A921F3"/>
    <w:rsid w:val="00A9432F"/>
    <w:rsid w:val="00A947B4"/>
    <w:rsid w:val="00AA3B73"/>
    <w:rsid w:val="00AA3DB1"/>
    <w:rsid w:val="00AA469F"/>
    <w:rsid w:val="00AA4A37"/>
    <w:rsid w:val="00AB00EA"/>
    <w:rsid w:val="00AB03CF"/>
    <w:rsid w:val="00AB0400"/>
    <w:rsid w:val="00AB0461"/>
    <w:rsid w:val="00AB1640"/>
    <w:rsid w:val="00AB1A21"/>
    <w:rsid w:val="00AB1C4E"/>
    <w:rsid w:val="00AB1EA9"/>
    <w:rsid w:val="00AB3A9E"/>
    <w:rsid w:val="00AB4871"/>
    <w:rsid w:val="00AB4BA5"/>
    <w:rsid w:val="00AB53C3"/>
    <w:rsid w:val="00AC1553"/>
    <w:rsid w:val="00AC170A"/>
    <w:rsid w:val="00AC1FB8"/>
    <w:rsid w:val="00AC2F1B"/>
    <w:rsid w:val="00AC4514"/>
    <w:rsid w:val="00AC5455"/>
    <w:rsid w:val="00AC6104"/>
    <w:rsid w:val="00AD2020"/>
    <w:rsid w:val="00AD2274"/>
    <w:rsid w:val="00AD375B"/>
    <w:rsid w:val="00AD38AF"/>
    <w:rsid w:val="00AD6C25"/>
    <w:rsid w:val="00AE0DE8"/>
    <w:rsid w:val="00AE1047"/>
    <w:rsid w:val="00AE13AA"/>
    <w:rsid w:val="00AE3309"/>
    <w:rsid w:val="00AE36F0"/>
    <w:rsid w:val="00AE3785"/>
    <w:rsid w:val="00AE4DC8"/>
    <w:rsid w:val="00AE5D8B"/>
    <w:rsid w:val="00AE79C8"/>
    <w:rsid w:val="00AF1652"/>
    <w:rsid w:val="00AF438E"/>
    <w:rsid w:val="00AF5DAC"/>
    <w:rsid w:val="00B01004"/>
    <w:rsid w:val="00B014E2"/>
    <w:rsid w:val="00B03CB2"/>
    <w:rsid w:val="00B04B78"/>
    <w:rsid w:val="00B0677E"/>
    <w:rsid w:val="00B07365"/>
    <w:rsid w:val="00B10AF0"/>
    <w:rsid w:val="00B10B1B"/>
    <w:rsid w:val="00B12E82"/>
    <w:rsid w:val="00B13073"/>
    <w:rsid w:val="00B135D8"/>
    <w:rsid w:val="00B15171"/>
    <w:rsid w:val="00B15298"/>
    <w:rsid w:val="00B16C2D"/>
    <w:rsid w:val="00B1772E"/>
    <w:rsid w:val="00B226EE"/>
    <w:rsid w:val="00B25696"/>
    <w:rsid w:val="00B30FBF"/>
    <w:rsid w:val="00B31DFF"/>
    <w:rsid w:val="00B32935"/>
    <w:rsid w:val="00B33EFB"/>
    <w:rsid w:val="00B349A9"/>
    <w:rsid w:val="00B35185"/>
    <w:rsid w:val="00B357CC"/>
    <w:rsid w:val="00B3581E"/>
    <w:rsid w:val="00B366D6"/>
    <w:rsid w:val="00B36814"/>
    <w:rsid w:val="00B36EA2"/>
    <w:rsid w:val="00B37910"/>
    <w:rsid w:val="00B4131B"/>
    <w:rsid w:val="00B43468"/>
    <w:rsid w:val="00B43745"/>
    <w:rsid w:val="00B43A55"/>
    <w:rsid w:val="00B447D2"/>
    <w:rsid w:val="00B46FDD"/>
    <w:rsid w:val="00B47AA4"/>
    <w:rsid w:val="00B50CDF"/>
    <w:rsid w:val="00B52DEC"/>
    <w:rsid w:val="00B5547F"/>
    <w:rsid w:val="00B56543"/>
    <w:rsid w:val="00B611E1"/>
    <w:rsid w:val="00B637DB"/>
    <w:rsid w:val="00B6466B"/>
    <w:rsid w:val="00B67671"/>
    <w:rsid w:val="00B702EA"/>
    <w:rsid w:val="00B72A0F"/>
    <w:rsid w:val="00B72A81"/>
    <w:rsid w:val="00B75622"/>
    <w:rsid w:val="00B81C09"/>
    <w:rsid w:val="00B82A71"/>
    <w:rsid w:val="00B833D8"/>
    <w:rsid w:val="00B8355E"/>
    <w:rsid w:val="00B83EBF"/>
    <w:rsid w:val="00B84687"/>
    <w:rsid w:val="00B84918"/>
    <w:rsid w:val="00B84E4A"/>
    <w:rsid w:val="00B87344"/>
    <w:rsid w:val="00B8778D"/>
    <w:rsid w:val="00B879B7"/>
    <w:rsid w:val="00B87A6D"/>
    <w:rsid w:val="00B903F6"/>
    <w:rsid w:val="00B90C7D"/>
    <w:rsid w:val="00B927C3"/>
    <w:rsid w:val="00B932B5"/>
    <w:rsid w:val="00B93819"/>
    <w:rsid w:val="00B95810"/>
    <w:rsid w:val="00B96EDD"/>
    <w:rsid w:val="00BA3590"/>
    <w:rsid w:val="00BA4693"/>
    <w:rsid w:val="00BA46FC"/>
    <w:rsid w:val="00BA5A3D"/>
    <w:rsid w:val="00BA65AC"/>
    <w:rsid w:val="00BA78CE"/>
    <w:rsid w:val="00BB2BE0"/>
    <w:rsid w:val="00BB3486"/>
    <w:rsid w:val="00BB4016"/>
    <w:rsid w:val="00BB4992"/>
    <w:rsid w:val="00BB5B3A"/>
    <w:rsid w:val="00BB7BE9"/>
    <w:rsid w:val="00BC0809"/>
    <w:rsid w:val="00BC427C"/>
    <w:rsid w:val="00BC5D33"/>
    <w:rsid w:val="00BC5F55"/>
    <w:rsid w:val="00BC6BC0"/>
    <w:rsid w:val="00BC7318"/>
    <w:rsid w:val="00BC7543"/>
    <w:rsid w:val="00BD0CC0"/>
    <w:rsid w:val="00BD3957"/>
    <w:rsid w:val="00BD54B6"/>
    <w:rsid w:val="00BD5E35"/>
    <w:rsid w:val="00BD69E2"/>
    <w:rsid w:val="00BD7287"/>
    <w:rsid w:val="00BD72EA"/>
    <w:rsid w:val="00BD7422"/>
    <w:rsid w:val="00BD7A8A"/>
    <w:rsid w:val="00BE2A13"/>
    <w:rsid w:val="00BE2D9A"/>
    <w:rsid w:val="00BE2F95"/>
    <w:rsid w:val="00BE33D0"/>
    <w:rsid w:val="00BE4B4B"/>
    <w:rsid w:val="00BE4C32"/>
    <w:rsid w:val="00BE5282"/>
    <w:rsid w:val="00BE556D"/>
    <w:rsid w:val="00BE642B"/>
    <w:rsid w:val="00BF0314"/>
    <w:rsid w:val="00BF1E3B"/>
    <w:rsid w:val="00BF21B2"/>
    <w:rsid w:val="00BF260E"/>
    <w:rsid w:val="00BF2C51"/>
    <w:rsid w:val="00BF4F80"/>
    <w:rsid w:val="00BF5234"/>
    <w:rsid w:val="00BF52D2"/>
    <w:rsid w:val="00C028B0"/>
    <w:rsid w:val="00C02DC5"/>
    <w:rsid w:val="00C07976"/>
    <w:rsid w:val="00C07DBD"/>
    <w:rsid w:val="00C1054B"/>
    <w:rsid w:val="00C11792"/>
    <w:rsid w:val="00C13604"/>
    <w:rsid w:val="00C14657"/>
    <w:rsid w:val="00C15575"/>
    <w:rsid w:val="00C155D5"/>
    <w:rsid w:val="00C174D8"/>
    <w:rsid w:val="00C175B5"/>
    <w:rsid w:val="00C20D03"/>
    <w:rsid w:val="00C234D2"/>
    <w:rsid w:val="00C23715"/>
    <w:rsid w:val="00C257E9"/>
    <w:rsid w:val="00C30CCF"/>
    <w:rsid w:val="00C30D4B"/>
    <w:rsid w:val="00C312AB"/>
    <w:rsid w:val="00C321CA"/>
    <w:rsid w:val="00C344A2"/>
    <w:rsid w:val="00C40B98"/>
    <w:rsid w:val="00C415EC"/>
    <w:rsid w:val="00C43A4B"/>
    <w:rsid w:val="00C46669"/>
    <w:rsid w:val="00C47118"/>
    <w:rsid w:val="00C475F7"/>
    <w:rsid w:val="00C532CC"/>
    <w:rsid w:val="00C5353C"/>
    <w:rsid w:val="00C548A1"/>
    <w:rsid w:val="00C57890"/>
    <w:rsid w:val="00C6026F"/>
    <w:rsid w:val="00C60EBD"/>
    <w:rsid w:val="00C61F92"/>
    <w:rsid w:val="00C641B7"/>
    <w:rsid w:val="00C642F8"/>
    <w:rsid w:val="00C64CD5"/>
    <w:rsid w:val="00C67D69"/>
    <w:rsid w:val="00C739DC"/>
    <w:rsid w:val="00C743B4"/>
    <w:rsid w:val="00C74456"/>
    <w:rsid w:val="00C754F0"/>
    <w:rsid w:val="00C757B9"/>
    <w:rsid w:val="00C767FE"/>
    <w:rsid w:val="00C76833"/>
    <w:rsid w:val="00C77794"/>
    <w:rsid w:val="00C826AC"/>
    <w:rsid w:val="00C829FA"/>
    <w:rsid w:val="00C8704A"/>
    <w:rsid w:val="00C90859"/>
    <w:rsid w:val="00C9135C"/>
    <w:rsid w:val="00C91F4C"/>
    <w:rsid w:val="00C92871"/>
    <w:rsid w:val="00C963EC"/>
    <w:rsid w:val="00C975E5"/>
    <w:rsid w:val="00CA0481"/>
    <w:rsid w:val="00CA18D9"/>
    <w:rsid w:val="00CA560C"/>
    <w:rsid w:val="00CA7B3D"/>
    <w:rsid w:val="00CA7C82"/>
    <w:rsid w:val="00CB0696"/>
    <w:rsid w:val="00CB06F4"/>
    <w:rsid w:val="00CB19A5"/>
    <w:rsid w:val="00CB1EE9"/>
    <w:rsid w:val="00CB5DB1"/>
    <w:rsid w:val="00CB600C"/>
    <w:rsid w:val="00CB637A"/>
    <w:rsid w:val="00CB6DC5"/>
    <w:rsid w:val="00CB6E96"/>
    <w:rsid w:val="00CB74AB"/>
    <w:rsid w:val="00CB752B"/>
    <w:rsid w:val="00CC0391"/>
    <w:rsid w:val="00CC2B88"/>
    <w:rsid w:val="00CC33DB"/>
    <w:rsid w:val="00CC549A"/>
    <w:rsid w:val="00CC752E"/>
    <w:rsid w:val="00CD1065"/>
    <w:rsid w:val="00CD16F1"/>
    <w:rsid w:val="00CD1AD8"/>
    <w:rsid w:val="00CD6754"/>
    <w:rsid w:val="00CE0C0A"/>
    <w:rsid w:val="00CE25A5"/>
    <w:rsid w:val="00CE46FD"/>
    <w:rsid w:val="00CE4C31"/>
    <w:rsid w:val="00CE5EFD"/>
    <w:rsid w:val="00CE5F0C"/>
    <w:rsid w:val="00CE6298"/>
    <w:rsid w:val="00CE667F"/>
    <w:rsid w:val="00CE6A8D"/>
    <w:rsid w:val="00CF0187"/>
    <w:rsid w:val="00CF01A2"/>
    <w:rsid w:val="00CF0DEE"/>
    <w:rsid w:val="00CF0E42"/>
    <w:rsid w:val="00CF1B55"/>
    <w:rsid w:val="00CF258E"/>
    <w:rsid w:val="00CF36ED"/>
    <w:rsid w:val="00CF41A5"/>
    <w:rsid w:val="00CF6733"/>
    <w:rsid w:val="00CF697D"/>
    <w:rsid w:val="00CF7471"/>
    <w:rsid w:val="00CF7B49"/>
    <w:rsid w:val="00D02EAA"/>
    <w:rsid w:val="00D03DA0"/>
    <w:rsid w:val="00D04866"/>
    <w:rsid w:val="00D05BD7"/>
    <w:rsid w:val="00D06236"/>
    <w:rsid w:val="00D12832"/>
    <w:rsid w:val="00D1422C"/>
    <w:rsid w:val="00D15AB0"/>
    <w:rsid w:val="00D16690"/>
    <w:rsid w:val="00D2235F"/>
    <w:rsid w:val="00D22672"/>
    <w:rsid w:val="00D2378E"/>
    <w:rsid w:val="00D239A2"/>
    <w:rsid w:val="00D23C6C"/>
    <w:rsid w:val="00D24897"/>
    <w:rsid w:val="00D24FD7"/>
    <w:rsid w:val="00D2538D"/>
    <w:rsid w:val="00D25675"/>
    <w:rsid w:val="00D26470"/>
    <w:rsid w:val="00D27016"/>
    <w:rsid w:val="00D304C4"/>
    <w:rsid w:val="00D30F5B"/>
    <w:rsid w:val="00D3270A"/>
    <w:rsid w:val="00D347B2"/>
    <w:rsid w:val="00D35F96"/>
    <w:rsid w:val="00D40BCA"/>
    <w:rsid w:val="00D41143"/>
    <w:rsid w:val="00D431E4"/>
    <w:rsid w:val="00D436DB"/>
    <w:rsid w:val="00D4529A"/>
    <w:rsid w:val="00D4541F"/>
    <w:rsid w:val="00D47C04"/>
    <w:rsid w:val="00D521B6"/>
    <w:rsid w:val="00D5244E"/>
    <w:rsid w:val="00D52899"/>
    <w:rsid w:val="00D54392"/>
    <w:rsid w:val="00D555B1"/>
    <w:rsid w:val="00D556D0"/>
    <w:rsid w:val="00D5642A"/>
    <w:rsid w:val="00D57A3E"/>
    <w:rsid w:val="00D61363"/>
    <w:rsid w:val="00D632A8"/>
    <w:rsid w:val="00D632BA"/>
    <w:rsid w:val="00D66102"/>
    <w:rsid w:val="00D667EA"/>
    <w:rsid w:val="00D7327A"/>
    <w:rsid w:val="00D73B00"/>
    <w:rsid w:val="00D752D3"/>
    <w:rsid w:val="00D81757"/>
    <w:rsid w:val="00D823A8"/>
    <w:rsid w:val="00D83923"/>
    <w:rsid w:val="00D85CCC"/>
    <w:rsid w:val="00D875C1"/>
    <w:rsid w:val="00D87DB0"/>
    <w:rsid w:val="00D9001E"/>
    <w:rsid w:val="00D91894"/>
    <w:rsid w:val="00D92B0B"/>
    <w:rsid w:val="00D93776"/>
    <w:rsid w:val="00D93EAB"/>
    <w:rsid w:val="00D954DC"/>
    <w:rsid w:val="00D95D9E"/>
    <w:rsid w:val="00D96FC2"/>
    <w:rsid w:val="00D972CF"/>
    <w:rsid w:val="00D97E60"/>
    <w:rsid w:val="00DA2CBD"/>
    <w:rsid w:val="00DA3DB7"/>
    <w:rsid w:val="00DA3F0B"/>
    <w:rsid w:val="00DA4710"/>
    <w:rsid w:val="00DA5DCD"/>
    <w:rsid w:val="00DB09DF"/>
    <w:rsid w:val="00DB0EC7"/>
    <w:rsid w:val="00DB1606"/>
    <w:rsid w:val="00DB3D09"/>
    <w:rsid w:val="00DB3F65"/>
    <w:rsid w:val="00DB7590"/>
    <w:rsid w:val="00DB759A"/>
    <w:rsid w:val="00DC0B36"/>
    <w:rsid w:val="00DC2970"/>
    <w:rsid w:val="00DC366E"/>
    <w:rsid w:val="00DC39E3"/>
    <w:rsid w:val="00DC3EA1"/>
    <w:rsid w:val="00DC4089"/>
    <w:rsid w:val="00DC5E1B"/>
    <w:rsid w:val="00DC6737"/>
    <w:rsid w:val="00DD156B"/>
    <w:rsid w:val="00DD5D0E"/>
    <w:rsid w:val="00DD79B5"/>
    <w:rsid w:val="00DE0311"/>
    <w:rsid w:val="00DE147F"/>
    <w:rsid w:val="00DE3B8A"/>
    <w:rsid w:val="00DE4B59"/>
    <w:rsid w:val="00DE5815"/>
    <w:rsid w:val="00DE5BDC"/>
    <w:rsid w:val="00DE641E"/>
    <w:rsid w:val="00DE69DC"/>
    <w:rsid w:val="00DE703D"/>
    <w:rsid w:val="00DF26DA"/>
    <w:rsid w:val="00DF2B1F"/>
    <w:rsid w:val="00DF4D98"/>
    <w:rsid w:val="00DF6666"/>
    <w:rsid w:val="00DF6744"/>
    <w:rsid w:val="00DF6D3B"/>
    <w:rsid w:val="00DF74D5"/>
    <w:rsid w:val="00E03EFC"/>
    <w:rsid w:val="00E1016E"/>
    <w:rsid w:val="00E104D3"/>
    <w:rsid w:val="00E11A35"/>
    <w:rsid w:val="00E11CED"/>
    <w:rsid w:val="00E15959"/>
    <w:rsid w:val="00E16750"/>
    <w:rsid w:val="00E176DC"/>
    <w:rsid w:val="00E213A2"/>
    <w:rsid w:val="00E22092"/>
    <w:rsid w:val="00E23511"/>
    <w:rsid w:val="00E239D1"/>
    <w:rsid w:val="00E2498B"/>
    <w:rsid w:val="00E2535C"/>
    <w:rsid w:val="00E256FA"/>
    <w:rsid w:val="00E30461"/>
    <w:rsid w:val="00E30F0C"/>
    <w:rsid w:val="00E31EBF"/>
    <w:rsid w:val="00E32F99"/>
    <w:rsid w:val="00E33347"/>
    <w:rsid w:val="00E33D6B"/>
    <w:rsid w:val="00E3470A"/>
    <w:rsid w:val="00E359A6"/>
    <w:rsid w:val="00E36149"/>
    <w:rsid w:val="00E362BB"/>
    <w:rsid w:val="00E37CE4"/>
    <w:rsid w:val="00E40DFB"/>
    <w:rsid w:val="00E45D06"/>
    <w:rsid w:val="00E45E75"/>
    <w:rsid w:val="00E477CD"/>
    <w:rsid w:val="00E506EA"/>
    <w:rsid w:val="00E53747"/>
    <w:rsid w:val="00E5420D"/>
    <w:rsid w:val="00E54CAE"/>
    <w:rsid w:val="00E55D54"/>
    <w:rsid w:val="00E55E40"/>
    <w:rsid w:val="00E610EE"/>
    <w:rsid w:val="00E616E5"/>
    <w:rsid w:val="00E61B38"/>
    <w:rsid w:val="00E636E5"/>
    <w:rsid w:val="00E63797"/>
    <w:rsid w:val="00E63A12"/>
    <w:rsid w:val="00E651AB"/>
    <w:rsid w:val="00E65369"/>
    <w:rsid w:val="00E65A9E"/>
    <w:rsid w:val="00E66C19"/>
    <w:rsid w:val="00E67B9D"/>
    <w:rsid w:val="00E70496"/>
    <w:rsid w:val="00E70C73"/>
    <w:rsid w:val="00E72E36"/>
    <w:rsid w:val="00E744F9"/>
    <w:rsid w:val="00E761AB"/>
    <w:rsid w:val="00E765BB"/>
    <w:rsid w:val="00E76B82"/>
    <w:rsid w:val="00E80147"/>
    <w:rsid w:val="00E8079D"/>
    <w:rsid w:val="00E81937"/>
    <w:rsid w:val="00E8252F"/>
    <w:rsid w:val="00E82DE7"/>
    <w:rsid w:val="00E83CB0"/>
    <w:rsid w:val="00E842B9"/>
    <w:rsid w:val="00E849B6"/>
    <w:rsid w:val="00E87EA1"/>
    <w:rsid w:val="00E90311"/>
    <w:rsid w:val="00E903F8"/>
    <w:rsid w:val="00E92008"/>
    <w:rsid w:val="00E95249"/>
    <w:rsid w:val="00E9698B"/>
    <w:rsid w:val="00E96A3E"/>
    <w:rsid w:val="00EA091D"/>
    <w:rsid w:val="00EA1EC2"/>
    <w:rsid w:val="00EA3BF9"/>
    <w:rsid w:val="00EA4241"/>
    <w:rsid w:val="00EA44B5"/>
    <w:rsid w:val="00EA6981"/>
    <w:rsid w:val="00EB13E6"/>
    <w:rsid w:val="00EB149D"/>
    <w:rsid w:val="00EB269E"/>
    <w:rsid w:val="00EB356D"/>
    <w:rsid w:val="00EB6901"/>
    <w:rsid w:val="00EB6AC7"/>
    <w:rsid w:val="00EB6B19"/>
    <w:rsid w:val="00EB733F"/>
    <w:rsid w:val="00EC165F"/>
    <w:rsid w:val="00EC3C76"/>
    <w:rsid w:val="00EC5784"/>
    <w:rsid w:val="00EC57D6"/>
    <w:rsid w:val="00EC62FC"/>
    <w:rsid w:val="00ED0E17"/>
    <w:rsid w:val="00ED4133"/>
    <w:rsid w:val="00ED5A8F"/>
    <w:rsid w:val="00ED6230"/>
    <w:rsid w:val="00ED6665"/>
    <w:rsid w:val="00ED666A"/>
    <w:rsid w:val="00EE034B"/>
    <w:rsid w:val="00EE3BB7"/>
    <w:rsid w:val="00EE3D44"/>
    <w:rsid w:val="00EE530C"/>
    <w:rsid w:val="00EE6048"/>
    <w:rsid w:val="00EE671F"/>
    <w:rsid w:val="00EE6FBC"/>
    <w:rsid w:val="00EF0949"/>
    <w:rsid w:val="00EF18DF"/>
    <w:rsid w:val="00EF311B"/>
    <w:rsid w:val="00EF4847"/>
    <w:rsid w:val="00EF51B9"/>
    <w:rsid w:val="00EF78A4"/>
    <w:rsid w:val="00EF7EF0"/>
    <w:rsid w:val="00F03E56"/>
    <w:rsid w:val="00F10319"/>
    <w:rsid w:val="00F107DA"/>
    <w:rsid w:val="00F15315"/>
    <w:rsid w:val="00F15FFC"/>
    <w:rsid w:val="00F16B24"/>
    <w:rsid w:val="00F179A6"/>
    <w:rsid w:val="00F23335"/>
    <w:rsid w:val="00F2407F"/>
    <w:rsid w:val="00F24D5E"/>
    <w:rsid w:val="00F24F5A"/>
    <w:rsid w:val="00F256ED"/>
    <w:rsid w:val="00F278FC"/>
    <w:rsid w:val="00F3155A"/>
    <w:rsid w:val="00F34145"/>
    <w:rsid w:val="00F351CB"/>
    <w:rsid w:val="00F36EC3"/>
    <w:rsid w:val="00F3760E"/>
    <w:rsid w:val="00F40256"/>
    <w:rsid w:val="00F41CE3"/>
    <w:rsid w:val="00F432F7"/>
    <w:rsid w:val="00F45650"/>
    <w:rsid w:val="00F457FE"/>
    <w:rsid w:val="00F46BB0"/>
    <w:rsid w:val="00F47494"/>
    <w:rsid w:val="00F47860"/>
    <w:rsid w:val="00F47B10"/>
    <w:rsid w:val="00F5059B"/>
    <w:rsid w:val="00F513C5"/>
    <w:rsid w:val="00F525DA"/>
    <w:rsid w:val="00F55DF1"/>
    <w:rsid w:val="00F57C4C"/>
    <w:rsid w:val="00F601A5"/>
    <w:rsid w:val="00F60E37"/>
    <w:rsid w:val="00F632ED"/>
    <w:rsid w:val="00F63459"/>
    <w:rsid w:val="00F63EEE"/>
    <w:rsid w:val="00F650D8"/>
    <w:rsid w:val="00F652BB"/>
    <w:rsid w:val="00F65C9C"/>
    <w:rsid w:val="00F6646D"/>
    <w:rsid w:val="00F66DCB"/>
    <w:rsid w:val="00F70C1C"/>
    <w:rsid w:val="00F71127"/>
    <w:rsid w:val="00F713D2"/>
    <w:rsid w:val="00F7151C"/>
    <w:rsid w:val="00F7191F"/>
    <w:rsid w:val="00F723CA"/>
    <w:rsid w:val="00F72529"/>
    <w:rsid w:val="00F74953"/>
    <w:rsid w:val="00F7583C"/>
    <w:rsid w:val="00F77310"/>
    <w:rsid w:val="00F7791F"/>
    <w:rsid w:val="00F80515"/>
    <w:rsid w:val="00F843AB"/>
    <w:rsid w:val="00F846E9"/>
    <w:rsid w:val="00F87455"/>
    <w:rsid w:val="00F87D13"/>
    <w:rsid w:val="00F90962"/>
    <w:rsid w:val="00F90C1B"/>
    <w:rsid w:val="00F93830"/>
    <w:rsid w:val="00F93E96"/>
    <w:rsid w:val="00F940E6"/>
    <w:rsid w:val="00F97B45"/>
    <w:rsid w:val="00FA00FC"/>
    <w:rsid w:val="00FA1690"/>
    <w:rsid w:val="00FA3421"/>
    <w:rsid w:val="00FA6CE2"/>
    <w:rsid w:val="00FA78E6"/>
    <w:rsid w:val="00FB0CF9"/>
    <w:rsid w:val="00FB10D6"/>
    <w:rsid w:val="00FB1171"/>
    <w:rsid w:val="00FB164B"/>
    <w:rsid w:val="00FB1F1A"/>
    <w:rsid w:val="00FB262A"/>
    <w:rsid w:val="00FB2C57"/>
    <w:rsid w:val="00FB3060"/>
    <w:rsid w:val="00FB3845"/>
    <w:rsid w:val="00FB4EAB"/>
    <w:rsid w:val="00FB6731"/>
    <w:rsid w:val="00FB6E16"/>
    <w:rsid w:val="00FB74BD"/>
    <w:rsid w:val="00FC009F"/>
    <w:rsid w:val="00FC0D8B"/>
    <w:rsid w:val="00FC1FBC"/>
    <w:rsid w:val="00FC229D"/>
    <w:rsid w:val="00FC256D"/>
    <w:rsid w:val="00FC2AEB"/>
    <w:rsid w:val="00FC2E38"/>
    <w:rsid w:val="00FC2F74"/>
    <w:rsid w:val="00FC56DC"/>
    <w:rsid w:val="00FC57D0"/>
    <w:rsid w:val="00FC5805"/>
    <w:rsid w:val="00FC735F"/>
    <w:rsid w:val="00FD1D30"/>
    <w:rsid w:val="00FD2827"/>
    <w:rsid w:val="00FD2D0A"/>
    <w:rsid w:val="00FD3178"/>
    <w:rsid w:val="00FD69F4"/>
    <w:rsid w:val="00FD78EF"/>
    <w:rsid w:val="00FD7C97"/>
    <w:rsid w:val="00FE094F"/>
    <w:rsid w:val="00FE137B"/>
    <w:rsid w:val="00FE2F9A"/>
    <w:rsid w:val="00FE38C1"/>
    <w:rsid w:val="00FE4193"/>
    <w:rsid w:val="00FE4301"/>
    <w:rsid w:val="00FE53C2"/>
    <w:rsid w:val="00FF07BE"/>
    <w:rsid w:val="00FF0B4C"/>
    <w:rsid w:val="00FF1948"/>
    <w:rsid w:val="00FF1BBE"/>
    <w:rsid w:val="00FF1CEF"/>
    <w:rsid w:val="00FF213B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D3BF9"/>
  <w15:docId w15:val="{44CFE7BC-CBDE-4883-AC76-4F1DED87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DB1"/>
  </w:style>
  <w:style w:type="paragraph" w:styleId="Ttulo1">
    <w:name w:val="heading 1"/>
    <w:basedOn w:val="Normal"/>
    <w:next w:val="Normal"/>
    <w:link w:val="Ttulo1Car"/>
    <w:uiPriority w:val="9"/>
    <w:qFormat/>
    <w:rsid w:val="00BB2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2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2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BB2BE0"/>
    <w:rPr>
      <w:smallCaps/>
      <w:color w:val="5A5A5A" w:themeColor="text1" w:themeTint="A5"/>
    </w:rPr>
  </w:style>
  <w:style w:type="character" w:customStyle="1" w:styleId="Ttulo1Car">
    <w:name w:val="Título 1 Car"/>
    <w:basedOn w:val="Fuentedeprrafopredeter"/>
    <w:link w:val="Ttulo1"/>
    <w:uiPriority w:val="9"/>
    <w:rsid w:val="00BB2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27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55B"/>
  </w:style>
  <w:style w:type="paragraph" w:styleId="Piedepgina">
    <w:name w:val="footer"/>
    <w:basedOn w:val="Normal"/>
    <w:link w:val="PiedepginaCar"/>
    <w:unhideWhenUsed/>
    <w:rsid w:val="00227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2755B"/>
  </w:style>
  <w:style w:type="table" w:styleId="Sombreadoclaro-nfasis1">
    <w:name w:val="Light Shading Accent 1"/>
    <w:basedOn w:val="Tablanormal"/>
    <w:uiPriority w:val="60"/>
    <w:rsid w:val="0088377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721AC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withheader">
    <w:name w:val="Table with header"/>
    <w:basedOn w:val="Tablanormal"/>
    <w:uiPriority w:val="50"/>
    <w:rsid w:val="00D875C1"/>
    <w:pPr>
      <w:spacing w:after="0" w:line="240" w:lineRule="auto"/>
    </w:p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Tabladelista2-nfasis31">
    <w:name w:val="Tabla de lista 2 - Énfasis 31"/>
    <w:basedOn w:val="Tablanormal"/>
    <w:uiPriority w:val="47"/>
    <w:rsid w:val="00721AC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AE4DC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462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62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62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62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62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6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2AA"/>
    <w:rPr>
      <w:rFonts w:ascii="Segoe UI" w:hAnsi="Segoe UI" w:cs="Segoe UI"/>
      <w:sz w:val="18"/>
      <w:szCs w:val="18"/>
    </w:rPr>
  </w:style>
  <w:style w:type="character" w:styleId="Nmerodepgina">
    <w:name w:val="page number"/>
    <w:basedOn w:val="Fuentedeprrafopredeter"/>
    <w:semiHidden/>
    <w:rsid w:val="000C5238"/>
  </w:style>
  <w:style w:type="character" w:styleId="Hipervnculo">
    <w:name w:val="Hyperlink"/>
    <w:basedOn w:val="Fuentedeprrafopredeter"/>
    <w:uiPriority w:val="99"/>
    <w:unhideWhenUsed/>
    <w:rsid w:val="00561B03"/>
    <w:rPr>
      <w:color w:val="0563C1" w:themeColor="hyperlink"/>
      <w:u w:val="single"/>
    </w:rPr>
  </w:style>
  <w:style w:type="table" w:styleId="Tabladelista2-nfasis3">
    <w:name w:val="List Table 2 Accent 3"/>
    <w:basedOn w:val="Tablanormal"/>
    <w:uiPriority w:val="47"/>
    <w:rsid w:val="003479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CA">
    <w:name w:val="TCA"/>
    <w:basedOn w:val="Tablanormal"/>
    <w:uiPriority w:val="99"/>
    <w:rsid w:val="009320A9"/>
    <w:pPr>
      <w:spacing w:after="0" w:line="240" w:lineRule="auto"/>
    </w:pPr>
    <w:tblPr>
      <w:tblBorders>
        <w:top w:val="single" w:sz="2" w:space="0" w:color="BFBFBF" w:themeColor="background1" w:themeShade="BF"/>
        <w:left w:val="single" w:sz="2" w:space="0" w:color="BFBFBF" w:themeColor="background1" w:themeShade="BF"/>
        <w:bottom w:val="single" w:sz="2" w:space="0" w:color="BFBFBF" w:themeColor="background1" w:themeShade="BF"/>
        <w:right w:val="single" w:sz="2" w:space="0" w:color="BFBFBF" w:themeColor="background1" w:themeShade="BF"/>
        <w:insideH w:val="single" w:sz="2" w:space="0" w:color="BFBFBF" w:themeColor="background1" w:themeShade="BF"/>
        <w:insideV w:val="single" w:sz="2" w:space="0" w:color="BFBFBF" w:themeColor="background1" w:themeShade="BF"/>
      </w:tblBorders>
    </w:tblPr>
    <w:tblStylePr w:type="firstRow">
      <w:pPr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FF0000"/>
        <w:vAlign w:val="center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200AA"/>
    <w:rPr>
      <w:color w:val="808080"/>
    </w:rPr>
  </w:style>
  <w:style w:type="table" w:styleId="Tablaconcuadrcula">
    <w:name w:val="Table Grid"/>
    <w:basedOn w:val="Tablanormal"/>
    <w:uiPriority w:val="39"/>
    <w:rsid w:val="00390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7F2F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sutil2">
    <w:name w:val="Table Subtle 2"/>
    <w:basedOn w:val="Tablanormal"/>
    <w:uiPriority w:val="99"/>
    <w:rsid w:val="002800C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normal5">
    <w:name w:val="Plain Table 5"/>
    <w:basedOn w:val="Tablanormal"/>
    <w:uiPriority w:val="45"/>
    <w:rsid w:val="002800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3-nfasis2">
    <w:name w:val="Grid Table 3 Accent 2"/>
    <w:basedOn w:val="Tablanormal"/>
    <w:uiPriority w:val="48"/>
    <w:rsid w:val="002800C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customStyle="1" w:styleId="Default">
    <w:name w:val="Default"/>
    <w:rsid w:val="001B0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rmaltextrun">
    <w:name w:val="normaltextrun"/>
    <w:basedOn w:val="Fuentedeprrafopredeter"/>
    <w:rsid w:val="00FC009F"/>
  </w:style>
  <w:style w:type="character" w:customStyle="1" w:styleId="scxw33777266">
    <w:name w:val="scxw33777266"/>
    <w:basedOn w:val="Fuentedeprrafopredeter"/>
    <w:rsid w:val="00FC009F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56193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765B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765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65BB"/>
    <w:pPr>
      <w:spacing w:after="100"/>
      <w:ind w:left="220"/>
    </w:pPr>
  </w:style>
  <w:style w:type="paragraph" w:styleId="Sinespaciado">
    <w:name w:val="No Spacing"/>
    <w:uiPriority w:val="1"/>
    <w:qFormat/>
    <w:rsid w:val="00896DBC"/>
    <w:pPr>
      <w:spacing w:after="0" w:line="240" w:lineRule="auto"/>
    </w:pPr>
  </w:style>
  <w:style w:type="character" w:customStyle="1" w:styleId="ui-provider">
    <w:name w:val="ui-provider"/>
    <w:basedOn w:val="Fuentedeprrafopredeter"/>
    <w:rsid w:val="004C34D7"/>
  </w:style>
  <w:style w:type="character" w:styleId="CdigoHTML">
    <w:name w:val="HTML Code"/>
    <w:basedOn w:val="Fuentedeprrafopredeter"/>
    <w:uiPriority w:val="99"/>
    <w:semiHidden/>
    <w:unhideWhenUsed/>
    <w:rsid w:val="004C34D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C3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0.4.165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ns\Documents\Documentos%20Assist\W37\PM-13470-AgrupaciondeTransacciones-hos40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15565-BA12-4710-AB6C-D4ECDFC5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PM-13470-AgrupaciondeTransacciones-hos400.dotx</Template>
  <TotalTime>1537</TotalTime>
  <Pages>8</Pages>
  <Words>444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Assist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Cons Robles</dc:creator>
  <cp:keywords>FRXXX</cp:keywords>
  <dc:description/>
  <cp:lastModifiedBy>lenovo</cp:lastModifiedBy>
  <cp:revision>76</cp:revision>
  <dcterms:created xsi:type="dcterms:W3CDTF">2023-06-15T15:53:00Z</dcterms:created>
  <dcterms:modified xsi:type="dcterms:W3CDTF">2023-10-11T22:47:00Z</dcterms:modified>
</cp:coreProperties>
</file>