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withheader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9C227F" w:rsidRPr="001B29F2" w14:paraId="07428756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49408488" w14:textId="0CCBAA4A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8810" w:type="dxa"/>
            <w:shd w:val="clear" w:color="auto" w:fill="F2F2F2" w:themeFill="background1" w:themeFillShade="F2"/>
          </w:tcPr>
          <w:p w14:paraId="4B29377D" w14:textId="7E467A58" w:rsidR="0019413D" w:rsidRPr="00BB7BE9" w:rsidRDefault="007D2F96" w:rsidP="007D2F9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7671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PLATAFORMA PORTAL DE PARTICIPACIONES Y APORTACIONES FEDERALES Y ESTATALES (PPAFE)</w:t>
            </w:r>
          </w:p>
        </w:tc>
      </w:tr>
      <w:tr w:rsidR="009C227F" w14:paraId="5772C4B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E4EA850" w14:textId="6EA529EB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Modulo</w:t>
            </w:r>
          </w:p>
        </w:tc>
        <w:tc>
          <w:tcPr>
            <w:tcW w:w="8810" w:type="dxa"/>
          </w:tcPr>
          <w:p w14:paraId="4A9BD622" w14:textId="41DD5751" w:rsidR="009C227F" w:rsidRPr="00BB7BE9" w:rsidRDefault="007D2F96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Área Administrativa de </w:t>
            </w:r>
            <w:r w:rsidRPr="002D09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Participaciones </w:t>
            </w:r>
            <w:r w:rsidR="002D34B3" w:rsidRPr="002D34B3">
              <w:rPr>
                <w:rFonts w:ascii="Arial" w:hAnsi="Arial" w:cs="Arial"/>
                <w:b/>
                <w:bCs/>
                <w:sz w:val="24"/>
                <w:szCs w:val="24"/>
              </w:rPr>
              <w:t>Estatales</w:t>
            </w:r>
            <w:r w:rsidRPr="002D09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40625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  <w:r w:rsidRPr="002D09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40625">
              <w:rPr>
                <w:rFonts w:ascii="Arial" w:hAnsi="Arial" w:cs="Arial"/>
                <w:b/>
                <w:bCs/>
                <w:sz w:val="24"/>
                <w:szCs w:val="24"/>
              </w:rPr>
              <w:t>Memorias de Cálculo</w:t>
            </w:r>
          </w:p>
        </w:tc>
      </w:tr>
      <w:tr w:rsidR="007D2F96" w:rsidRPr="00191923" w14:paraId="78A060CE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8F1B609" w14:textId="6E512A6A" w:rsidR="007D2F96" w:rsidRPr="00BB7BE9" w:rsidRDefault="007D2F96" w:rsidP="007D2F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Programa</w:t>
            </w:r>
          </w:p>
        </w:tc>
        <w:tc>
          <w:tcPr>
            <w:tcW w:w="8810" w:type="dxa"/>
          </w:tcPr>
          <w:p w14:paraId="3121CC1E" w14:textId="26DF4B4F" w:rsidR="007D2F96" w:rsidRPr="00BB7BE9" w:rsidRDefault="007D2F96" w:rsidP="007D2F96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Portal Administrativo</w:t>
            </w:r>
          </w:p>
        </w:tc>
      </w:tr>
      <w:tr w:rsidR="009C227F" w14:paraId="32FED55B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3BAEAABC" w14:textId="6D8C2098" w:rsidR="009C227F" w:rsidRPr="00092253" w:rsidRDefault="00861BCD" w:rsidP="00BB7BE9">
            <w:pPr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92253">
              <w:rPr>
                <w:rFonts w:ascii="Arial" w:hAnsi="Arial" w:cs="Arial"/>
                <w:color w:val="auto"/>
                <w:sz w:val="24"/>
                <w:szCs w:val="24"/>
              </w:rPr>
              <w:t>Datos de acceso:</w:t>
            </w:r>
          </w:p>
        </w:tc>
        <w:tc>
          <w:tcPr>
            <w:tcW w:w="8810" w:type="dxa"/>
          </w:tcPr>
          <w:p w14:paraId="432C79C7" w14:textId="00205CE6" w:rsidR="00A72815" w:rsidRPr="00092253" w:rsidRDefault="00A72815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2253">
              <w:rPr>
                <w:rFonts w:ascii="Arial" w:hAnsi="Arial" w:cs="Arial"/>
                <w:sz w:val="24"/>
                <w:szCs w:val="24"/>
              </w:rPr>
              <w:t xml:space="preserve">URL: http:// </w:t>
            </w:r>
            <w:hyperlink r:id="rId8" w:history="1">
              <w:r w:rsidR="000F4A45" w:rsidRPr="008E4670">
                <w:rPr>
                  <w:rStyle w:val="Hyperlink"/>
                  <w:rFonts w:ascii="Arial" w:hAnsi="Arial" w:cs="Arial"/>
                  <w:sz w:val="24"/>
                  <w:szCs w:val="24"/>
                </w:rPr>
                <w:t>http://10.200.4.165/</w:t>
              </w:r>
            </w:hyperlink>
          </w:p>
          <w:p w14:paraId="7FCA84AA" w14:textId="09F4085D" w:rsidR="00A72815" w:rsidRPr="00092253" w:rsidRDefault="000F4A45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Usuario: </w:t>
            </w:r>
            <w:r w:rsidR="00D0341D" w:rsidRPr="00D0341D">
              <w:rPr>
                <w:rFonts w:ascii="Arial" w:hAnsi="Arial" w:cs="Arial"/>
                <w:sz w:val="24"/>
                <w:szCs w:val="24"/>
              </w:rPr>
              <w:t>jperez</w:t>
            </w:r>
          </w:p>
          <w:p w14:paraId="36D8B75A" w14:textId="14F9368D" w:rsidR="00A72815" w:rsidRPr="00092253" w:rsidRDefault="00177145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</w:t>
            </w:r>
            <w:r w:rsidR="00D0341D" w:rsidRPr="00D0341D">
              <w:rPr>
                <w:rFonts w:ascii="Arial" w:hAnsi="Arial" w:cs="Arial"/>
                <w:sz w:val="24"/>
                <w:szCs w:val="24"/>
              </w:rPr>
              <w:t>Holguinmty24</w:t>
            </w:r>
          </w:p>
        </w:tc>
      </w:tr>
      <w:tr w:rsidR="009C227F" w14:paraId="2C8A8065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8566670" w14:textId="55F95E43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Creado por:</w:t>
            </w:r>
          </w:p>
        </w:tc>
        <w:tc>
          <w:tcPr>
            <w:tcW w:w="8810" w:type="dxa"/>
          </w:tcPr>
          <w:p w14:paraId="55A4C0EF" w14:textId="76785E3C" w:rsidR="009C227F" w:rsidRPr="00BB7BE9" w:rsidRDefault="004D786D" w:rsidP="00BB7BE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Jesús Landeros</w:t>
            </w:r>
          </w:p>
        </w:tc>
      </w:tr>
      <w:tr w:rsidR="009C227F" w14:paraId="76C6FBB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86C67ED" w14:textId="4454FECC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Fecha de envío:</w:t>
            </w:r>
          </w:p>
        </w:tc>
        <w:tc>
          <w:tcPr>
            <w:tcW w:w="8810" w:type="dxa"/>
          </w:tcPr>
          <w:p w14:paraId="51DBC2A4" w14:textId="5127DD3D" w:rsidR="009C227F" w:rsidRPr="00BB7BE9" w:rsidRDefault="00D0341D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2025-03-12</w:t>
            </w:r>
          </w:p>
        </w:tc>
      </w:tr>
      <w:tr w:rsidR="007D2F96" w14:paraId="4D30C0F6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C46355F" w14:textId="0F1203E7" w:rsidR="007D2F96" w:rsidRPr="00BB7BE9" w:rsidRDefault="007D2F96" w:rsidP="007D2F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8810" w:type="dxa"/>
          </w:tcPr>
          <w:p w14:paraId="0C7A5C39" w14:textId="6CB143E0" w:rsidR="007D2F96" w:rsidRPr="00896DBC" w:rsidRDefault="007D2F96" w:rsidP="007D2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Captura, Validación y Publicador de l</w:t>
            </w:r>
            <w:r w:rsidR="00040625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040625">
              <w:rPr>
                <w:rFonts w:ascii="Arial" w:hAnsi="Arial" w:cs="Arial"/>
                <w:sz w:val="24"/>
                <w:szCs w:val="24"/>
              </w:rPr>
              <w:t>Memorias de Cálculo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Participaciones </w:t>
            </w:r>
            <w:r w:rsidR="002D34B3" w:rsidRPr="002D34B3">
              <w:rPr>
                <w:rFonts w:ascii="Arial" w:hAnsi="Arial" w:cs="Arial"/>
                <w:sz w:val="24"/>
                <w:szCs w:val="24"/>
              </w:rPr>
              <w:t>Estatales</w:t>
            </w:r>
            <w:r>
              <w:rPr>
                <w:rFonts w:ascii="Arial" w:hAnsi="Arial" w:cs="Arial"/>
                <w:sz w:val="24"/>
                <w:szCs w:val="24"/>
              </w:rPr>
              <w:t xml:space="preserve"> al Estado de Nuevo León que se distribuyen a los Municipios</w:t>
            </w:r>
          </w:p>
        </w:tc>
      </w:tr>
      <w:tr w:rsidR="003039ED" w14:paraId="4378B1B7" w14:textId="77777777" w:rsidTr="00303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F36CC2C" w14:textId="0F849FAE" w:rsidR="003039ED" w:rsidRPr="00BB7BE9" w:rsidRDefault="003039ED" w:rsidP="003039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0" w:type="dxa"/>
            <w:shd w:val="clear" w:color="auto" w:fill="auto"/>
          </w:tcPr>
          <w:p w14:paraId="5443AE0B" w14:textId="441FD59B" w:rsidR="003039ED" w:rsidRPr="001663A8" w:rsidRDefault="003039ED" w:rsidP="0016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7F7F8"/>
              </w:rPr>
            </w:pPr>
          </w:p>
        </w:tc>
      </w:tr>
    </w:tbl>
    <w:p w14:paraId="4830BFE6" w14:textId="36012391" w:rsidR="004B214E" w:rsidRDefault="004B214E" w:rsidP="009C227F">
      <w:pPr>
        <w:pStyle w:val="Heading1"/>
      </w:pPr>
    </w:p>
    <w:p w14:paraId="5983E0FF" w14:textId="335B8CA6" w:rsidR="007D2F96" w:rsidRDefault="007D2F96">
      <w:r>
        <w:br w:type="page"/>
      </w:r>
    </w:p>
    <w:p w14:paraId="5A2F995D" w14:textId="77777777" w:rsidR="007D2F96" w:rsidRPr="007D2F96" w:rsidRDefault="007D2F96" w:rsidP="007D2F9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19360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976FB" w14:textId="77777777" w:rsidR="007D2F96" w:rsidRPr="007D2F96" w:rsidRDefault="007D2F96" w:rsidP="007D2F96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Listado de Menús</w:t>
          </w:r>
        </w:p>
        <w:p w14:paraId="09B60C22" w14:textId="0F28A118" w:rsidR="002D34B3" w:rsidRDefault="007D2F9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96540" w:history="1">
            <w:r w:rsidR="002D34B3" w:rsidRPr="00B41814">
              <w:rPr>
                <w:rStyle w:val="Hyperlink"/>
                <w:b/>
                <w:bCs/>
                <w:noProof/>
              </w:rPr>
              <w:t>Usuario Capturador</w:t>
            </w:r>
            <w:r w:rsidR="002D34B3" w:rsidRPr="00B41814">
              <w:rPr>
                <w:rStyle w:val="Hyperlink"/>
                <w:noProof/>
              </w:rPr>
              <w:t>: Participaciones Estatales - Alta de Memorias de Cálculo</w:t>
            </w:r>
            <w:r w:rsidR="002D34B3">
              <w:rPr>
                <w:noProof/>
                <w:webHidden/>
              </w:rPr>
              <w:tab/>
            </w:r>
            <w:r w:rsidR="002D34B3">
              <w:rPr>
                <w:noProof/>
                <w:webHidden/>
              </w:rPr>
              <w:fldChar w:fldCharType="begin"/>
            </w:r>
            <w:r w:rsidR="002D34B3">
              <w:rPr>
                <w:noProof/>
                <w:webHidden/>
              </w:rPr>
              <w:instrText xml:space="preserve"> PAGEREF _Toc199396540 \h </w:instrText>
            </w:r>
            <w:r w:rsidR="002D34B3">
              <w:rPr>
                <w:noProof/>
                <w:webHidden/>
              </w:rPr>
            </w:r>
            <w:r w:rsidR="002D34B3">
              <w:rPr>
                <w:noProof/>
                <w:webHidden/>
              </w:rPr>
              <w:fldChar w:fldCharType="separate"/>
            </w:r>
            <w:r w:rsidR="002D34B3">
              <w:rPr>
                <w:noProof/>
                <w:webHidden/>
              </w:rPr>
              <w:t>3</w:t>
            </w:r>
            <w:r w:rsidR="002D34B3">
              <w:rPr>
                <w:noProof/>
                <w:webHidden/>
              </w:rPr>
              <w:fldChar w:fldCharType="end"/>
            </w:r>
          </w:hyperlink>
        </w:p>
        <w:p w14:paraId="27FC1FA9" w14:textId="72E1009C" w:rsidR="002D34B3" w:rsidRDefault="002D34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9396541" w:history="1">
            <w:r w:rsidRPr="00B41814">
              <w:rPr>
                <w:rStyle w:val="Hyperlink"/>
                <w:noProof/>
              </w:rPr>
              <w:t>Entrada al Sistema – Selección Portal de Participaciones y Aportaciones Federales y Estatales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6FCA" w14:textId="503C5EFD" w:rsidR="002D34B3" w:rsidRDefault="002D34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9396542" w:history="1">
            <w:r w:rsidRPr="00B41814">
              <w:rPr>
                <w:rStyle w:val="Hyperlink"/>
                <w:noProof/>
              </w:rPr>
              <w:t>Vista de las aplicaciones asignadas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8403F" w14:textId="78EC1377" w:rsidR="002D34B3" w:rsidRDefault="002D34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9396543" w:history="1">
            <w:r w:rsidRPr="00B41814">
              <w:rPr>
                <w:rStyle w:val="Hyperlink"/>
                <w:noProof/>
              </w:rPr>
              <w:t>Usuario Capturador: Proceso de Registro de Participaciones Estatales – Memorias de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7CA3" w14:textId="7D844FED" w:rsidR="002D34B3" w:rsidRDefault="002D34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9396544" w:history="1">
            <w:r w:rsidRPr="00B41814">
              <w:rPr>
                <w:rStyle w:val="Hyperlink"/>
                <w:noProof/>
              </w:rPr>
              <w:t>Usuario Revisor: Proceso de Revisión de Participaciones Estatales - Memorias de 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6B8F" w14:textId="2B8DD1D3" w:rsidR="002D34B3" w:rsidRDefault="002D34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9396545" w:history="1">
            <w:r w:rsidRPr="00B41814">
              <w:rPr>
                <w:rStyle w:val="Hyperlink"/>
                <w:noProof/>
              </w:rPr>
              <w:t>Usuario Validador: Proceso de Publicación de Participaciones Estatales - Memorias de 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D77B" w14:textId="219A079F" w:rsidR="007D2F96" w:rsidRDefault="007D2F96" w:rsidP="007D2F96">
          <w:r>
            <w:rPr>
              <w:b/>
              <w:bCs/>
              <w:lang w:val="es-ES"/>
            </w:rPr>
            <w:fldChar w:fldCharType="end"/>
          </w:r>
        </w:p>
      </w:sdtContent>
    </w:sdt>
    <w:p w14:paraId="12DCD322" w14:textId="77777777" w:rsidR="00CB5DB1" w:rsidRDefault="00CB5D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4754AE" w14:textId="70C58C84" w:rsidR="007D2F96" w:rsidRDefault="007D2F96" w:rsidP="007D2F96">
      <w:pPr>
        <w:pStyle w:val="Heading1"/>
      </w:pPr>
      <w:bookmarkStart w:id="0" w:name="_Toc192839913"/>
      <w:bookmarkStart w:id="1" w:name="_Toc199396540"/>
      <w:r w:rsidRPr="002D0919">
        <w:rPr>
          <w:b/>
          <w:bCs/>
        </w:rPr>
        <w:lastRenderedPageBreak/>
        <w:t>Usuario Capturador</w:t>
      </w:r>
      <w:r>
        <w:t xml:space="preserve">: </w:t>
      </w:r>
      <w:r w:rsidR="00874D89">
        <w:t xml:space="preserve">Participaciones </w:t>
      </w:r>
      <w:r w:rsidR="002D34B3" w:rsidRPr="002D34B3">
        <w:t xml:space="preserve">Estatales </w:t>
      </w:r>
      <w:r w:rsidR="00874D89">
        <w:t xml:space="preserve">- </w:t>
      </w:r>
      <w:r w:rsidRPr="00AD1393">
        <w:t>Alta de</w:t>
      </w:r>
      <w:r>
        <w:t xml:space="preserve"> </w:t>
      </w:r>
      <w:bookmarkEnd w:id="0"/>
      <w:r w:rsidR="00040625">
        <w:t>Memorias de Cálculo</w:t>
      </w:r>
      <w:bookmarkEnd w:id="1"/>
    </w:p>
    <w:p w14:paraId="04D8D9E8" w14:textId="77777777" w:rsidR="008E5538" w:rsidRPr="008E5538" w:rsidRDefault="008E5538" w:rsidP="008E5538"/>
    <w:p w14:paraId="02B9EAEA" w14:textId="56BA291A" w:rsidR="009C227F" w:rsidRPr="004E76A3" w:rsidRDefault="00874D89" w:rsidP="004B214E">
      <w:pPr>
        <w:pStyle w:val="Heading2"/>
      </w:pPr>
      <w:bookmarkStart w:id="2" w:name="_Toc192839914"/>
      <w:bookmarkStart w:id="3" w:name="_Toc199396541"/>
      <w:r>
        <w:t>Entrada al Sistema</w:t>
      </w:r>
      <w:bookmarkEnd w:id="2"/>
      <w:r>
        <w:t xml:space="preserve"> – Selección Portal de Participaciones y Aportaciones Federales y Estatales</w:t>
      </w:r>
      <w:bookmarkEnd w:id="3"/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7D2F96" w14:paraId="2303B117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175D2EC" w14:textId="58F4D59B" w:rsidR="007D2F96" w:rsidRDefault="007D2F96" w:rsidP="007D2F96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10297F42" w14:textId="73F741D3" w:rsidR="007D2F96" w:rsidRPr="00AE1047" w:rsidRDefault="007D2F96" w:rsidP="007D2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Pantalla de inicio de Sesión</w:t>
            </w:r>
          </w:p>
        </w:tc>
      </w:tr>
      <w:tr w:rsidR="007D2F96" w:rsidRPr="005135A0" w14:paraId="625B0A46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FAD75FA" w14:textId="4631C27F" w:rsidR="007D2F96" w:rsidRDefault="007D2F96" w:rsidP="007D2F96">
            <w:r>
              <w:t>Descripción</w:t>
            </w:r>
          </w:p>
        </w:tc>
        <w:tc>
          <w:tcPr>
            <w:tcW w:w="8788" w:type="dxa"/>
          </w:tcPr>
          <w:p w14:paraId="70435684" w14:textId="12B37E69" w:rsidR="007D2F96" w:rsidRPr="009E2F07" w:rsidRDefault="007D2F96" w:rsidP="007D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Entrar a </w:t>
            </w:r>
            <w:r w:rsidRPr="004853D7">
              <w:rPr>
                <w:iCs/>
              </w:rPr>
              <w:t xml:space="preserve">http://10.200.4.165/ </w:t>
            </w:r>
            <w:r>
              <w:rPr>
                <w:iCs/>
              </w:rPr>
              <w:t xml:space="preserve"> E ingresar los datos de un usuario con el rol de usuario</w:t>
            </w:r>
          </w:p>
        </w:tc>
      </w:tr>
      <w:tr w:rsidR="00854F5B" w14:paraId="6D2D922F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50B4A31" w14:textId="62B8F671" w:rsidR="00FD7C97" w:rsidRDefault="00FD69F4" w:rsidP="00FD7C97">
            <w:r>
              <w:t>Pasos</w:t>
            </w:r>
          </w:p>
        </w:tc>
        <w:tc>
          <w:tcPr>
            <w:tcW w:w="8788" w:type="dxa"/>
          </w:tcPr>
          <w:p w14:paraId="590FBC83" w14:textId="0328323A" w:rsidR="0087195A" w:rsidRDefault="00D011B0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Ingr</w:t>
            </w:r>
            <w:r w:rsidR="00A11AC7">
              <w:rPr>
                <w:iCs/>
              </w:rPr>
              <w:t>esar las credenciales jperez y la contraseña Holguinmty24</w:t>
            </w:r>
          </w:p>
          <w:p w14:paraId="5EAD561C" w14:textId="77777777" w:rsidR="001663A8" w:rsidRDefault="001663A8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788C813D" w14:textId="0EE76AA9" w:rsidR="00CB5DB1" w:rsidRDefault="00CB5DB1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7ADE5322" w14:textId="2D67036A" w:rsidR="00CB5DB1" w:rsidRDefault="00DD1BDB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pict w14:anchorId="37B09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28.15pt;height:223.05pt;mso-width-percent:0;mso-height-percent:0;mso-width-percent:0;mso-height-percent:0">
                  <v:imagedata r:id="rId9" o:title="loggin"/>
                </v:shape>
              </w:pict>
            </w:r>
          </w:p>
          <w:p w14:paraId="766DCBBA" w14:textId="7AA9A444" w:rsidR="00CB5DB1" w:rsidRPr="008434F8" w:rsidRDefault="00CB5DB1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82B1FF"/>
                <w:sz w:val="20"/>
                <w:szCs w:val="20"/>
                <w:lang w:val="en-US"/>
              </w:rPr>
            </w:pPr>
          </w:p>
        </w:tc>
      </w:tr>
      <w:tr w:rsidR="00854F5B" w14:paraId="00330DA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84DF968" w14:textId="48254863" w:rsidR="00FD7C97" w:rsidRDefault="00FD69F4" w:rsidP="00FD69F4">
            <w:r>
              <w:t>Resultados esperados</w:t>
            </w:r>
          </w:p>
        </w:tc>
        <w:tc>
          <w:tcPr>
            <w:tcW w:w="8788" w:type="dxa"/>
          </w:tcPr>
          <w:p w14:paraId="37F7CD40" w14:textId="155AE54F" w:rsidR="009E2F07" w:rsidRDefault="00B81C09" w:rsidP="00871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Verificar el correcto funcionamiento de la pantalla.</w:t>
            </w:r>
          </w:p>
          <w:p w14:paraId="530C65C5" w14:textId="1F164E40" w:rsidR="009E2F07" w:rsidRDefault="00B81261" w:rsidP="004B214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t>Validaci</w:t>
            </w:r>
            <w:r w:rsidR="00AD6FC1">
              <w:rPr>
                <w:noProof/>
                <w:lang w:eastAsia="es-MX"/>
              </w:rPr>
              <w:t>ón de usu</w:t>
            </w:r>
            <w:r w:rsidR="00223988">
              <w:rPr>
                <w:noProof/>
                <w:lang w:eastAsia="es-MX"/>
              </w:rPr>
              <w:t>a</w:t>
            </w:r>
            <w:r w:rsidR="00AD6FC1">
              <w:rPr>
                <w:noProof/>
                <w:lang w:eastAsia="es-MX"/>
              </w:rPr>
              <w:t>rio y contraseñ</w:t>
            </w:r>
            <w:r>
              <w:rPr>
                <w:noProof/>
                <w:lang w:eastAsia="es-MX"/>
              </w:rPr>
              <w:t>a incorrectos</w:t>
            </w:r>
          </w:p>
          <w:p w14:paraId="3B17FD38" w14:textId="77777777" w:rsidR="00B81261" w:rsidRDefault="00B81261" w:rsidP="004B214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t>Validación de usuario y contraseña correctos</w:t>
            </w:r>
          </w:p>
          <w:p w14:paraId="6828CC50" w14:textId="1DFCEA5D" w:rsidR="00053004" w:rsidRPr="009E2F07" w:rsidRDefault="00053004" w:rsidP="00053004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t xml:space="preserve">Acceder a la vista de inicio de la plataforma de </w:t>
            </w:r>
            <w:r w:rsidR="007D2F96">
              <w:rPr>
                <w:noProof/>
                <w:lang w:eastAsia="es-MX"/>
              </w:rPr>
              <w:t>PPAFE</w:t>
            </w:r>
          </w:p>
        </w:tc>
      </w:tr>
      <w:tr w:rsidR="00854F5B" w14:paraId="46C158E3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19F8B6C" w14:textId="2AB1F9F0" w:rsidR="00FD7C97" w:rsidRDefault="00FD69F4" w:rsidP="00FD7C97">
            <w:r>
              <w:t>Condición posterior</w:t>
            </w:r>
          </w:p>
        </w:tc>
        <w:tc>
          <w:tcPr>
            <w:tcW w:w="8788" w:type="dxa"/>
          </w:tcPr>
          <w:p w14:paraId="20B47A37" w14:textId="5DD18296" w:rsidR="00FD7C97" w:rsidRPr="00B81261" w:rsidRDefault="00B81261" w:rsidP="00FD7C97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ingresar aparezcan las aplicaciones asignadas al usuario</w:t>
            </w:r>
          </w:p>
        </w:tc>
      </w:tr>
      <w:tr w:rsidR="00854F5B" w14:paraId="332D337F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B447F24" w14:textId="18B6FCE8" w:rsidR="00FD7C97" w:rsidRDefault="00FD69F4" w:rsidP="00FD7C97">
            <w:r>
              <w:t>Estado</w:t>
            </w:r>
          </w:p>
        </w:tc>
        <w:tc>
          <w:tcPr>
            <w:tcW w:w="8788" w:type="dxa"/>
          </w:tcPr>
          <w:p w14:paraId="3DCE6CB5" w14:textId="59D8ADD6" w:rsidR="00FD7C97" w:rsidRDefault="00FD7C97" w:rsidP="00FD7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B529FC" w14:textId="7AFB93D5" w:rsidR="000169EF" w:rsidRDefault="000169EF" w:rsidP="00B81C09"/>
    <w:p w14:paraId="20634399" w14:textId="1F284D8D" w:rsidR="00FD69F4" w:rsidRDefault="00FD69F4" w:rsidP="00B81C09"/>
    <w:p w14:paraId="6833D171" w14:textId="5385F8C2" w:rsidR="00FD69F4" w:rsidRDefault="00FD69F4" w:rsidP="00B81C09"/>
    <w:p w14:paraId="55A500F1" w14:textId="3C8D2183" w:rsidR="008E5538" w:rsidRDefault="008E5538" w:rsidP="00B81C09"/>
    <w:p w14:paraId="0D4B6E78" w14:textId="11290988" w:rsidR="008E5538" w:rsidRDefault="008E5538" w:rsidP="00B81C09"/>
    <w:p w14:paraId="6E5F5862" w14:textId="666DD876" w:rsidR="008E5538" w:rsidRDefault="008E5538" w:rsidP="00B81C09"/>
    <w:p w14:paraId="1F16140A" w14:textId="77777777" w:rsidR="00F03E56" w:rsidRDefault="00F03E56" w:rsidP="00B81C09"/>
    <w:p w14:paraId="716B2478" w14:textId="53A1297B" w:rsidR="008E5538" w:rsidRDefault="008E5538" w:rsidP="00B81C09"/>
    <w:p w14:paraId="59F5C183" w14:textId="72E2B94C" w:rsidR="004B214E" w:rsidRPr="004E76A3" w:rsidRDefault="00AD6FC1" w:rsidP="004B214E">
      <w:pPr>
        <w:pStyle w:val="Heading2"/>
      </w:pPr>
      <w:bookmarkStart w:id="4" w:name="_Toc199396542"/>
      <w:r>
        <w:lastRenderedPageBreak/>
        <w:t>Vista de las aplicaciones asignadas</w:t>
      </w:r>
      <w:bookmarkEnd w:id="4"/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4B214E" w14:paraId="004D04F5" w14:textId="77777777" w:rsidTr="00E76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40DAD2F" w14:textId="73610181" w:rsidR="004B214E" w:rsidRDefault="00E5420D" w:rsidP="00E765BB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5BB9C1CF" w14:textId="08FDE550" w:rsidR="004B214E" w:rsidRPr="00AE1047" w:rsidRDefault="00AD6FC1" w:rsidP="00741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Vista de ap</w:t>
            </w:r>
            <w:r w:rsidR="008B7AE6">
              <w:rPr>
                <w:b w:val="0"/>
                <w:bCs w:val="0"/>
                <w:iCs/>
              </w:rPr>
              <w:t>licaciones asignadas</w:t>
            </w:r>
          </w:p>
        </w:tc>
      </w:tr>
      <w:tr w:rsidR="004B214E" w:rsidRPr="005135A0" w14:paraId="394D4E50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25C3EDEB" w14:textId="405AA27D" w:rsidR="004B214E" w:rsidRDefault="008E5538" w:rsidP="00E765BB">
            <w:r>
              <w:t>Descripción</w:t>
            </w:r>
          </w:p>
        </w:tc>
        <w:tc>
          <w:tcPr>
            <w:tcW w:w="8788" w:type="dxa"/>
          </w:tcPr>
          <w:p w14:paraId="688B0BB7" w14:textId="3C46A326" w:rsidR="00741AD8" w:rsidRPr="009E2F07" w:rsidRDefault="008B7AE6" w:rsidP="00E7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S</w:t>
            </w:r>
            <w:r w:rsidR="00223988">
              <w:rPr>
                <w:iCs/>
              </w:rPr>
              <w:t>eleccionar la aplicación de PLATAFORMA PORTAL DE PARTICIPACIONES Y APORTACIONES FEDERALES Y ESTATALES (PPAFE</w:t>
            </w:r>
            <w:r>
              <w:rPr>
                <w:iCs/>
              </w:rPr>
              <w:t>)</w:t>
            </w:r>
          </w:p>
        </w:tc>
      </w:tr>
      <w:tr w:rsidR="004B214E" w14:paraId="59333E88" w14:textId="77777777" w:rsidTr="00E7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5C21CF1" w14:textId="415B2AAF" w:rsidR="004B214E" w:rsidRDefault="008E5538" w:rsidP="00E765BB">
            <w:r>
              <w:t>Pasos</w:t>
            </w:r>
          </w:p>
        </w:tc>
        <w:tc>
          <w:tcPr>
            <w:tcW w:w="8788" w:type="dxa"/>
          </w:tcPr>
          <w:p w14:paraId="6146D2F2" w14:textId="1CC18DC9" w:rsidR="0054377E" w:rsidRDefault="0054377E" w:rsidP="00CB5DB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Hac</w:t>
            </w:r>
            <w:r w:rsidR="00223988">
              <w:rPr>
                <w:iCs/>
              </w:rPr>
              <w:t>er clic en la aplicación de (PPAFE)</w:t>
            </w:r>
          </w:p>
          <w:p w14:paraId="31678ECA" w14:textId="72879755" w:rsidR="00CB5DB1" w:rsidRDefault="00223988" w:rsidP="00CB5DB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 w:rsidRPr="00223988">
              <w:rPr>
                <w:iCs/>
                <w:noProof/>
                <w:lang w:eastAsia="es-MX"/>
              </w:rPr>
              <w:drawing>
                <wp:inline distT="0" distB="0" distL="0" distR="0" wp14:anchorId="56C599F4" wp14:editId="75B00C11">
                  <wp:extent cx="5443220" cy="2432050"/>
                  <wp:effectExtent l="0" t="0" r="508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43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D2722" w14:textId="77777777" w:rsidR="004B214E" w:rsidRPr="008434F8" w:rsidRDefault="004B214E" w:rsidP="00E765B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82B1FF"/>
                <w:sz w:val="20"/>
                <w:szCs w:val="20"/>
                <w:lang w:val="en-US"/>
              </w:rPr>
            </w:pPr>
          </w:p>
        </w:tc>
      </w:tr>
      <w:tr w:rsidR="004B214E" w14:paraId="5CE34834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DF2D8ED" w14:textId="3B2D755B" w:rsidR="004B214E" w:rsidRDefault="008E5538" w:rsidP="00E765BB">
            <w:r>
              <w:t>Resultados esperados</w:t>
            </w:r>
          </w:p>
        </w:tc>
        <w:tc>
          <w:tcPr>
            <w:tcW w:w="8788" w:type="dxa"/>
          </w:tcPr>
          <w:p w14:paraId="0878B6B2" w14:textId="07A3FC0E" w:rsidR="004B214E" w:rsidRDefault="008B7AE6" w:rsidP="00E7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Mostrar las aplicaciones asignadas al usuario</w:t>
            </w:r>
          </w:p>
          <w:p w14:paraId="130FB6C4" w14:textId="1E3BFD7E" w:rsidR="004B214E" w:rsidRPr="009E2F07" w:rsidRDefault="0054377E" w:rsidP="00DB759A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Re direccionar a la pagina inicial de la aplicación</w:t>
            </w:r>
          </w:p>
        </w:tc>
      </w:tr>
      <w:tr w:rsidR="004B214E" w14:paraId="77A97EAA" w14:textId="77777777" w:rsidTr="00E7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655EC47" w14:textId="7EAEB4AA" w:rsidR="004B214E" w:rsidRDefault="008E5538" w:rsidP="00E765BB">
            <w:r>
              <w:t>Condición posterior</w:t>
            </w:r>
          </w:p>
        </w:tc>
        <w:tc>
          <w:tcPr>
            <w:tcW w:w="8788" w:type="dxa"/>
          </w:tcPr>
          <w:p w14:paraId="79561D28" w14:textId="1E4BBEF3" w:rsidR="004B214E" w:rsidRPr="00F94C9B" w:rsidRDefault="004B214E" w:rsidP="00E765BB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4B214E" w14:paraId="1BF98D64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C6D38C4" w14:textId="4074C41D" w:rsidR="004B214E" w:rsidRDefault="008E5538" w:rsidP="00E765BB">
            <w:r>
              <w:t>Estatus</w:t>
            </w:r>
          </w:p>
        </w:tc>
        <w:tc>
          <w:tcPr>
            <w:tcW w:w="8788" w:type="dxa"/>
          </w:tcPr>
          <w:p w14:paraId="45279E87" w14:textId="77777777" w:rsidR="004B214E" w:rsidRDefault="004B214E" w:rsidP="00E7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4A7867" w14:textId="3D0D7E00" w:rsidR="008E5538" w:rsidRDefault="008E5538" w:rsidP="004B214E">
      <w:pPr>
        <w:pStyle w:val="Heading2"/>
      </w:pPr>
    </w:p>
    <w:p w14:paraId="14982199" w14:textId="58999E64" w:rsidR="008E5538" w:rsidRDefault="008E5538" w:rsidP="008E5538"/>
    <w:p w14:paraId="185E3CB2" w14:textId="3C5BDE98" w:rsidR="003B5B9C" w:rsidRDefault="003B5B9C" w:rsidP="008E5538"/>
    <w:p w14:paraId="2B7730F5" w14:textId="69C057F9" w:rsidR="003B5B9C" w:rsidRDefault="003B5B9C" w:rsidP="008E5538"/>
    <w:p w14:paraId="12FBD303" w14:textId="7C174064" w:rsidR="003B5B9C" w:rsidRDefault="003B5B9C" w:rsidP="008E5538"/>
    <w:p w14:paraId="230E28AD" w14:textId="258FD685" w:rsidR="003B5B9C" w:rsidRDefault="003B5B9C" w:rsidP="008E5538"/>
    <w:p w14:paraId="1A257D2B" w14:textId="03084A7C" w:rsidR="003B5B9C" w:rsidRDefault="003B5B9C" w:rsidP="008E5538"/>
    <w:p w14:paraId="701E3981" w14:textId="0BDC5547" w:rsidR="003B5B9C" w:rsidRDefault="003B5B9C" w:rsidP="008E5538"/>
    <w:p w14:paraId="708DAC4A" w14:textId="30B8D7BF" w:rsidR="008E5538" w:rsidRDefault="008E5538" w:rsidP="008E5538"/>
    <w:p w14:paraId="3E399008" w14:textId="26D677E1" w:rsidR="00BA18A0" w:rsidRDefault="00BA18A0" w:rsidP="008E5538"/>
    <w:p w14:paraId="0CC1BF2B" w14:textId="33E2BA52" w:rsidR="00BA18A0" w:rsidRDefault="00BA18A0" w:rsidP="008E5538"/>
    <w:p w14:paraId="1C12BA93" w14:textId="5BE65817" w:rsidR="00BA18A0" w:rsidRDefault="00BA18A0" w:rsidP="008E5538"/>
    <w:p w14:paraId="2ECE61DE" w14:textId="77777777" w:rsidR="00223988" w:rsidRPr="008E5538" w:rsidRDefault="00223988" w:rsidP="008E5538"/>
    <w:p w14:paraId="4D6CAD9A" w14:textId="1F4EAC12" w:rsidR="007D2F96" w:rsidRPr="00D9253C" w:rsidRDefault="00874D89" w:rsidP="007D2F96">
      <w:pPr>
        <w:pStyle w:val="Heading2"/>
      </w:pPr>
      <w:bookmarkStart w:id="5" w:name="_Toc192839916"/>
      <w:bookmarkStart w:id="6" w:name="_Toc199396543"/>
      <w:r w:rsidRPr="00D9253C">
        <w:lastRenderedPageBreak/>
        <w:t>Usuario Capturador</w:t>
      </w:r>
      <w:r w:rsidR="00D9253C">
        <w:t>:</w:t>
      </w:r>
      <w:r w:rsidRPr="00D9253C">
        <w:t xml:space="preserve"> </w:t>
      </w:r>
      <w:r w:rsidR="007D2F96" w:rsidRPr="00D9253C">
        <w:t>Proceso de</w:t>
      </w:r>
      <w:r w:rsidRPr="00D9253C">
        <w:t xml:space="preserve"> Registro de </w:t>
      </w:r>
      <w:r w:rsidR="00D9253C" w:rsidRPr="00D9253C">
        <w:t xml:space="preserve">Participaciones </w:t>
      </w:r>
      <w:r w:rsidR="002D34B3" w:rsidRPr="002D34B3">
        <w:t xml:space="preserve">Estatales </w:t>
      </w:r>
      <w:r w:rsidR="00040625">
        <w:t>–</w:t>
      </w:r>
      <w:r w:rsidR="00D9253C" w:rsidRPr="00D9253C">
        <w:t xml:space="preserve"> </w:t>
      </w:r>
      <w:bookmarkEnd w:id="5"/>
      <w:r w:rsidR="00040625">
        <w:t>Memorias de Cálculo</w:t>
      </w:r>
      <w:bookmarkEnd w:id="6"/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4B214E" w14:paraId="29DCB174" w14:textId="77777777" w:rsidTr="00E76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A44692E" w14:textId="37F9B496" w:rsidR="004B214E" w:rsidRDefault="00F03E56" w:rsidP="00E765BB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5D83F1B6" w14:textId="77051A76" w:rsidR="004B214E" w:rsidRPr="00AE1047" w:rsidRDefault="000A44C3" w:rsidP="00E76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 xml:space="preserve">Proceso para realizar un registro de </w:t>
            </w:r>
            <w:r w:rsidR="00D9253C" w:rsidRPr="004A5D8A">
              <w:rPr>
                <w:iCs/>
              </w:rPr>
              <w:t xml:space="preserve">Participaciones </w:t>
            </w:r>
            <w:r w:rsidR="002D34B3" w:rsidRPr="002D34B3">
              <w:rPr>
                <w:iCs/>
              </w:rPr>
              <w:t xml:space="preserve">Estatales </w:t>
            </w:r>
            <w:r w:rsidR="00040625">
              <w:rPr>
                <w:iCs/>
              </w:rPr>
              <w:t>–</w:t>
            </w:r>
            <w:r w:rsidR="00D9253C" w:rsidRPr="004A5D8A">
              <w:rPr>
                <w:iCs/>
              </w:rPr>
              <w:t xml:space="preserve"> </w:t>
            </w:r>
            <w:r w:rsidR="00040625">
              <w:rPr>
                <w:iCs/>
              </w:rPr>
              <w:t>Memorias de Cálculo</w:t>
            </w:r>
          </w:p>
        </w:tc>
      </w:tr>
      <w:tr w:rsidR="004B214E" w:rsidRPr="005135A0" w14:paraId="5E6DD08D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2907CEB" w14:textId="7666C792" w:rsidR="004B214E" w:rsidRDefault="00F03E56" w:rsidP="00E765BB">
            <w:r>
              <w:t>Descripción</w:t>
            </w:r>
          </w:p>
        </w:tc>
        <w:tc>
          <w:tcPr>
            <w:tcW w:w="8788" w:type="dxa"/>
          </w:tcPr>
          <w:p w14:paraId="4C150BAD" w14:textId="47F5AEC5" w:rsidR="004B214E" w:rsidRPr="009E2F07" w:rsidRDefault="002D0919" w:rsidP="00E7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Secuencia de pantallas para captura y registro </w:t>
            </w:r>
            <w:r w:rsidR="00597308">
              <w:rPr>
                <w:iCs/>
              </w:rPr>
              <w:t xml:space="preserve">de </w:t>
            </w:r>
            <w:r w:rsidR="00040625">
              <w:rPr>
                <w:iCs/>
              </w:rPr>
              <w:t>Memorias de Calculo</w:t>
            </w:r>
          </w:p>
        </w:tc>
      </w:tr>
      <w:tr w:rsidR="007D1439" w14:paraId="7F0D056F" w14:textId="77777777" w:rsidTr="00E7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5E68FDC" w14:textId="191F1A4D" w:rsidR="007D1439" w:rsidRDefault="007D1439" w:rsidP="007D1439">
            <w:r>
              <w:t>Pasos</w:t>
            </w:r>
          </w:p>
        </w:tc>
        <w:tc>
          <w:tcPr>
            <w:tcW w:w="8788" w:type="dxa"/>
          </w:tcPr>
          <w:p w14:paraId="5A4B759E" w14:textId="77777777" w:rsidR="00597308" w:rsidRDefault="00597308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9DDE7D4" w14:textId="3E67587C" w:rsidR="002D0919" w:rsidRDefault="002D091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Seleccionar Menú de </w:t>
            </w:r>
            <w:r w:rsidR="00040625">
              <w:rPr>
                <w:noProof/>
                <w:lang w:eastAsia="es-MX"/>
              </w:rPr>
              <w:t>Memorias de Cálculo</w:t>
            </w:r>
          </w:p>
          <w:p w14:paraId="22F8E6A0" w14:textId="77777777" w:rsidR="002D0919" w:rsidRDefault="002D091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139B342" w14:textId="4113783F" w:rsidR="007D1439" w:rsidRDefault="00425338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Al acceder se muestra el menu con </w:t>
            </w:r>
            <w:r w:rsidR="00236E62">
              <w:rPr>
                <w:noProof/>
                <w:lang w:eastAsia="es-MX"/>
              </w:rPr>
              <w:t>las opciones para el usuario</w:t>
            </w:r>
            <w:r>
              <w:rPr>
                <w:noProof/>
                <w:lang w:eastAsia="es-MX"/>
              </w:rPr>
              <w:t>.</w:t>
            </w:r>
          </w:p>
          <w:p w14:paraId="51315471" w14:textId="7551DECD" w:rsidR="002D0919" w:rsidRDefault="00236E62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Hacer clic en </w:t>
            </w:r>
            <w:r w:rsidRPr="002D0919">
              <w:rPr>
                <w:b/>
                <w:bCs/>
                <w:noProof/>
                <w:lang w:eastAsia="es-MX"/>
              </w:rPr>
              <w:t xml:space="preserve">Participaciones </w:t>
            </w:r>
            <w:r w:rsidR="002D34B3" w:rsidRPr="002D34B3">
              <w:rPr>
                <w:b/>
                <w:bCs/>
                <w:noProof/>
                <w:lang w:eastAsia="es-MX"/>
              </w:rPr>
              <w:t xml:space="preserve">Estatales </w:t>
            </w:r>
            <w:r>
              <w:rPr>
                <w:noProof/>
                <w:lang w:eastAsia="es-MX"/>
              </w:rPr>
              <w:t>p</w:t>
            </w:r>
            <w:r w:rsidR="00A51A1D">
              <w:rPr>
                <w:noProof/>
                <w:lang w:eastAsia="es-MX"/>
              </w:rPr>
              <w:t>ara que se muestre el sub menu</w:t>
            </w:r>
            <w:r w:rsidR="002D0919">
              <w:rPr>
                <w:noProof/>
                <w:lang w:eastAsia="es-MX"/>
              </w:rPr>
              <w:t>.</w:t>
            </w:r>
          </w:p>
          <w:p w14:paraId="25F292EC" w14:textId="75F0AAC5" w:rsidR="00A51A1D" w:rsidRDefault="002D091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P</w:t>
            </w:r>
            <w:r w:rsidR="00A51A1D">
              <w:rPr>
                <w:noProof/>
                <w:lang w:eastAsia="es-MX"/>
              </w:rPr>
              <w:t xml:space="preserve">osteriormente hacer clic en </w:t>
            </w:r>
            <w:r w:rsidR="00040625">
              <w:rPr>
                <w:b/>
                <w:bCs/>
                <w:noProof/>
                <w:lang w:eastAsia="es-MX"/>
              </w:rPr>
              <w:t>Memorias de Cálculo</w:t>
            </w:r>
            <w:r>
              <w:rPr>
                <w:noProof/>
                <w:lang w:eastAsia="es-MX"/>
              </w:rPr>
              <w:t>.</w:t>
            </w:r>
          </w:p>
          <w:p w14:paraId="04B7B4A0" w14:textId="77777777" w:rsidR="002D0919" w:rsidRDefault="002D091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C775621" w14:textId="2E1FAAB3" w:rsidR="00597308" w:rsidRDefault="002D34B3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0FE4540C" wp14:editId="071BACDD">
                  <wp:extent cx="5040000" cy="2272319"/>
                  <wp:effectExtent l="152400" t="152400" r="332105" b="344170"/>
                  <wp:docPr id="1598261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261574" name="Picture 1598261574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6313"/>
                          <a:stretch/>
                        </pic:blipFill>
                        <pic:spPr bwMode="auto">
                          <a:xfrm>
                            <a:off x="0" y="0"/>
                            <a:ext cx="5040000" cy="2272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9EC38C" w14:textId="049A0908" w:rsidR="007D1439" w:rsidRDefault="007D143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EC079CC" w14:textId="77777777" w:rsidR="007D1439" w:rsidRDefault="007D143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806C884" w14:textId="52BE4D49" w:rsidR="00A51A1D" w:rsidRDefault="00A51A1D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98C15FB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8905E0E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29BABBB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57036D7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9E3ABCF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1970285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6C2F17A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8962233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CE1C2AF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6CDA992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396F8F4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258F539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58BE7D9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DEA073E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1465226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86CDC2F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9693D42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7BD7803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AABE3B7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4224147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AB8D414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B883DBA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659C761" w14:textId="0A3642F9" w:rsidR="00985A81" w:rsidRPr="000A7B0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 xml:space="preserve">Listado de </w:t>
            </w:r>
            <w:r>
              <w:rPr>
                <w:b/>
                <w:bCs/>
                <w:noProof/>
                <w:lang w:eastAsia="es-MX"/>
              </w:rPr>
              <w:t>Documentos</w:t>
            </w:r>
            <w:r w:rsidRPr="000A7B01">
              <w:rPr>
                <w:b/>
                <w:bCs/>
                <w:noProof/>
                <w:lang w:eastAsia="es-MX"/>
              </w:rPr>
              <w:t xml:space="preserve"> </w:t>
            </w:r>
            <w:r w:rsidR="002D34B3" w:rsidRPr="002D34B3">
              <w:rPr>
                <w:b/>
                <w:bCs/>
                <w:noProof/>
                <w:lang w:eastAsia="es-MX"/>
              </w:rPr>
              <w:t xml:space="preserve">Estatales </w:t>
            </w:r>
            <w:r>
              <w:rPr>
                <w:b/>
                <w:bCs/>
                <w:noProof/>
                <w:lang w:eastAsia="es-MX"/>
              </w:rPr>
              <w:t xml:space="preserve">de </w:t>
            </w:r>
            <w:r w:rsidR="00040625">
              <w:rPr>
                <w:b/>
                <w:bCs/>
                <w:noProof/>
                <w:lang w:eastAsia="es-MX"/>
              </w:rPr>
              <w:t>Memorias de Cálculo</w:t>
            </w:r>
          </w:p>
          <w:p w14:paraId="03B46BE4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B9BAB52" w14:textId="7E5335AB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 esta pantalla se muestra el listado de los </w:t>
            </w:r>
            <w:r w:rsidR="00385961" w:rsidRPr="00385961">
              <w:rPr>
                <w:b/>
                <w:bCs/>
                <w:noProof/>
                <w:lang w:eastAsia="es-MX"/>
              </w:rPr>
              <w:t>D</w:t>
            </w:r>
            <w:r w:rsidRPr="00385961">
              <w:rPr>
                <w:b/>
                <w:bCs/>
                <w:noProof/>
                <w:lang w:eastAsia="es-MX"/>
              </w:rPr>
              <w:t xml:space="preserve">ocumentos </w:t>
            </w:r>
            <w:r>
              <w:rPr>
                <w:noProof/>
                <w:lang w:eastAsia="es-MX"/>
              </w:rPr>
              <w:t>subidos por el usuario, permitiendo su gestión y seguimiento.</w:t>
            </w:r>
          </w:p>
          <w:p w14:paraId="5E084A0B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F0D7F5A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i/>
                <w:iCs/>
                <w:noProof/>
                <w:lang w:eastAsia="es-MX"/>
              </w:rPr>
              <w:t>Opciones Disponibles</w:t>
            </w:r>
            <w:r>
              <w:rPr>
                <w:noProof/>
                <w:lang w:eastAsia="es-MX"/>
              </w:rPr>
              <w:t>:</w:t>
            </w:r>
          </w:p>
          <w:p w14:paraId="43DBAD76" w14:textId="21F20B30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Botón "Agregar"</w:t>
            </w:r>
            <w:r>
              <w:rPr>
                <w:noProof/>
                <w:lang w:eastAsia="es-MX"/>
              </w:rPr>
              <w:t xml:space="preserve">: Permite </w:t>
            </w:r>
            <w:r w:rsidR="00385961">
              <w:rPr>
                <w:noProof/>
                <w:lang w:eastAsia="es-MX"/>
              </w:rPr>
              <w:t>subir</w:t>
            </w:r>
            <w:r>
              <w:rPr>
                <w:noProof/>
                <w:lang w:eastAsia="es-MX"/>
              </w:rPr>
              <w:t xml:space="preserve"> nuevo</w:t>
            </w:r>
            <w:r w:rsidR="007D7915">
              <w:rPr>
                <w:noProof/>
                <w:lang w:eastAsia="es-MX"/>
              </w:rPr>
              <w:t>s</w:t>
            </w:r>
            <w:r>
              <w:rPr>
                <w:noProof/>
                <w:lang w:eastAsia="es-MX"/>
              </w:rPr>
              <w:t xml:space="preserve"> documento</w:t>
            </w:r>
            <w:r w:rsidR="007D7915">
              <w:rPr>
                <w:noProof/>
                <w:lang w:eastAsia="es-MX"/>
              </w:rPr>
              <w:t>s</w:t>
            </w:r>
            <w:r>
              <w:rPr>
                <w:noProof/>
                <w:lang w:eastAsia="es-MX"/>
              </w:rPr>
              <w:t xml:space="preserve"> de </w:t>
            </w:r>
            <w:r w:rsidR="007D7915">
              <w:rPr>
                <w:b/>
                <w:bCs/>
                <w:noProof/>
                <w:lang w:eastAsia="es-MX"/>
              </w:rPr>
              <w:t>Memorias de Cálculo</w:t>
            </w:r>
            <w:r>
              <w:rPr>
                <w:noProof/>
                <w:lang w:eastAsia="es-MX"/>
              </w:rPr>
              <w:t>, avanza a la siguiente pantalla de “</w:t>
            </w:r>
            <w:r w:rsidR="00385961">
              <w:rPr>
                <w:noProof/>
                <w:lang w:eastAsia="es-MX"/>
              </w:rPr>
              <w:t xml:space="preserve">Alta de </w:t>
            </w:r>
            <w:r w:rsidR="007D7915">
              <w:rPr>
                <w:noProof/>
                <w:lang w:eastAsia="es-MX"/>
              </w:rPr>
              <w:t>Memorias de Cálculo</w:t>
            </w:r>
            <w:r>
              <w:rPr>
                <w:noProof/>
                <w:lang w:eastAsia="es-MX"/>
              </w:rPr>
              <w:t>”.</w:t>
            </w:r>
          </w:p>
          <w:p w14:paraId="5D9A54D1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4B4C4AC" w14:textId="18258BFC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Tabla con información detallada de l</w:t>
            </w:r>
            <w:r w:rsidR="00EE2696">
              <w:rPr>
                <w:noProof/>
                <w:lang w:eastAsia="es-MX"/>
              </w:rPr>
              <w:t>a</w:t>
            </w:r>
            <w:r>
              <w:rPr>
                <w:noProof/>
                <w:lang w:eastAsia="es-MX"/>
              </w:rPr>
              <w:t xml:space="preserve">s </w:t>
            </w:r>
            <w:r w:rsidR="00EE2696">
              <w:rPr>
                <w:b/>
                <w:bCs/>
                <w:noProof/>
                <w:lang w:eastAsia="es-MX"/>
              </w:rPr>
              <w:t>Memorias de Cálculo</w:t>
            </w:r>
            <w:r w:rsidR="00385961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mensuales, organizada:</w:t>
            </w:r>
          </w:p>
          <w:p w14:paraId="25E9BFCC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i/>
                <w:iCs/>
                <w:noProof/>
                <w:lang w:eastAsia="es-MX"/>
              </w:rPr>
              <w:t>Acciones</w:t>
            </w:r>
            <w:r>
              <w:rPr>
                <w:noProof/>
                <w:lang w:eastAsia="es-MX"/>
              </w:rPr>
              <w:t>: Contiene tres iconos con funciones específicas:</w:t>
            </w:r>
          </w:p>
          <w:p w14:paraId="136FA943" w14:textId="2FA5F375" w:rsidR="00597308" w:rsidRDefault="00597308" w:rsidP="00597308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Eliminar</w:t>
            </w:r>
            <w:r>
              <w:rPr>
                <w:noProof/>
                <w:lang w:eastAsia="es-MX"/>
              </w:rPr>
              <w:t xml:space="preserve">: Permite borrar </w:t>
            </w:r>
            <w:r w:rsidR="00385961">
              <w:rPr>
                <w:noProof/>
                <w:lang w:eastAsia="es-MX"/>
              </w:rPr>
              <w:t xml:space="preserve">el documento </w:t>
            </w:r>
            <w:r>
              <w:rPr>
                <w:noProof/>
                <w:lang w:eastAsia="es-MX"/>
              </w:rPr>
              <w:t>de la lista.</w:t>
            </w:r>
          </w:p>
          <w:p w14:paraId="3DBD3300" w14:textId="77777777" w:rsidR="00597308" w:rsidRDefault="00597308" w:rsidP="00597308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Documento</w:t>
            </w:r>
            <w:r>
              <w:rPr>
                <w:noProof/>
                <w:lang w:eastAsia="es-MX"/>
              </w:rPr>
              <w:t>: Avanza a la revisión y cambio de Estatus.</w:t>
            </w:r>
          </w:p>
          <w:p w14:paraId="1E5A61AA" w14:textId="574581DE" w:rsidR="00597308" w:rsidRDefault="00597308" w:rsidP="00597308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Trazabilidad</w:t>
            </w:r>
            <w:r>
              <w:rPr>
                <w:noProof/>
                <w:lang w:eastAsia="es-MX"/>
              </w:rPr>
              <w:t xml:space="preserve">: Muestra qué usuarios han interactuado con </w:t>
            </w:r>
            <w:r w:rsidR="00385961">
              <w:rPr>
                <w:noProof/>
                <w:lang w:eastAsia="es-MX"/>
              </w:rPr>
              <w:t>el flujo del documento</w:t>
            </w:r>
            <w:r>
              <w:rPr>
                <w:noProof/>
                <w:lang w:eastAsia="es-MX"/>
              </w:rPr>
              <w:t>.</w:t>
            </w:r>
          </w:p>
          <w:p w14:paraId="0C61885C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4B8DD7C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Título del Documento</w:t>
            </w:r>
            <w:r>
              <w:rPr>
                <w:noProof/>
                <w:lang w:eastAsia="es-MX"/>
              </w:rPr>
              <w:t>: Indica el nombre asignado a la petición en el momento de su creación.</w:t>
            </w:r>
          </w:p>
          <w:p w14:paraId="13158A08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Fecha de Creación</w:t>
            </w:r>
            <w:r>
              <w:rPr>
                <w:noProof/>
                <w:lang w:eastAsia="es-MX"/>
              </w:rPr>
              <w:t>: Muestra la fecha en la que se realizó la solicitud.</w:t>
            </w:r>
          </w:p>
          <w:p w14:paraId="3C5D2049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Estatus</w:t>
            </w:r>
            <w:r>
              <w:rPr>
                <w:noProof/>
                <w:lang w:eastAsia="es-MX"/>
              </w:rPr>
              <w:t>: Indica el estado actual de la petición (Pendiente, Aprobada, Rechazada, etc.).</w:t>
            </w:r>
          </w:p>
          <w:p w14:paraId="5BAC6004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EEC6EF0" w14:textId="77777777" w:rsidR="00597308" w:rsidRPr="000A7B01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Funcionamiento General</w:t>
            </w:r>
          </w:p>
          <w:p w14:paraId="4F68E632" w14:textId="7A6273CC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Los usuarios pueden visualizar, gestionar y dar seguimiento a sus solicitudes a través de las opciones de la tabla. Al hacer clic en los iconos de acciones, pueden eliminar </w:t>
            </w:r>
            <w:r w:rsidR="00385961">
              <w:rPr>
                <w:noProof/>
                <w:lang w:eastAsia="es-MX"/>
              </w:rPr>
              <w:t>documentos</w:t>
            </w:r>
            <w:r>
              <w:rPr>
                <w:noProof/>
                <w:lang w:eastAsia="es-MX"/>
              </w:rPr>
              <w:t>, avanzar en el flujo del documento o revisar la trazabilidad de las interacciones con la solicitud</w:t>
            </w:r>
            <w:r w:rsidR="00385961">
              <w:rPr>
                <w:noProof/>
                <w:lang w:eastAsia="es-MX"/>
              </w:rPr>
              <w:t xml:space="preserve"> de alta del documento</w:t>
            </w:r>
            <w:r>
              <w:rPr>
                <w:noProof/>
                <w:lang w:eastAsia="es-MX"/>
              </w:rPr>
              <w:t>.</w:t>
            </w:r>
          </w:p>
          <w:p w14:paraId="0653F37E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2008AF4" w14:textId="573E33A6" w:rsidR="00C42C6C" w:rsidRDefault="002D34B3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8503AA1" wp14:editId="2823F932">
                  <wp:extent cx="5040000" cy="2294746"/>
                  <wp:effectExtent l="152400" t="152400" r="332105" b="347345"/>
                  <wp:docPr id="12856381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638140" name="Picture 128563814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29474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A3778B3" w14:textId="6BDCEC72" w:rsidR="00C42C6C" w:rsidRDefault="00C42C6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D259212" w14:textId="77777777" w:rsidR="00C42C6C" w:rsidRDefault="00C42C6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026BEEB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D4FC1B6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61414D2" w14:textId="50165991" w:rsidR="002E7C96" w:rsidRDefault="00AF6B2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  <w:p w14:paraId="6022B910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A14B9E0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9C09C88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8E484C5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CEA7601" w14:textId="308D501C" w:rsidR="00985A81" w:rsidRPr="002920C3" w:rsidRDefault="00985A81" w:rsidP="00985A8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2920C3">
              <w:rPr>
                <w:b/>
                <w:bCs/>
              </w:rPr>
              <w:t xml:space="preserve">Solicitud de Alta - Participaciones </w:t>
            </w:r>
            <w:r w:rsidR="002D34B3" w:rsidRPr="002D34B3">
              <w:rPr>
                <w:b/>
                <w:bCs/>
              </w:rPr>
              <w:t xml:space="preserve">Estatales </w:t>
            </w:r>
            <w:r w:rsidR="00AA7CD7" w:rsidRPr="00AA7CD7">
              <w:rPr>
                <w:b/>
                <w:bCs/>
              </w:rPr>
              <w:t>Memorias de Cálculos</w:t>
            </w:r>
          </w:p>
          <w:p w14:paraId="49BE0637" w14:textId="6F03F5BC" w:rsidR="00985A81" w:rsidRDefault="00985A81" w:rsidP="00985A8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Esta pantalla permite </w:t>
            </w:r>
            <w:r w:rsidR="00F62839">
              <w:t xml:space="preserve">“Editar Formula” y </w:t>
            </w:r>
            <w:r w:rsidR="00605FE7">
              <w:t xml:space="preserve">redactar </w:t>
            </w:r>
            <w:r>
              <w:t xml:space="preserve">a los usuarios </w:t>
            </w:r>
            <w:r w:rsidR="00605FE7">
              <w:t xml:space="preserve">un comunicado de las Memorias de Cálculo y adicionalmente </w:t>
            </w:r>
            <w:r>
              <w:t>subir nuevo</w:t>
            </w:r>
            <w:r w:rsidR="00605FE7">
              <w:t>s</w:t>
            </w:r>
            <w:r>
              <w:t xml:space="preserve"> </w:t>
            </w:r>
            <w:r w:rsidRPr="00985A81">
              <w:rPr>
                <w:b/>
                <w:bCs/>
              </w:rPr>
              <w:t>Documento</w:t>
            </w:r>
            <w:r w:rsidR="00605FE7">
              <w:rPr>
                <w:b/>
                <w:bCs/>
              </w:rPr>
              <w:t>s</w:t>
            </w:r>
            <w:r>
              <w:t xml:space="preserve"> para las </w:t>
            </w:r>
            <w:r w:rsidR="002D34B3">
              <w:t>P</w:t>
            </w:r>
            <w:r>
              <w:t xml:space="preserve">articipaciones </w:t>
            </w:r>
            <w:r w:rsidR="002D34B3" w:rsidRPr="002D34B3">
              <w:t xml:space="preserve">Estatales </w:t>
            </w:r>
            <w:r>
              <w:t xml:space="preserve">de </w:t>
            </w:r>
            <w:r w:rsidR="00605FE7">
              <w:t>Memorias de Cálculo</w:t>
            </w:r>
            <w:r>
              <w:t>, ingresando previamente los datos requeridos y consultando información según el mes y año solicitado.</w:t>
            </w:r>
          </w:p>
          <w:p w14:paraId="00B7F4ED" w14:textId="77777777" w:rsidR="00215BC1" w:rsidRDefault="00215BC1" w:rsidP="00985A8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BDB2995" w14:textId="048E4986" w:rsidR="00215BC1" w:rsidRPr="00215BC1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Campos y Funcionalidades:</w:t>
            </w:r>
          </w:p>
          <w:p w14:paraId="700C9BB5" w14:textId="77777777" w:rsidR="00985A81" w:rsidRPr="00CB3C70" w:rsidRDefault="00985A81" w:rsidP="00985A81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Título del Documento:</w:t>
            </w:r>
          </w:p>
          <w:p w14:paraId="2EBE588E" w14:textId="77777777" w:rsidR="00985A81" w:rsidRDefault="00985A81" w:rsidP="00985A81">
            <w:pPr>
              <w:pStyle w:val="ListParagraph"/>
              <w:numPr>
                <w:ilvl w:val="0"/>
                <w:numId w:val="4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genera automáticamente con el nombre del archivo cargado.</w:t>
            </w:r>
          </w:p>
          <w:p w14:paraId="57580558" w14:textId="77777777" w:rsidR="00985A81" w:rsidRDefault="00985A81" w:rsidP="00985A81">
            <w:pPr>
              <w:pStyle w:val="ListParagraph"/>
              <w:numPr>
                <w:ilvl w:val="0"/>
                <w:numId w:val="4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Permite edición manual en caso de errores en el nombre.</w:t>
            </w:r>
          </w:p>
          <w:p w14:paraId="66D1DEED" w14:textId="77777777" w:rsidR="00985A81" w:rsidRDefault="00985A81" w:rsidP="00985A81">
            <w:pPr>
              <w:pStyle w:val="ListParagraph"/>
              <w:numPr>
                <w:ilvl w:val="0"/>
                <w:numId w:val="4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Incluye la posibilidad de adjuntar el año de asignación al documento.</w:t>
            </w:r>
          </w:p>
          <w:p w14:paraId="1C6221C3" w14:textId="77777777" w:rsidR="00985A81" w:rsidRPr="00CB3C70" w:rsidRDefault="00985A81" w:rsidP="00985A81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Fecha de Asignación:</w:t>
            </w:r>
          </w:p>
          <w:p w14:paraId="7BB5EC62" w14:textId="77777777" w:rsidR="00985A81" w:rsidRDefault="00985A81" w:rsidP="00985A81">
            <w:pPr>
              <w:pStyle w:val="ListParagraph"/>
              <w:numPr>
                <w:ilvl w:val="0"/>
                <w:numId w:val="4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Permite seleccionar el año que se agregará al nombre del documento.</w:t>
            </w:r>
          </w:p>
          <w:p w14:paraId="01B55797" w14:textId="7EB0F003" w:rsidR="00EA3709" w:rsidRDefault="00F62839" w:rsidP="00985A81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Editor de la Formula de las Memorias de Cálculo</w:t>
            </w:r>
          </w:p>
          <w:p w14:paraId="522A1942" w14:textId="54A9976A" w:rsidR="00EA3709" w:rsidRPr="00EA3709" w:rsidRDefault="00F62839" w:rsidP="00EA3709">
            <w:pPr>
              <w:pStyle w:val="ListParagraph"/>
              <w:numPr>
                <w:ilvl w:val="1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</w:t>
            </w:r>
            <w:r w:rsidRPr="00F62839">
              <w:rPr>
                <w:bCs/>
              </w:rPr>
              <w:t>ermite registrar los detalles de las explicaciones de las formulas usadas que deseas comunicar con un editor de formato que permite hacer uso similar al editor Word</w:t>
            </w:r>
            <w:r w:rsidR="00EA3709">
              <w:rPr>
                <w:bCs/>
              </w:rPr>
              <w:t>.</w:t>
            </w:r>
          </w:p>
          <w:p w14:paraId="0D3A74CC" w14:textId="4D2E3BB4" w:rsidR="00985A81" w:rsidRPr="00CB3C70" w:rsidRDefault="00985A81" w:rsidP="00985A81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Carga de Documentos:</w:t>
            </w:r>
          </w:p>
          <w:p w14:paraId="169F8011" w14:textId="77777777" w:rsidR="00985A81" w:rsidRPr="00F62839" w:rsidRDefault="00985A81" w:rsidP="00985A81">
            <w:pPr>
              <w:pStyle w:val="ListParagraph"/>
              <w:numPr>
                <w:ilvl w:val="0"/>
                <w:numId w:val="4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t>Dispone de un campo con un icono de carga para adjuntar archivos.</w:t>
            </w:r>
          </w:p>
          <w:p w14:paraId="0E314CA6" w14:textId="77777777" w:rsidR="00985A81" w:rsidRDefault="00985A81" w:rsidP="00985A81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B3C70">
              <w:rPr>
                <w:b/>
              </w:rPr>
              <w:t>Menú de Navegación</w:t>
            </w:r>
            <w:r>
              <w:t>:</w:t>
            </w:r>
          </w:p>
          <w:p w14:paraId="14562D03" w14:textId="77777777" w:rsidR="00985A81" w:rsidRDefault="00985A81" w:rsidP="00985A81">
            <w:pPr>
              <w:pStyle w:val="ListParagraph"/>
              <w:numPr>
                <w:ilvl w:val="0"/>
                <w:numId w:val="45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Proporciona accesos directos para redirigir al usuario a otras secciones del sistema.</w:t>
            </w:r>
          </w:p>
          <w:p w14:paraId="79187975" w14:textId="77777777" w:rsidR="00215BC1" w:rsidRDefault="00215BC1" w:rsidP="00215B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BE4F57A" w14:textId="77777777" w:rsidR="00EA3709" w:rsidRDefault="00EA3709" w:rsidP="00215B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448C272" w14:textId="2C3BC9BE" w:rsidR="00215BC1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Botones de Acción:</w:t>
            </w:r>
          </w:p>
          <w:p w14:paraId="2CFA00D1" w14:textId="03D324E8" w:rsidR="00541CFD" w:rsidRPr="00CB3C70" w:rsidRDefault="00541CFD" w:rsidP="00541CFD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Editar Formula</w:t>
            </w:r>
            <w:r w:rsidRPr="00CB3C70">
              <w:rPr>
                <w:b/>
              </w:rPr>
              <w:t>:</w:t>
            </w:r>
          </w:p>
          <w:p w14:paraId="0DFE1E5B" w14:textId="609063E4" w:rsidR="00541CFD" w:rsidRDefault="00541CFD" w:rsidP="00541CFD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Cs/>
              </w:rPr>
              <w:t>P</w:t>
            </w:r>
            <w:r w:rsidRPr="00F62839">
              <w:rPr>
                <w:bCs/>
              </w:rPr>
              <w:t>ermite registrar los detalles de las explicaciones de las formulas usadas que deseas comunicar con un editor de formato que permite hacer uso similar al editor Word</w:t>
            </w:r>
            <w:r>
              <w:rPr>
                <w:bCs/>
              </w:rPr>
              <w:t>.</w:t>
            </w:r>
          </w:p>
          <w:p w14:paraId="550C6C42" w14:textId="2FBB0202" w:rsidR="00215BC1" w:rsidRPr="00CB3C70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Cancelar:</w:t>
            </w:r>
          </w:p>
          <w:p w14:paraId="58A1F924" w14:textId="5793DC0A" w:rsidR="00215BC1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Anula la solicitud actual y redirige a la pantalla principal de </w:t>
            </w:r>
            <w:r w:rsidR="00541CFD">
              <w:t>Memorias de Cálculo</w:t>
            </w:r>
            <w:r>
              <w:t xml:space="preserve"> sin guardar cambios.</w:t>
            </w:r>
          </w:p>
          <w:p w14:paraId="58DFB9C3" w14:textId="77777777" w:rsidR="00215BC1" w:rsidRPr="00CB3C70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Guardar:</w:t>
            </w:r>
          </w:p>
          <w:p w14:paraId="19E645F5" w14:textId="77777777" w:rsidR="00215BC1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 el documento junto con la información proporcionada.</w:t>
            </w:r>
          </w:p>
          <w:p w14:paraId="78B740B1" w14:textId="66586056" w:rsidR="002E7C96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Incluye validaciones que impiden el guardado si algún campo obligatorio está vacío.</w:t>
            </w:r>
            <w:r w:rsidR="00985A81">
              <w:br/>
            </w:r>
          </w:p>
          <w:p w14:paraId="23F61576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0D0B0CA2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4CCB1618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06E4E22D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5583BB7B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05295BAA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1ECACA24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3E0943F1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4B34CE04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27062607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019665AF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5F104C89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0FFC0F64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6393FD00" w14:textId="77777777" w:rsidR="00EA3709" w:rsidRPr="00215BC1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1A25353C" w14:textId="209069ED" w:rsidR="007D1439" w:rsidRDefault="002D34B3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5F3C5CA6" wp14:editId="18C0665F">
                  <wp:extent cx="5040000" cy="2316416"/>
                  <wp:effectExtent l="152400" t="152400" r="332105" b="338455"/>
                  <wp:docPr id="15195189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518962" name="Picture 151951896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31641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E0A4BFE" w14:textId="37037A98" w:rsidR="00B570CC" w:rsidRDefault="00605FE7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1B82D96F" wp14:editId="7CD88056">
                  <wp:extent cx="5040000" cy="2145336"/>
                  <wp:effectExtent l="152400" t="152400" r="344805" b="344170"/>
                  <wp:docPr id="201296477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964779" name="Picture 201296477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4533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FDD3AC" w14:textId="13498A26" w:rsidR="00B570CC" w:rsidRDefault="00B570C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FE4A162" w14:textId="26E67019" w:rsidR="007D1439" w:rsidRDefault="007D143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929AE35" w14:textId="77777777" w:rsidR="007D1439" w:rsidRPr="008434F8" w:rsidRDefault="007D1439" w:rsidP="007D143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82B1FF"/>
                <w:sz w:val="20"/>
                <w:szCs w:val="20"/>
                <w:lang w:val="en-US"/>
              </w:rPr>
            </w:pPr>
          </w:p>
        </w:tc>
      </w:tr>
      <w:tr w:rsidR="007D1439" w14:paraId="357D7A52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1967FE4" w14:textId="01B3256F" w:rsidR="007D1439" w:rsidRDefault="007D1439" w:rsidP="007D1439">
            <w:r>
              <w:lastRenderedPageBreak/>
              <w:t>Resultados esperados</w:t>
            </w:r>
          </w:p>
        </w:tc>
        <w:tc>
          <w:tcPr>
            <w:tcW w:w="8788" w:type="dxa"/>
          </w:tcPr>
          <w:p w14:paraId="15B40055" w14:textId="465A5E96" w:rsidR="007D1439" w:rsidRPr="009E2F07" w:rsidRDefault="00EA3709" w:rsidP="00EA3709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Guardado del Documento de </w:t>
            </w:r>
            <w:r w:rsidR="00541CFD">
              <w:t>Memorias de Cálculo.</w:t>
            </w:r>
          </w:p>
        </w:tc>
      </w:tr>
      <w:tr w:rsidR="007D1439" w14:paraId="770E3058" w14:textId="77777777" w:rsidTr="00E7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29CA7388" w14:textId="696DA4BA" w:rsidR="007D1439" w:rsidRDefault="007D1439" w:rsidP="007D1439">
            <w:r>
              <w:t>Condición posterior</w:t>
            </w:r>
          </w:p>
        </w:tc>
        <w:tc>
          <w:tcPr>
            <w:tcW w:w="8788" w:type="dxa"/>
          </w:tcPr>
          <w:p w14:paraId="6291955F" w14:textId="78319171" w:rsidR="00A50E71" w:rsidRDefault="00A50E71" w:rsidP="00A50E71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Después de presionar en el botón </w:t>
            </w:r>
            <w:r w:rsidR="00066F87">
              <w:t>Guardar</w:t>
            </w:r>
            <w:r>
              <w:t xml:space="preserve">, el sistema lo re dirigirá a la </w:t>
            </w:r>
            <w:r w:rsidR="00066F87">
              <w:t>pantalla principal de</w:t>
            </w:r>
            <w:r>
              <w:t xml:space="preserve"> listado de </w:t>
            </w:r>
            <w:r w:rsidR="00541CFD">
              <w:t>Memorias de Cálculo</w:t>
            </w:r>
            <w:r w:rsidR="00066F87">
              <w:t>.</w:t>
            </w:r>
          </w:p>
          <w:p w14:paraId="56BEF6C8" w14:textId="47DF74D3" w:rsidR="007D1439" w:rsidRPr="00F94C9B" w:rsidRDefault="007D1439" w:rsidP="007D143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7D1439" w14:paraId="256BC5C0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6618A10" w14:textId="3C6A0653" w:rsidR="007D1439" w:rsidRDefault="007D1439" w:rsidP="007D1439">
            <w:r>
              <w:t>Estatus</w:t>
            </w:r>
          </w:p>
        </w:tc>
        <w:tc>
          <w:tcPr>
            <w:tcW w:w="8788" w:type="dxa"/>
          </w:tcPr>
          <w:p w14:paraId="16FA8FCF" w14:textId="3DB9CC8A" w:rsidR="007D1439" w:rsidRDefault="00FB37BD" w:rsidP="0043495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Captura</w:t>
            </w:r>
          </w:p>
        </w:tc>
      </w:tr>
    </w:tbl>
    <w:p w14:paraId="6659D3AD" w14:textId="2A478FEA" w:rsidR="003B5B9C" w:rsidRDefault="003B5B9C" w:rsidP="009D304E">
      <w:pPr>
        <w:pStyle w:val="Heading2"/>
      </w:pPr>
    </w:p>
    <w:p w14:paraId="03018D5B" w14:textId="6D5E72AD" w:rsidR="001D1963" w:rsidRDefault="001D1963" w:rsidP="001D1963"/>
    <w:p w14:paraId="0ADEBB6C" w14:textId="45C5F79C" w:rsidR="001D1963" w:rsidRDefault="001D1963" w:rsidP="001D1963"/>
    <w:p w14:paraId="36FB6B14" w14:textId="77777777" w:rsidR="00066F87" w:rsidRDefault="00066F87" w:rsidP="001D1963"/>
    <w:p w14:paraId="2492C2B4" w14:textId="77777777" w:rsidR="00066F87" w:rsidRDefault="00066F87" w:rsidP="001D1963"/>
    <w:p w14:paraId="3C8AEC68" w14:textId="728DF0CE" w:rsidR="00D9253C" w:rsidRPr="00BC69FC" w:rsidRDefault="00D9253C" w:rsidP="00D9253C">
      <w:pPr>
        <w:pStyle w:val="Heading2"/>
        <w:tabs>
          <w:tab w:val="left" w:pos="3828"/>
        </w:tabs>
      </w:pPr>
      <w:bookmarkStart w:id="7" w:name="_Toc192839917"/>
      <w:bookmarkStart w:id="8" w:name="_Toc199396544"/>
      <w:r w:rsidRPr="00BC69FC">
        <w:t xml:space="preserve">Usuario Revisor: Proceso de Revisión de Participaciones </w:t>
      </w:r>
      <w:r w:rsidR="002D34B3" w:rsidRPr="002D34B3">
        <w:t xml:space="preserve">Estatales </w:t>
      </w:r>
      <w:r w:rsidRPr="00BC69FC">
        <w:t xml:space="preserve">- </w:t>
      </w:r>
      <w:bookmarkEnd w:id="7"/>
      <w:r w:rsidR="00AA7CD7" w:rsidRPr="00AA7CD7">
        <w:t>Memorias de Cálculos</w:t>
      </w:r>
      <w:bookmarkEnd w:id="8"/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D66139" w14:paraId="0AAA8F15" w14:textId="77777777" w:rsidTr="00980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7135F6F" w14:textId="77777777" w:rsidR="00D66139" w:rsidRDefault="00D66139" w:rsidP="00980CF2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0D40D150" w14:textId="13CB9CCF" w:rsidR="00D66139" w:rsidRPr="00AE1047" w:rsidRDefault="00087CA7" w:rsidP="0098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 xml:space="preserve">Revisar que las </w:t>
            </w:r>
            <w:r w:rsidRPr="00EA7BAE">
              <w:rPr>
                <w:iCs/>
              </w:rPr>
              <w:t xml:space="preserve">Participaciones </w:t>
            </w:r>
            <w:r w:rsidR="002D34B3" w:rsidRPr="002D34B3">
              <w:rPr>
                <w:iCs/>
              </w:rPr>
              <w:t xml:space="preserve">Estatales </w:t>
            </w:r>
            <w:r w:rsidRPr="00EA7BAE">
              <w:rPr>
                <w:iCs/>
              </w:rPr>
              <w:t xml:space="preserve">- </w:t>
            </w:r>
            <w:r w:rsidR="00AA7CD7" w:rsidRPr="00AA7CD7">
              <w:rPr>
                <w:iCs/>
              </w:rPr>
              <w:t>Memorias de Cálculos</w:t>
            </w:r>
            <w:r>
              <w:rPr>
                <w:b w:val="0"/>
                <w:bCs w:val="0"/>
                <w:iCs/>
              </w:rPr>
              <w:t>sean Correctos</w:t>
            </w:r>
          </w:p>
        </w:tc>
      </w:tr>
      <w:tr w:rsidR="005433B2" w:rsidRPr="005135A0" w14:paraId="2ACBA82A" w14:textId="77777777" w:rsidTr="0098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C3FC1C4" w14:textId="77777777" w:rsidR="005433B2" w:rsidRDefault="005433B2" w:rsidP="005433B2">
            <w:r>
              <w:t>Descripción</w:t>
            </w:r>
          </w:p>
        </w:tc>
        <w:tc>
          <w:tcPr>
            <w:tcW w:w="8788" w:type="dxa"/>
          </w:tcPr>
          <w:p w14:paraId="44F94B54" w14:textId="55630956" w:rsidR="005433B2" w:rsidRPr="009E2F07" w:rsidRDefault="005433B2" w:rsidP="00543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Revisar que el </w:t>
            </w:r>
            <w:r w:rsidRPr="00087CA7">
              <w:rPr>
                <w:b/>
                <w:bCs/>
                <w:iCs/>
              </w:rPr>
              <w:t>Documento</w:t>
            </w:r>
            <w:r>
              <w:rPr>
                <w:iCs/>
              </w:rPr>
              <w:t xml:space="preserve"> sea correcto </w:t>
            </w:r>
            <w:r w:rsidR="00087CA7">
              <w:rPr>
                <w:iCs/>
              </w:rPr>
              <w:t xml:space="preserve">para marcarlos como </w:t>
            </w:r>
            <w:r w:rsidR="00087CA7" w:rsidRPr="009614CD">
              <w:rPr>
                <w:b/>
                <w:bCs/>
                <w:iCs/>
              </w:rPr>
              <w:t>Revisados</w:t>
            </w:r>
            <w:r w:rsidR="00087CA7">
              <w:rPr>
                <w:iCs/>
              </w:rPr>
              <w:t xml:space="preserve"> y que continue el proceso al siguiente Rol de Usuario para la Publicación final</w:t>
            </w:r>
          </w:p>
        </w:tc>
      </w:tr>
      <w:tr w:rsidR="00D66139" w14:paraId="213601A5" w14:textId="77777777" w:rsidTr="00980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1FF1425" w14:textId="77777777" w:rsidR="00D66139" w:rsidRDefault="00D66139" w:rsidP="00980CF2">
            <w:r>
              <w:t>Pasos</w:t>
            </w:r>
          </w:p>
        </w:tc>
        <w:tc>
          <w:tcPr>
            <w:tcW w:w="8788" w:type="dxa"/>
          </w:tcPr>
          <w:p w14:paraId="62C3EF67" w14:textId="77777777" w:rsidR="00087CA7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FDDEF36" w14:textId="77777777" w:rsidR="00087CA7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1B4B4D3" w14:textId="11C4397B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t xml:space="preserve">Acceder a </w:t>
            </w:r>
            <w:r w:rsidRPr="004853D7">
              <w:rPr>
                <w:iCs/>
              </w:rPr>
              <w:t xml:space="preserve">http://10.200.4.165/ </w:t>
            </w:r>
            <w:r>
              <w:rPr>
                <w:iCs/>
              </w:rPr>
              <w:t xml:space="preserve">  con el usuario mlopez y la contraseña Holguinmty24</w:t>
            </w:r>
          </w:p>
          <w:p w14:paraId="5C89ACE9" w14:textId="2A370FD1" w:rsidR="00D66139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Lo re direccionara a la vista principal del </w:t>
            </w:r>
            <w:r w:rsidRPr="00EA7BAE">
              <w:rPr>
                <w:b/>
                <w:bCs/>
                <w:iCs/>
              </w:rPr>
              <w:t>Portal PPAFE</w:t>
            </w:r>
            <w:r w:rsidR="00D66139">
              <w:rPr>
                <w:iCs/>
              </w:rPr>
              <w:t xml:space="preserve"> Portal de Participaciones y Aportaciones Federales y Estatales</w:t>
            </w:r>
          </w:p>
          <w:p w14:paraId="4DBD87F8" w14:textId="77777777" w:rsidR="00087CA7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1756435D" w14:textId="77777777" w:rsidR="00087CA7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8BB5192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535093C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AF6B29">
              <w:rPr>
                <w:noProof/>
                <w:lang w:eastAsia="es-MX"/>
              </w:rPr>
              <w:drawing>
                <wp:inline distT="0" distB="0" distL="0" distR="0" wp14:anchorId="23F35EE5" wp14:editId="4A8C4DBC">
                  <wp:extent cx="5443220" cy="2482215"/>
                  <wp:effectExtent l="0" t="0" r="508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48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0094E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D02A12A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199C1E5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2157211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E991D52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6CAF82D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1C0D865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3C914C0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FD165E8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AAE6B3B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1CBDD2E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B265BA3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B6F7AB8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5016210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E74F2A9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EA0072F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3118253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034A024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399C259" w14:textId="506D261D" w:rsidR="00087CA7" w:rsidRDefault="00087CA7" w:rsidP="00087C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Seleccionar Menú de </w:t>
            </w:r>
            <w:r w:rsidR="00AA7CD7" w:rsidRPr="00AA7CD7">
              <w:rPr>
                <w:noProof/>
                <w:lang w:eastAsia="es-MX"/>
              </w:rPr>
              <w:t>Memorias de Cálculos</w:t>
            </w:r>
          </w:p>
          <w:p w14:paraId="5C5EC48D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651A1C1" w14:textId="0DF07254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Al acceder se muestra el menu con las opciones para el usuario.</w:t>
            </w:r>
          </w:p>
          <w:p w14:paraId="6512ED7C" w14:textId="77777777" w:rsidR="00087CA7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Hacer clic en </w:t>
            </w:r>
            <w:r w:rsidRPr="00087CA7">
              <w:rPr>
                <w:b/>
                <w:bCs/>
                <w:noProof/>
                <w:lang w:eastAsia="es-MX"/>
              </w:rPr>
              <w:t>Participaciones Federeles</w:t>
            </w:r>
            <w:r>
              <w:rPr>
                <w:noProof/>
                <w:lang w:eastAsia="es-MX"/>
              </w:rPr>
              <w:t xml:space="preserve"> para que se muestre el sub menu</w:t>
            </w:r>
            <w:r w:rsidR="00087CA7">
              <w:rPr>
                <w:noProof/>
                <w:lang w:eastAsia="es-MX"/>
              </w:rPr>
              <w:t>.</w:t>
            </w:r>
          </w:p>
          <w:p w14:paraId="64B751C9" w14:textId="120F5B82" w:rsidR="005433B2" w:rsidRDefault="00087CA7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P</w:t>
            </w:r>
            <w:r w:rsidR="005433B2">
              <w:rPr>
                <w:noProof/>
                <w:lang w:eastAsia="es-MX"/>
              </w:rPr>
              <w:t xml:space="preserve">osteriormente hacer clic en </w:t>
            </w:r>
            <w:r w:rsidR="00AA7CD7" w:rsidRPr="00AA7CD7">
              <w:rPr>
                <w:b/>
                <w:bCs/>
                <w:noProof/>
                <w:lang w:eastAsia="es-MX"/>
              </w:rPr>
              <w:t>Memorias de Cálculos</w:t>
            </w:r>
          </w:p>
          <w:p w14:paraId="0CE5A811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A5DCF24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488F4A3" w14:textId="1FFE05AA" w:rsidR="00087CA7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16D4E78" w14:textId="097F4ED2" w:rsidR="00D66139" w:rsidRDefault="002D34B3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73FF807E" wp14:editId="116222AA">
                  <wp:extent cx="5040000" cy="2272319"/>
                  <wp:effectExtent l="152400" t="152400" r="332105" b="344170"/>
                  <wp:docPr id="806551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261574" name="Picture 1598261574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6313"/>
                          <a:stretch/>
                        </pic:blipFill>
                        <pic:spPr bwMode="auto">
                          <a:xfrm>
                            <a:off x="0" y="0"/>
                            <a:ext cx="5040000" cy="2272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683792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E28BE0B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C0F9C51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DEC8DB0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BAA5F9D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F30DE2F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AF8A87C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C790E5F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9296150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5E453AD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572CA0A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7953EC4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275BEAD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92DD888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761CC17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CC74DB1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0C6624F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E2DF81A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C11FF80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F9DE8E6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C095DBE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AE09658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70496F8" w14:textId="2AF76DB1" w:rsidR="00D66139" w:rsidRPr="000A7B01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 xml:space="preserve">Listado de </w:t>
            </w:r>
            <w:r>
              <w:rPr>
                <w:b/>
                <w:bCs/>
                <w:noProof/>
                <w:lang w:eastAsia="es-MX"/>
              </w:rPr>
              <w:t>Documentos</w:t>
            </w:r>
            <w:r w:rsidRPr="000A7B01">
              <w:rPr>
                <w:b/>
                <w:bCs/>
                <w:noProof/>
                <w:lang w:eastAsia="es-MX"/>
              </w:rPr>
              <w:t xml:space="preserve"> </w:t>
            </w:r>
            <w:r w:rsidR="002D34B3" w:rsidRPr="002D34B3">
              <w:rPr>
                <w:b/>
                <w:bCs/>
                <w:noProof/>
                <w:lang w:eastAsia="es-MX"/>
              </w:rPr>
              <w:t xml:space="preserve">Estatales </w:t>
            </w:r>
            <w:r>
              <w:rPr>
                <w:b/>
                <w:bCs/>
                <w:noProof/>
                <w:lang w:eastAsia="es-MX"/>
              </w:rPr>
              <w:t xml:space="preserve">de </w:t>
            </w:r>
            <w:r w:rsidR="00AA7CD7" w:rsidRPr="00AA7CD7">
              <w:rPr>
                <w:b/>
                <w:bCs/>
                <w:noProof/>
                <w:lang w:eastAsia="es-MX"/>
              </w:rPr>
              <w:t>Memorias de Cálculos</w:t>
            </w:r>
            <w:r w:rsidR="0037168B">
              <w:rPr>
                <w:b/>
                <w:bCs/>
                <w:noProof/>
                <w:lang w:eastAsia="es-MX"/>
              </w:rPr>
              <w:t>– Usuario Revisor</w:t>
            </w:r>
          </w:p>
          <w:p w14:paraId="76206FA6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5681F0D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 esta pantalla se muestra el listado de los </w:t>
            </w:r>
            <w:r w:rsidRPr="00385961">
              <w:rPr>
                <w:b/>
                <w:bCs/>
                <w:noProof/>
                <w:lang w:eastAsia="es-MX"/>
              </w:rPr>
              <w:t>Documentos PDF</w:t>
            </w:r>
            <w:r>
              <w:rPr>
                <w:noProof/>
                <w:lang w:eastAsia="es-MX"/>
              </w:rPr>
              <w:t xml:space="preserve"> subidos por el usuario, permitiendo su gestión y seguimiento.</w:t>
            </w:r>
          </w:p>
          <w:p w14:paraId="167C175B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198CB89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Se muestra una tabla con todas las documentos registrados por los usuarios capturadores.</w:t>
            </w:r>
          </w:p>
          <w:p w14:paraId="4DC51991" w14:textId="77777777" w:rsidR="00D66139" w:rsidRPr="00985A81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D729E81" w14:textId="22661F2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Tabla con información detallada de los </w:t>
            </w:r>
            <w:r w:rsidR="00AA7CD7" w:rsidRPr="00AA7CD7">
              <w:rPr>
                <w:b/>
                <w:bCs/>
                <w:noProof/>
                <w:lang w:eastAsia="es-MX"/>
              </w:rPr>
              <w:t>Memorias de Cálculos</w:t>
            </w:r>
            <w:r>
              <w:rPr>
                <w:noProof/>
                <w:lang w:eastAsia="es-MX"/>
              </w:rPr>
              <w:t>mensuales, organizada:</w:t>
            </w:r>
          </w:p>
          <w:p w14:paraId="513771A3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i/>
                <w:iCs/>
                <w:noProof/>
                <w:lang w:eastAsia="es-MX"/>
              </w:rPr>
              <w:t>Acciones</w:t>
            </w:r>
            <w:r>
              <w:rPr>
                <w:noProof/>
                <w:lang w:eastAsia="es-MX"/>
              </w:rPr>
              <w:t>: Contiene tres iconos con funciones específicas:</w:t>
            </w:r>
          </w:p>
          <w:p w14:paraId="570F4B96" w14:textId="77777777" w:rsidR="00D66139" w:rsidRDefault="00D66139" w:rsidP="00980CF2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Eliminar</w:t>
            </w:r>
            <w:r>
              <w:rPr>
                <w:noProof/>
                <w:lang w:eastAsia="es-MX"/>
              </w:rPr>
              <w:t>: Permite borrar el documento de la lista.</w:t>
            </w:r>
          </w:p>
          <w:p w14:paraId="00D39D60" w14:textId="77777777" w:rsidR="00D66139" w:rsidRDefault="00D66139" w:rsidP="00980CF2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Documento</w:t>
            </w:r>
            <w:r>
              <w:rPr>
                <w:noProof/>
                <w:lang w:eastAsia="es-MX"/>
              </w:rPr>
              <w:t>: Avanza a la revisión y cambio de Estatus.</w:t>
            </w:r>
          </w:p>
          <w:p w14:paraId="51492438" w14:textId="77777777" w:rsidR="00D66139" w:rsidRDefault="00D66139" w:rsidP="00980CF2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Trazabilidad</w:t>
            </w:r>
            <w:r>
              <w:rPr>
                <w:noProof/>
                <w:lang w:eastAsia="es-MX"/>
              </w:rPr>
              <w:t>: Muestra qué usuarios han interactuado con el flujo del documento.</w:t>
            </w:r>
          </w:p>
          <w:p w14:paraId="7DFF68F5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A6A8AE5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Título del Documento</w:t>
            </w:r>
            <w:r>
              <w:rPr>
                <w:noProof/>
                <w:lang w:eastAsia="es-MX"/>
              </w:rPr>
              <w:t>: Indica el nombre asignado a la petición en el momento de su creación.</w:t>
            </w:r>
          </w:p>
          <w:p w14:paraId="745F51D3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Fecha de Creación</w:t>
            </w:r>
            <w:r>
              <w:rPr>
                <w:noProof/>
                <w:lang w:eastAsia="es-MX"/>
              </w:rPr>
              <w:t>: Muestra la fecha en la que se realizó la solicitud.</w:t>
            </w:r>
          </w:p>
          <w:p w14:paraId="07D2F54E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Estatus</w:t>
            </w:r>
            <w:r>
              <w:rPr>
                <w:noProof/>
                <w:lang w:eastAsia="es-MX"/>
              </w:rPr>
              <w:t>: Indica el estado actual de la petición (Pendiente, Aprobada, Rechazada, etc.).</w:t>
            </w:r>
          </w:p>
          <w:p w14:paraId="4319694F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0E9C97A" w14:textId="77777777" w:rsidR="00D66139" w:rsidRPr="000A7B01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Funcionamiento General</w:t>
            </w:r>
          </w:p>
          <w:p w14:paraId="63E315A0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Los usuarios pueden visualizar, gestionar y dar seguimiento a sus solicitudes a través de las opciones de la tabla. Al hacer clic en los iconos de acciones, pueden eliminar documentos, avanzar en el flujo del documento o revisar la trazabilidad de las interacciones con la solicitud de alta del documento.</w:t>
            </w:r>
          </w:p>
          <w:p w14:paraId="19C17FD5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F51C6A7" w14:textId="0BE1A572" w:rsidR="00D66139" w:rsidRDefault="002D34B3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A94B9BD" wp14:editId="4BD6FAD9">
                  <wp:extent cx="5040000" cy="2294746"/>
                  <wp:effectExtent l="152400" t="152400" r="332105" b="347345"/>
                  <wp:docPr id="18957871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638140" name="Picture 128563814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29474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F3EB7F3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423E9D3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5699217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F08D361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5E7963B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BE09B01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3764C90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0CE29EF" w14:textId="0FD8EE2C" w:rsidR="00D66139" w:rsidRPr="002920C3" w:rsidRDefault="00D66139" w:rsidP="00980C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Revisión del Documento</w:t>
            </w:r>
            <w:r w:rsidRPr="002920C3">
              <w:rPr>
                <w:b/>
                <w:bCs/>
              </w:rPr>
              <w:t xml:space="preserve"> - Participaciones </w:t>
            </w:r>
            <w:r w:rsidR="002D34B3" w:rsidRPr="002D34B3">
              <w:rPr>
                <w:b/>
                <w:bCs/>
              </w:rPr>
              <w:t xml:space="preserve">Estatales </w:t>
            </w:r>
            <w:r w:rsidR="00AA7CD7" w:rsidRPr="00AA7CD7">
              <w:rPr>
                <w:b/>
                <w:bCs/>
              </w:rPr>
              <w:t>Memorias de Cálculos</w:t>
            </w:r>
          </w:p>
          <w:p w14:paraId="1A0B4C49" w14:textId="0C08505C" w:rsidR="005037F2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Esta pantalla permite “Editar Formula” y redactar a los usuarios un comunicado de las Memorias de Cálculo y adicionalmente subir nuevos </w:t>
            </w:r>
            <w:r w:rsidRPr="00985A81">
              <w:rPr>
                <w:b/>
                <w:bCs/>
              </w:rPr>
              <w:t>Documento</w:t>
            </w:r>
            <w:r>
              <w:rPr>
                <w:b/>
                <w:bCs/>
              </w:rPr>
              <w:t>s</w:t>
            </w:r>
            <w:r>
              <w:t xml:space="preserve"> para las </w:t>
            </w:r>
            <w:r w:rsidR="002D34B3">
              <w:t>P</w:t>
            </w:r>
            <w:r>
              <w:t xml:space="preserve">articipaciones </w:t>
            </w:r>
            <w:r w:rsidR="002D34B3" w:rsidRPr="002D34B3">
              <w:t xml:space="preserve">Estatales </w:t>
            </w:r>
            <w:r>
              <w:t>de Memorias de Cálculo, ingresando previamente los datos requeridos y consultando información según el mes y año solicitado.</w:t>
            </w:r>
          </w:p>
          <w:p w14:paraId="3E7A4085" w14:textId="77777777" w:rsidR="005037F2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30A0A67" w14:textId="77777777" w:rsidR="005037F2" w:rsidRPr="00215BC1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Campos y Funcionalidades:</w:t>
            </w:r>
          </w:p>
          <w:p w14:paraId="633DF452" w14:textId="77777777" w:rsidR="005037F2" w:rsidRPr="00CB3C70" w:rsidRDefault="005037F2" w:rsidP="005037F2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Título del Documento:</w:t>
            </w:r>
          </w:p>
          <w:p w14:paraId="6ACEB93A" w14:textId="77777777" w:rsidR="005037F2" w:rsidRPr="00CB3C70" w:rsidRDefault="005037F2" w:rsidP="005037F2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Fecha de Asignación:</w:t>
            </w:r>
          </w:p>
          <w:p w14:paraId="2A1D7475" w14:textId="77777777" w:rsidR="005037F2" w:rsidRDefault="005037F2" w:rsidP="005037F2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Editor de la Formula de las Memorias de Cálculo</w:t>
            </w:r>
          </w:p>
          <w:p w14:paraId="509C705C" w14:textId="77777777" w:rsidR="005037F2" w:rsidRPr="00CB3C70" w:rsidRDefault="005037F2" w:rsidP="005037F2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Carga de Documentos:</w:t>
            </w:r>
          </w:p>
          <w:p w14:paraId="426E5805" w14:textId="77777777" w:rsidR="005037F2" w:rsidRDefault="005037F2" w:rsidP="005037F2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B3C70">
              <w:rPr>
                <w:b/>
              </w:rPr>
              <w:t>Menú de Navegación</w:t>
            </w:r>
            <w:r>
              <w:t>:</w:t>
            </w:r>
          </w:p>
          <w:p w14:paraId="3A95D525" w14:textId="77777777" w:rsidR="005037F2" w:rsidRDefault="005037F2" w:rsidP="005037F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11EBFC4" w14:textId="77777777" w:rsidR="005037F2" w:rsidRDefault="005037F2" w:rsidP="005037F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3AF7515" w14:textId="77777777" w:rsidR="005037F2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Botones de Acción:</w:t>
            </w:r>
          </w:p>
          <w:p w14:paraId="7891F673" w14:textId="77777777" w:rsidR="005037F2" w:rsidRPr="00CB3C70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Cancelar:</w:t>
            </w:r>
          </w:p>
          <w:p w14:paraId="12A888AD" w14:textId="77777777" w:rsidR="005037F2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Anula la solicitud actual y redirige a la pantalla principal de Memorias de Cálculo sin guardar cambios.</w:t>
            </w:r>
          </w:p>
          <w:p w14:paraId="669001BA" w14:textId="77777777" w:rsidR="005037F2" w:rsidRPr="00CB3C70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Guardar:</w:t>
            </w:r>
          </w:p>
          <w:p w14:paraId="3D9F3535" w14:textId="77777777" w:rsidR="005037F2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 el documento junto con la información proporcionada.</w:t>
            </w:r>
          </w:p>
          <w:p w14:paraId="1C1A64A8" w14:textId="1FC8F6AA" w:rsidR="00D66139" w:rsidRPr="00807C8F" w:rsidRDefault="005037F2" w:rsidP="005037F2">
            <w:pPr>
              <w:pStyle w:val="NormalWeb"/>
              <w:spacing w:after="80" w:afterAutospacing="0"/>
              <w:ind w:left="319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Incluye validaciones que impiden el guardado si algún campo obligatorio está vacío.</w:t>
            </w:r>
            <w:r w:rsidR="00D66139" w:rsidRPr="008D629C">
              <w:rPr>
                <w:rFonts w:asciiTheme="minorHAnsi" w:hAnsiTheme="minorHAnsi" w:cstheme="minorHAnsi"/>
                <w:sz w:val="22"/>
                <w:szCs w:val="22"/>
              </w:rPr>
              <w:t>En la parte inferior derecha de la vista, se encuentran tres botones con diferentes funciones:</w:t>
            </w:r>
          </w:p>
          <w:p w14:paraId="3B944C38" w14:textId="77777777" w:rsidR="00D66139" w:rsidRDefault="00D66139" w:rsidP="00980CF2">
            <w:pPr>
              <w:spacing w:after="40"/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Botones de Acción:</w:t>
            </w:r>
          </w:p>
          <w:p w14:paraId="48281A31" w14:textId="18C04424" w:rsidR="005037F2" w:rsidRPr="005037F2" w:rsidRDefault="005037F2" w:rsidP="005037F2">
            <w:pPr>
              <w:pStyle w:val="ListParagraph"/>
              <w:numPr>
                <w:ilvl w:val="0"/>
                <w:numId w:val="5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037F2">
              <w:rPr>
                <w:b/>
              </w:rPr>
              <w:t xml:space="preserve">Editar Formula: </w:t>
            </w:r>
            <w:r w:rsidRPr="005037F2">
              <w:rPr>
                <w:bCs/>
              </w:rPr>
              <w:t>Permite registrar los detalles de las explicaciones de las formulas usadas que deseas comunicar con un editor de formato que permite hacer uso similar al editor Word.</w:t>
            </w:r>
          </w:p>
          <w:p w14:paraId="433CE3D9" w14:textId="77777777" w:rsidR="00D66139" w:rsidRPr="008D629C" w:rsidRDefault="00D66139" w:rsidP="00980CF2">
            <w:pPr>
              <w:numPr>
                <w:ilvl w:val="0"/>
                <w:numId w:val="38"/>
              </w:numPr>
              <w:spacing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8D629C">
              <w:rPr>
                <w:rFonts w:eastAsia="Times New Roman" w:cstheme="minorHAnsi"/>
                <w:b/>
                <w:bCs/>
                <w:lang w:eastAsia="es-MX"/>
              </w:rPr>
              <w:t>Cancelar:</w:t>
            </w:r>
            <w:r w:rsidRPr="008D629C">
              <w:rPr>
                <w:rFonts w:eastAsia="Times New Roman" w:cstheme="minorHAnsi"/>
                <w:lang w:eastAsia="es-MX"/>
              </w:rPr>
              <w:t xml:space="preserve"> Permite cancelar el proceso y redirige al usuario a la pantalla principal sin realizar ningún cambio en los datos ni en la tabla de peticiones.</w:t>
            </w:r>
          </w:p>
          <w:p w14:paraId="11FDDE11" w14:textId="77777777" w:rsidR="00D66139" w:rsidRPr="008D629C" w:rsidRDefault="00D66139" w:rsidP="00980CF2">
            <w:pPr>
              <w:numPr>
                <w:ilvl w:val="0"/>
                <w:numId w:val="38"/>
              </w:num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8D629C">
              <w:rPr>
                <w:rFonts w:eastAsia="Times New Roman" w:cstheme="minorHAnsi"/>
                <w:b/>
                <w:bCs/>
                <w:lang w:eastAsia="es-MX"/>
              </w:rPr>
              <w:t>Devolver:</w:t>
            </w:r>
            <w:r w:rsidRPr="008D629C">
              <w:rPr>
                <w:rFonts w:eastAsia="Times New Roman" w:cstheme="minorHAnsi"/>
                <w:lang w:eastAsia="es-MX"/>
              </w:rPr>
              <w:t xml:space="preserve"> Retorna la petición al usuario que la capturó en caso de que contenga errores, para su corrección.</w:t>
            </w:r>
          </w:p>
          <w:p w14:paraId="533CEAAC" w14:textId="1C2AB772" w:rsidR="00D66139" w:rsidRPr="00AC3EBF" w:rsidRDefault="00AC3EBF" w:rsidP="00AC3EBF">
            <w:pPr>
              <w:numPr>
                <w:ilvl w:val="0"/>
                <w:numId w:val="38"/>
              </w:num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lang w:eastAsia="es-MX"/>
              </w:rPr>
              <w:t>Aprobar</w:t>
            </w:r>
            <w:r w:rsidRPr="00D53461">
              <w:rPr>
                <w:rFonts w:eastAsia="Times New Roman" w:cstheme="minorHAnsi"/>
                <w:b/>
                <w:bCs/>
                <w:lang w:eastAsia="es-MX"/>
              </w:rPr>
              <w:t>:</w:t>
            </w:r>
            <w:r w:rsidRPr="00D53461">
              <w:rPr>
                <w:rFonts w:eastAsia="Times New Roman" w:cstheme="minorHAnsi"/>
                <w:lang w:eastAsia="es-MX"/>
              </w:rPr>
              <w:t xml:space="preserve"> </w:t>
            </w:r>
            <w:r>
              <w:rPr>
                <w:rFonts w:eastAsia="Times New Roman" w:cstheme="minorHAnsi"/>
                <w:lang w:eastAsia="es-MX"/>
              </w:rPr>
              <w:t>Aprueba</w:t>
            </w:r>
            <w:r w:rsidRPr="00D53461">
              <w:rPr>
                <w:rFonts w:eastAsia="Times New Roman" w:cstheme="minorHAnsi"/>
                <w:lang w:eastAsia="es-MX"/>
              </w:rPr>
              <w:t xml:space="preserve"> los cambios, actualiza el estatus de la petición y la asigna al usuario validador para su posterior publicación.</w:t>
            </w:r>
          </w:p>
          <w:p w14:paraId="6303A0AC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8315D00" w14:textId="77777777" w:rsidR="00FB5499" w:rsidRDefault="00FB549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4D304D5" w14:textId="77777777" w:rsidR="00FB5499" w:rsidRDefault="00FB549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D37DEAC" w14:textId="4A5B5A20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B1120CC" w14:textId="77777777" w:rsidR="00DB7BC9" w:rsidRDefault="00DB7BC9" w:rsidP="00DB7B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1DFA1CD6" wp14:editId="1F30F651">
                  <wp:extent cx="5040000" cy="2316416"/>
                  <wp:effectExtent l="152400" t="152400" r="332105" b="338455"/>
                  <wp:docPr id="3483513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518962" name="Picture 151951896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31641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B23F852" w14:textId="77777777" w:rsidR="00DB7BC9" w:rsidRDefault="00DB7BC9" w:rsidP="00DB7B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34663A39" wp14:editId="50D46A68">
                  <wp:extent cx="5040000" cy="2145336"/>
                  <wp:effectExtent l="152400" t="152400" r="344805" b="344170"/>
                  <wp:docPr id="126716340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964779" name="Picture 201296477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4533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3662D74" w14:textId="2D9D6AA6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1EA5AC4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6A8B758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18E6FE7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69A1F81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1B77AFE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6F64807" w14:textId="77777777" w:rsidR="00D66139" w:rsidRPr="00593AAD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66139" w14:paraId="7990D10A" w14:textId="77777777" w:rsidTr="0098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2FE9ED43" w14:textId="77777777" w:rsidR="00D66139" w:rsidRDefault="00D66139" w:rsidP="00980CF2">
            <w:r>
              <w:lastRenderedPageBreak/>
              <w:t>Resultados esperados</w:t>
            </w:r>
          </w:p>
        </w:tc>
        <w:tc>
          <w:tcPr>
            <w:tcW w:w="8788" w:type="dxa"/>
          </w:tcPr>
          <w:p w14:paraId="3C3FE068" w14:textId="77777777" w:rsidR="00D66139" w:rsidRPr="009E2F07" w:rsidRDefault="00D66139" w:rsidP="0098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139" w14:paraId="2AEF556E" w14:textId="77777777" w:rsidTr="00980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3B075FA" w14:textId="77777777" w:rsidR="00D66139" w:rsidRDefault="00D66139" w:rsidP="00980CF2">
            <w:r>
              <w:t>Condición posterior</w:t>
            </w:r>
          </w:p>
        </w:tc>
        <w:tc>
          <w:tcPr>
            <w:tcW w:w="8788" w:type="dxa"/>
          </w:tcPr>
          <w:p w14:paraId="1A05EC9C" w14:textId="77777777" w:rsidR="00AC3EBF" w:rsidRDefault="00AC3EBF" w:rsidP="00AC3EBF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Después de presionar en el botón </w:t>
            </w:r>
            <w:r>
              <w:rPr>
                <w:b/>
                <w:bCs/>
              </w:rPr>
              <w:t>Aprobar</w:t>
            </w:r>
            <w:r>
              <w:t>, el sistema lo re dirigirá a la vista de listado de solicitudes</w:t>
            </w:r>
          </w:p>
          <w:p w14:paraId="63AACFB6" w14:textId="7052CE1F" w:rsidR="00D66139" w:rsidRPr="00593AAD" w:rsidRDefault="00AC3EBF" w:rsidP="00AC3EBF">
            <w:pPr>
              <w:pStyle w:val="ListParagraph"/>
              <w:numPr>
                <w:ilvl w:val="0"/>
                <w:numId w:val="33"/>
              </w:num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Ahora toca al rol </w:t>
            </w:r>
            <w:r>
              <w:rPr>
                <w:b/>
                <w:bCs/>
              </w:rPr>
              <w:t>Validador</w:t>
            </w:r>
            <w:r>
              <w:t xml:space="preserve"> Administrativo continuar con el proceso de publicación</w:t>
            </w:r>
            <w:r w:rsidRPr="00143AF1">
              <w:rPr>
                <w:i/>
              </w:rPr>
              <w:tab/>
            </w:r>
          </w:p>
        </w:tc>
      </w:tr>
      <w:tr w:rsidR="00D66139" w14:paraId="6E6E9913" w14:textId="77777777" w:rsidTr="0098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AAD2E69" w14:textId="77777777" w:rsidR="00D66139" w:rsidRDefault="00D66139" w:rsidP="00980CF2">
            <w:r>
              <w:t>Estatus</w:t>
            </w:r>
          </w:p>
        </w:tc>
        <w:tc>
          <w:tcPr>
            <w:tcW w:w="8788" w:type="dxa"/>
          </w:tcPr>
          <w:p w14:paraId="20DA36A2" w14:textId="449C2DE0" w:rsidR="00D66139" w:rsidRDefault="00AC3EBF" w:rsidP="00980CF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D66139">
              <w:t>evis</w:t>
            </w:r>
            <w:r>
              <w:t>ado</w:t>
            </w:r>
          </w:p>
        </w:tc>
      </w:tr>
    </w:tbl>
    <w:p w14:paraId="24880A81" w14:textId="77777777" w:rsidR="001D1963" w:rsidRPr="00992735" w:rsidRDefault="001D1963" w:rsidP="001D1963">
      <w:pPr>
        <w:pStyle w:val="Heading2"/>
      </w:pPr>
    </w:p>
    <w:p w14:paraId="56B90804" w14:textId="6E2D5E24" w:rsidR="001D1963" w:rsidRDefault="001D1963" w:rsidP="001D1963"/>
    <w:p w14:paraId="23D6E138" w14:textId="16AD806D" w:rsidR="00FB5499" w:rsidRDefault="00FB5499">
      <w:r>
        <w:lastRenderedPageBreak/>
        <w:br w:type="page"/>
      </w:r>
    </w:p>
    <w:p w14:paraId="1924A3E7" w14:textId="77777777" w:rsidR="00FA3A78" w:rsidRDefault="00FA3A78" w:rsidP="001D1963"/>
    <w:p w14:paraId="7BF4B2C7" w14:textId="6D634459" w:rsidR="00FA3A78" w:rsidRPr="00AC3EBF" w:rsidRDefault="00AC3EBF" w:rsidP="00FA3A78">
      <w:pPr>
        <w:pStyle w:val="Heading2"/>
      </w:pPr>
      <w:bookmarkStart w:id="9" w:name="_Toc192839918"/>
      <w:bookmarkStart w:id="10" w:name="_Toc199396545"/>
      <w:r w:rsidRPr="00AC3EBF">
        <w:t xml:space="preserve">Usuario Validador: Proceso de Publicación de Participaciones </w:t>
      </w:r>
      <w:r w:rsidR="002D34B3" w:rsidRPr="002D34B3">
        <w:t xml:space="preserve">Estatales </w:t>
      </w:r>
      <w:r w:rsidRPr="00AC3EBF">
        <w:t xml:space="preserve">- </w:t>
      </w:r>
      <w:bookmarkEnd w:id="9"/>
      <w:r w:rsidR="00AA7CD7" w:rsidRPr="00AA7CD7">
        <w:t>Memorias de Cálculos</w:t>
      </w:r>
      <w:bookmarkEnd w:id="10"/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FA3A78" w14:paraId="39B8FB22" w14:textId="77777777" w:rsidTr="0035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57B87BB" w14:textId="77777777" w:rsidR="00FA3A78" w:rsidRDefault="00FA3A78" w:rsidP="003530A3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1F13127D" w14:textId="63A7BB3C" w:rsidR="00FA3A78" w:rsidRPr="00AE1047" w:rsidRDefault="00AC3EBF" w:rsidP="003530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 xml:space="preserve">Revisar que las </w:t>
            </w:r>
            <w:r w:rsidRPr="00EA7BAE">
              <w:rPr>
                <w:iCs/>
              </w:rPr>
              <w:t xml:space="preserve">Participaciones </w:t>
            </w:r>
            <w:r w:rsidR="002D34B3" w:rsidRPr="002D34B3">
              <w:rPr>
                <w:iCs/>
              </w:rPr>
              <w:t xml:space="preserve">Estatales </w:t>
            </w:r>
            <w:r w:rsidRPr="00EA7BAE">
              <w:rPr>
                <w:iCs/>
              </w:rPr>
              <w:t xml:space="preserve">- </w:t>
            </w:r>
            <w:r w:rsidR="00AA7CD7" w:rsidRPr="00AA7CD7">
              <w:rPr>
                <w:iCs/>
              </w:rPr>
              <w:t>Memorias de Cálculos</w:t>
            </w:r>
            <w:r w:rsidR="00AA7CD7">
              <w:rPr>
                <w:iCs/>
              </w:rPr>
              <w:t xml:space="preserve"> </w:t>
            </w:r>
            <w:r>
              <w:rPr>
                <w:b w:val="0"/>
                <w:bCs w:val="0"/>
                <w:iCs/>
              </w:rPr>
              <w:t xml:space="preserve">sean </w:t>
            </w:r>
            <w:r w:rsidR="00242BDA">
              <w:rPr>
                <w:b w:val="0"/>
                <w:bCs w:val="0"/>
                <w:iCs/>
              </w:rPr>
              <w:t>c</w:t>
            </w:r>
            <w:r>
              <w:rPr>
                <w:b w:val="0"/>
                <w:bCs w:val="0"/>
                <w:iCs/>
              </w:rPr>
              <w:t xml:space="preserve">orrectos y </w:t>
            </w:r>
            <w:r w:rsidRPr="00A51054">
              <w:rPr>
                <w:iCs/>
              </w:rPr>
              <w:t>Publicarlos</w:t>
            </w:r>
          </w:p>
        </w:tc>
      </w:tr>
      <w:tr w:rsidR="00FA3A78" w:rsidRPr="005135A0" w14:paraId="2345D61E" w14:textId="77777777" w:rsidTr="0035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8872A43" w14:textId="77777777" w:rsidR="00FA3A78" w:rsidRDefault="00FA3A78" w:rsidP="003530A3">
            <w:r>
              <w:t>Descripción</w:t>
            </w:r>
          </w:p>
        </w:tc>
        <w:tc>
          <w:tcPr>
            <w:tcW w:w="8788" w:type="dxa"/>
          </w:tcPr>
          <w:p w14:paraId="446CF6D3" w14:textId="7C9056C8" w:rsidR="00FA3A78" w:rsidRPr="009E2F07" w:rsidRDefault="00FA3A78" w:rsidP="00353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Menú para ver el listado de las solic</w:t>
            </w:r>
            <w:r w:rsidR="00EE460A">
              <w:rPr>
                <w:iCs/>
              </w:rPr>
              <w:t>itudes realizadas por las dependencias</w:t>
            </w:r>
          </w:p>
        </w:tc>
      </w:tr>
      <w:tr w:rsidR="00FA3A78" w14:paraId="07802693" w14:textId="77777777" w:rsidTr="003530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9341217" w14:textId="77777777" w:rsidR="00FA3A78" w:rsidRDefault="00FA3A78" w:rsidP="003530A3">
            <w:r>
              <w:t>Pasos</w:t>
            </w:r>
          </w:p>
        </w:tc>
        <w:tc>
          <w:tcPr>
            <w:tcW w:w="8788" w:type="dxa"/>
          </w:tcPr>
          <w:p w14:paraId="6F22A3EE" w14:textId="77777777" w:rsidR="00242BDA" w:rsidRDefault="00242BDA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6B00779" w14:textId="77777777" w:rsidR="00242BDA" w:rsidRDefault="00242BDA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DA6EA59" w14:textId="1EF7E244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t xml:space="preserve">Acceder a </w:t>
            </w:r>
            <w:r w:rsidRPr="004853D7">
              <w:rPr>
                <w:iCs/>
              </w:rPr>
              <w:t xml:space="preserve">http://10.200.4.165/ </w:t>
            </w:r>
            <w:r w:rsidR="00EE460A">
              <w:rPr>
                <w:iCs/>
              </w:rPr>
              <w:t xml:space="preserve">  con el usuario </w:t>
            </w:r>
            <w:r w:rsidR="008D629C">
              <w:rPr>
                <w:iCs/>
              </w:rPr>
              <w:t xml:space="preserve">jlanderos </w:t>
            </w:r>
            <w:r>
              <w:rPr>
                <w:iCs/>
              </w:rPr>
              <w:t>y la contraseña</w:t>
            </w:r>
            <w:r w:rsidR="008D629C">
              <w:rPr>
                <w:iCs/>
              </w:rPr>
              <w:t xml:space="preserve"> Holguinmty24</w:t>
            </w:r>
            <w:r>
              <w:rPr>
                <w:iCs/>
              </w:rPr>
              <w:t xml:space="preserve"> </w:t>
            </w:r>
          </w:p>
          <w:p w14:paraId="37794B0C" w14:textId="318C5374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iCs/>
              </w:rPr>
              <w:t>Lo re direccio</w:t>
            </w:r>
            <w:r w:rsidR="00E95B6B">
              <w:rPr>
                <w:iCs/>
              </w:rPr>
              <w:t xml:space="preserve">nara a la vista principal de Plataforma Portal De Participaciones Y Aportaciones Federales Y Estatales </w:t>
            </w:r>
          </w:p>
          <w:p w14:paraId="4340E8CC" w14:textId="77777777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9185F70" w14:textId="77777777" w:rsidR="00242BDA" w:rsidRDefault="00242BDA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C2FA0FE" w14:textId="02058067" w:rsidR="00FA3A78" w:rsidRDefault="008D629C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8D629C">
              <w:rPr>
                <w:noProof/>
                <w:lang w:eastAsia="es-MX"/>
              </w:rPr>
              <w:drawing>
                <wp:inline distT="0" distB="0" distL="0" distR="0" wp14:anchorId="281B9868" wp14:editId="45B28EF9">
                  <wp:extent cx="5443220" cy="2470785"/>
                  <wp:effectExtent l="0" t="0" r="508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47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003AB" w14:textId="77777777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B724F3E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B0179F2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4CFAA30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60C0B70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E15484F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9FA3919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FAF2445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B3E27B4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9F6C57F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CE9034E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E5F1020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3FB049D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ABDF1E8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BB7D2AF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D3C34B8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BFCF5F1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9685F54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1D9BEC1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DDC063F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913DB4B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1FC88A2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2633C5A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38FF4BD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F7EC83D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Al acceder se muestra el menu con las opciones para el usuario.</w:t>
            </w:r>
          </w:p>
          <w:p w14:paraId="2DD48602" w14:textId="76AF9721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Hacer clic en Participaciones Federeles para que se muestre el sub menu y posteriormente hacer clic en </w:t>
            </w:r>
            <w:r w:rsidR="00AA7CD7" w:rsidRPr="00AA7CD7">
              <w:rPr>
                <w:noProof/>
                <w:lang w:eastAsia="es-MX"/>
              </w:rPr>
              <w:t>Memorias de Cálculos</w:t>
            </w:r>
          </w:p>
          <w:p w14:paraId="6A8F540B" w14:textId="02D06CFE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79824BB" w14:textId="77777777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2C5E1A4" w14:textId="3F054622" w:rsidR="00FA3A78" w:rsidRDefault="002D34B3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48605C4B" wp14:editId="60478255">
                  <wp:extent cx="5040000" cy="2272319"/>
                  <wp:effectExtent l="152400" t="152400" r="332105" b="344170"/>
                  <wp:docPr id="1334216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261574" name="Picture 1598261574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6313"/>
                          <a:stretch/>
                        </pic:blipFill>
                        <pic:spPr bwMode="auto">
                          <a:xfrm>
                            <a:off x="0" y="0"/>
                            <a:ext cx="5040000" cy="2272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790122" w14:textId="77777777" w:rsidR="00795B76" w:rsidRDefault="00795B76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A6B57C1" w14:textId="77777777" w:rsidR="00795B76" w:rsidRDefault="00795B76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C5656BC" w14:textId="726F565F" w:rsidR="00795B76" w:rsidRDefault="00795B76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F63CE40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ADAECC5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1B9886A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3108CD1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BACBEFA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C75FDA3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7AA3997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8C1EDB3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A3F1421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62584DD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DE24BCA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F680B3B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6ACAF02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F80B3E5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D77B899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047D468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4AC3CAC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4517D30" w14:textId="2D9D9AB4" w:rsidR="00E95B6B" w:rsidRDefault="00E95B6B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244C3BC" w14:textId="553C7C32" w:rsidR="00E95B6B" w:rsidRDefault="00E95B6B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948DB5C" w14:textId="77777777" w:rsidR="00985A81" w:rsidRDefault="00985A81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38AE6FA" w14:textId="77777777" w:rsidR="00985A81" w:rsidRDefault="00985A81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D9ABF92" w14:textId="77777777" w:rsidR="00985A81" w:rsidRDefault="00985A81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7938157" w14:textId="77777777" w:rsidR="00985A81" w:rsidRDefault="00985A81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0051B5F" w14:textId="496E6090" w:rsidR="0001170D" w:rsidRDefault="0001170D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6860B4">
              <w:rPr>
                <w:b/>
                <w:bCs/>
                <w:noProof/>
                <w:lang w:eastAsia="es-MX"/>
              </w:rPr>
              <w:t xml:space="preserve">Pantalla de Participaciones </w:t>
            </w:r>
            <w:r w:rsidR="002D34B3" w:rsidRPr="002D34B3">
              <w:rPr>
                <w:b/>
                <w:bCs/>
                <w:noProof/>
                <w:lang w:eastAsia="es-MX"/>
              </w:rPr>
              <w:t xml:space="preserve">Estatales </w:t>
            </w:r>
            <w:r w:rsidRPr="006860B4">
              <w:rPr>
                <w:b/>
                <w:bCs/>
                <w:noProof/>
                <w:lang w:eastAsia="es-MX"/>
              </w:rPr>
              <w:t>(</w:t>
            </w:r>
            <w:r w:rsidR="00AA7CD7" w:rsidRPr="00AA7CD7">
              <w:rPr>
                <w:b/>
                <w:bCs/>
                <w:noProof/>
                <w:lang w:eastAsia="es-MX"/>
              </w:rPr>
              <w:t>Memorias de Cálculos</w:t>
            </w:r>
            <w:r w:rsidRPr="006860B4">
              <w:rPr>
                <w:b/>
                <w:bCs/>
                <w:noProof/>
                <w:lang w:eastAsia="es-MX"/>
              </w:rPr>
              <w:t xml:space="preserve">) - Usuario </w:t>
            </w:r>
            <w:r>
              <w:rPr>
                <w:b/>
                <w:bCs/>
                <w:noProof/>
                <w:lang w:eastAsia="es-MX"/>
              </w:rPr>
              <w:t>Validador</w:t>
            </w:r>
          </w:p>
          <w:p w14:paraId="7231BE32" w14:textId="78D64AEB" w:rsidR="00985A81" w:rsidRPr="000A7B0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 xml:space="preserve">Listado de </w:t>
            </w:r>
            <w:r>
              <w:rPr>
                <w:b/>
                <w:bCs/>
                <w:noProof/>
                <w:lang w:eastAsia="es-MX"/>
              </w:rPr>
              <w:t>Documentos</w:t>
            </w:r>
          </w:p>
          <w:p w14:paraId="795A89AF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16109B8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 esta pantalla se muestra el listado de los </w:t>
            </w:r>
            <w:r w:rsidRPr="00385961">
              <w:rPr>
                <w:b/>
                <w:bCs/>
                <w:noProof/>
                <w:lang w:eastAsia="es-MX"/>
              </w:rPr>
              <w:t>Documentos PDF</w:t>
            </w:r>
            <w:r>
              <w:rPr>
                <w:noProof/>
                <w:lang w:eastAsia="es-MX"/>
              </w:rPr>
              <w:t xml:space="preserve"> subidos por el usuario, permitiendo su gestión y seguimiento.</w:t>
            </w:r>
          </w:p>
          <w:p w14:paraId="22BE9729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4B9C608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Se muestra una tabla con todas las documentos registrados por los usuarios capturadores.</w:t>
            </w:r>
          </w:p>
          <w:p w14:paraId="65EED4FB" w14:textId="77777777" w:rsidR="00985A81" w:rsidRP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66D843E" w14:textId="0D12EA1B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Tabla con información detallada de los </w:t>
            </w:r>
            <w:r w:rsidR="00AA7CD7" w:rsidRPr="00AA7CD7">
              <w:rPr>
                <w:b/>
                <w:bCs/>
                <w:noProof/>
                <w:lang w:eastAsia="es-MX"/>
              </w:rPr>
              <w:t>Memorias de Cálculos</w:t>
            </w:r>
            <w:r w:rsidR="00AA7CD7">
              <w:rPr>
                <w:b/>
                <w:bCs/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mensuales, organizada:</w:t>
            </w:r>
          </w:p>
          <w:p w14:paraId="0276F6F3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i/>
                <w:iCs/>
                <w:noProof/>
                <w:lang w:eastAsia="es-MX"/>
              </w:rPr>
              <w:t>Acciones</w:t>
            </w:r>
            <w:r>
              <w:rPr>
                <w:noProof/>
                <w:lang w:eastAsia="es-MX"/>
              </w:rPr>
              <w:t>: Contiene tres iconos con funciones específicas:</w:t>
            </w:r>
          </w:p>
          <w:p w14:paraId="28EC7323" w14:textId="77777777" w:rsidR="00985A81" w:rsidRDefault="00985A81" w:rsidP="00985A81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Eliminar</w:t>
            </w:r>
            <w:r>
              <w:rPr>
                <w:noProof/>
                <w:lang w:eastAsia="es-MX"/>
              </w:rPr>
              <w:t>: Permite borrar el documento de la lista.</w:t>
            </w:r>
          </w:p>
          <w:p w14:paraId="1209DBAA" w14:textId="77777777" w:rsidR="00985A81" w:rsidRDefault="00985A81" w:rsidP="00985A81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Documento</w:t>
            </w:r>
            <w:r>
              <w:rPr>
                <w:noProof/>
                <w:lang w:eastAsia="es-MX"/>
              </w:rPr>
              <w:t>: Avanza a la revisión y cambio de Estatus.</w:t>
            </w:r>
          </w:p>
          <w:p w14:paraId="1F3CB9FD" w14:textId="77777777" w:rsidR="00985A81" w:rsidRDefault="00985A81" w:rsidP="00985A81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Trazabilidad</w:t>
            </w:r>
            <w:r>
              <w:rPr>
                <w:noProof/>
                <w:lang w:eastAsia="es-MX"/>
              </w:rPr>
              <w:t>: Muestra qué usuarios han interactuado con el flujo del documento.</w:t>
            </w:r>
          </w:p>
          <w:p w14:paraId="77B7DF58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4003B43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Título del Documento</w:t>
            </w:r>
            <w:r>
              <w:rPr>
                <w:noProof/>
                <w:lang w:eastAsia="es-MX"/>
              </w:rPr>
              <w:t>: Indica el nombre asignado a la petición en el momento de su creación.</w:t>
            </w:r>
          </w:p>
          <w:p w14:paraId="77EE62C3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Fecha de Creación</w:t>
            </w:r>
            <w:r>
              <w:rPr>
                <w:noProof/>
                <w:lang w:eastAsia="es-MX"/>
              </w:rPr>
              <w:t>: Muestra la fecha en la que se realizó la solicitud.</w:t>
            </w:r>
          </w:p>
          <w:p w14:paraId="0F4FC27C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Estatus</w:t>
            </w:r>
            <w:r>
              <w:rPr>
                <w:noProof/>
                <w:lang w:eastAsia="es-MX"/>
              </w:rPr>
              <w:t>: Indica el estado actual de la petición (Pendiente, Aprobada, Rechazada, etc.).</w:t>
            </w:r>
          </w:p>
          <w:p w14:paraId="01E4DB67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3C1B56A" w14:textId="77777777" w:rsidR="00985A81" w:rsidRPr="000A7B0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Funcionamiento General</w:t>
            </w:r>
          </w:p>
          <w:p w14:paraId="795989C9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Los usuarios pueden visualizar, gestionar y dar seguimiento a sus solicitudes a través de las opciones de la tabla. Al hacer clic en los iconos de acciones, pueden eliminar documentos, avanzar en el flujo del documento o revisar la trazabilidad de las interacciones con la solicitud de alta del documento.</w:t>
            </w:r>
          </w:p>
          <w:p w14:paraId="01CB6015" w14:textId="77777777" w:rsidR="00985A81" w:rsidRDefault="00985A81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B791135" w14:textId="77777777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E95CF43" w14:textId="302C6881" w:rsidR="00FA3A78" w:rsidRDefault="002D34B3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2B1EB2A" wp14:editId="7DEBF5F4">
                  <wp:extent cx="5040000" cy="2294746"/>
                  <wp:effectExtent l="152400" t="152400" r="332105" b="347345"/>
                  <wp:docPr id="12212483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638140" name="Picture 128563814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29474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43CE8E0" w14:textId="10185F21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FBEA14E" w14:textId="38F6C8EA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E868BE0" w14:textId="0533A52F" w:rsidR="00E95B6B" w:rsidRDefault="00E95B6B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A46FFAA" w14:textId="4EFAF7B4" w:rsidR="00E95B6B" w:rsidRDefault="00E95B6B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BBEB9F1" w14:textId="77777777" w:rsidR="005433B2" w:rsidRDefault="005433B2" w:rsidP="00783F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  <w:p w14:paraId="434A9761" w14:textId="77777777" w:rsidR="005433B2" w:rsidRDefault="005433B2" w:rsidP="0043495D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  <w:p w14:paraId="69A478F1" w14:textId="20BAA072" w:rsidR="0043495D" w:rsidRPr="002920C3" w:rsidRDefault="0043495D" w:rsidP="0043495D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Verificar el Documento</w:t>
            </w:r>
            <w:r w:rsidRPr="002920C3">
              <w:rPr>
                <w:b/>
                <w:bCs/>
              </w:rPr>
              <w:t xml:space="preserve"> - Participaciones </w:t>
            </w:r>
            <w:r w:rsidR="002D34B3" w:rsidRPr="002D34B3">
              <w:rPr>
                <w:b/>
                <w:bCs/>
              </w:rPr>
              <w:t xml:space="preserve">Estatales </w:t>
            </w:r>
            <w:r w:rsidR="00AA7CD7" w:rsidRPr="00AA7CD7">
              <w:rPr>
                <w:b/>
                <w:bCs/>
              </w:rPr>
              <w:t>Memorias de Cálculos</w:t>
            </w:r>
          </w:p>
          <w:p w14:paraId="74B56966" w14:textId="7E699BFB" w:rsidR="00783F29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Esta pantalla permite “Editar Formula” y redactar a los usuarios un comunicado de las Memorias de Cálculo y adicionalmente subir nuevos </w:t>
            </w:r>
            <w:r w:rsidRPr="00985A81">
              <w:rPr>
                <w:b/>
                <w:bCs/>
              </w:rPr>
              <w:t>Documento</w:t>
            </w:r>
            <w:r>
              <w:rPr>
                <w:b/>
                <w:bCs/>
              </w:rPr>
              <w:t>s</w:t>
            </w:r>
            <w:r>
              <w:t xml:space="preserve"> para las </w:t>
            </w:r>
            <w:r w:rsidR="002D34B3">
              <w:t>P</w:t>
            </w:r>
            <w:r>
              <w:t xml:space="preserve">articipaciones </w:t>
            </w:r>
            <w:r w:rsidR="002D34B3" w:rsidRPr="002D34B3">
              <w:t xml:space="preserve">Estatales </w:t>
            </w:r>
            <w:r>
              <w:t>de Memorias de Cálculo, ingresando previamente los datos requeridos y consultando información según el mes y año solicitado.</w:t>
            </w:r>
          </w:p>
          <w:p w14:paraId="6E995694" w14:textId="77777777" w:rsidR="00783F29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B9B5498" w14:textId="77777777" w:rsidR="00783F29" w:rsidRPr="00215BC1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Campos y Funcionalidades:</w:t>
            </w:r>
          </w:p>
          <w:p w14:paraId="61090330" w14:textId="77777777" w:rsidR="00783F29" w:rsidRPr="00CB3C70" w:rsidRDefault="00783F29" w:rsidP="00783F29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Título del Documento:</w:t>
            </w:r>
          </w:p>
          <w:p w14:paraId="31CC3C94" w14:textId="77777777" w:rsidR="00783F29" w:rsidRPr="00CB3C70" w:rsidRDefault="00783F29" w:rsidP="00783F29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Fecha de Asignación:</w:t>
            </w:r>
          </w:p>
          <w:p w14:paraId="033CC213" w14:textId="77777777" w:rsidR="00783F29" w:rsidRDefault="00783F29" w:rsidP="00783F29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Editor de la Formula de las Memorias de Cálculo</w:t>
            </w:r>
          </w:p>
          <w:p w14:paraId="4CEE113E" w14:textId="77777777" w:rsidR="00783F29" w:rsidRPr="00CB3C70" w:rsidRDefault="00783F29" w:rsidP="00783F29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Carga de Documentos:</w:t>
            </w:r>
          </w:p>
          <w:p w14:paraId="64185629" w14:textId="77777777" w:rsidR="00783F29" w:rsidRDefault="00783F29" w:rsidP="00783F29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B3C70">
              <w:rPr>
                <w:b/>
              </w:rPr>
              <w:t>Menú de Navegación</w:t>
            </w:r>
            <w:r>
              <w:t>:</w:t>
            </w:r>
          </w:p>
          <w:p w14:paraId="14AE3D30" w14:textId="77777777" w:rsidR="00783F29" w:rsidRDefault="00783F29" w:rsidP="00783F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B6E0931" w14:textId="77777777" w:rsidR="00783F29" w:rsidRDefault="00783F29" w:rsidP="00783F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76383D4" w14:textId="77777777" w:rsidR="00783F29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Botones de Acción:</w:t>
            </w:r>
          </w:p>
          <w:p w14:paraId="4FC52C90" w14:textId="77777777" w:rsidR="00783F29" w:rsidRPr="00CB3C70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Cancelar:</w:t>
            </w:r>
          </w:p>
          <w:p w14:paraId="5A4B7444" w14:textId="77777777" w:rsidR="00783F29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Anula la solicitud actual y redirige a la pantalla principal de Memorias de Cálculo sin guardar cambios.</w:t>
            </w:r>
          </w:p>
          <w:p w14:paraId="1BB83A62" w14:textId="77777777" w:rsidR="00783F29" w:rsidRPr="00CB3C70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Guardar:</w:t>
            </w:r>
          </w:p>
          <w:p w14:paraId="05A487BD" w14:textId="77777777" w:rsidR="00783F29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 el documento junto con la información proporcionada.</w:t>
            </w:r>
          </w:p>
          <w:p w14:paraId="13F811BD" w14:textId="77777777" w:rsidR="00783F29" w:rsidRPr="00807C8F" w:rsidRDefault="00783F29" w:rsidP="00783F29">
            <w:pPr>
              <w:pStyle w:val="NormalWeb"/>
              <w:spacing w:after="80" w:afterAutospacing="0"/>
              <w:ind w:left="319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Incluye validaciones que impiden el guardado si algún campo obligatorio está vacío.</w:t>
            </w:r>
            <w:r w:rsidRPr="008D629C">
              <w:rPr>
                <w:rFonts w:asciiTheme="minorHAnsi" w:hAnsiTheme="minorHAnsi" w:cstheme="minorHAnsi"/>
                <w:sz w:val="22"/>
                <w:szCs w:val="22"/>
              </w:rPr>
              <w:t>En la parte inferior derecha de la vista, se encuentran tres botones con diferentes funciones:</w:t>
            </w:r>
          </w:p>
          <w:p w14:paraId="2ECD3C5A" w14:textId="77777777" w:rsidR="00783F29" w:rsidRDefault="00783F29" w:rsidP="00783F29">
            <w:pPr>
              <w:spacing w:after="40"/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Botones de Acción:</w:t>
            </w:r>
          </w:p>
          <w:p w14:paraId="1291277C" w14:textId="77777777" w:rsidR="00783F29" w:rsidRPr="005037F2" w:rsidRDefault="00783F29" w:rsidP="00783F29">
            <w:pPr>
              <w:pStyle w:val="ListParagraph"/>
              <w:numPr>
                <w:ilvl w:val="0"/>
                <w:numId w:val="5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037F2">
              <w:rPr>
                <w:b/>
              </w:rPr>
              <w:t xml:space="preserve">Editar Formula: </w:t>
            </w:r>
            <w:r w:rsidRPr="005037F2">
              <w:rPr>
                <w:bCs/>
              </w:rPr>
              <w:t>Permite registrar los detalles de las explicaciones de las formulas usadas que deseas comunicar con un editor de formato que permite hacer uso similar al editor Word.</w:t>
            </w:r>
          </w:p>
          <w:p w14:paraId="65A46AE7" w14:textId="77777777" w:rsidR="00783F29" w:rsidRPr="008D629C" w:rsidRDefault="00783F29" w:rsidP="00783F29">
            <w:pPr>
              <w:numPr>
                <w:ilvl w:val="0"/>
                <w:numId w:val="38"/>
              </w:numPr>
              <w:spacing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8D629C">
              <w:rPr>
                <w:rFonts w:eastAsia="Times New Roman" w:cstheme="minorHAnsi"/>
                <w:b/>
                <w:bCs/>
                <w:lang w:eastAsia="es-MX"/>
              </w:rPr>
              <w:t>Cancelar:</w:t>
            </w:r>
            <w:r w:rsidRPr="008D629C">
              <w:rPr>
                <w:rFonts w:eastAsia="Times New Roman" w:cstheme="minorHAnsi"/>
                <w:lang w:eastAsia="es-MX"/>
              </w:rPr>
              <w:t xml:space="preserve"> Permite cancelar el proceso y redirige al usuario a la pantalla principal sin realizar ningún cambio en los datos ni en la tabla de peticiones.</w:t>
            </w:r>
          </w:p>
          <w:p w14:paraId="6FA61C39" w14:textId="77777777" w:rsidR="00783F29" w:rsidRPr="008D629C" w:rsidRDefault="00783F29" w:rsidP="00783F29">
            <w:pPr>
              <w:numPr>
                <w:ilvl w:val="0"/>
                <w:numId w:val="38"/>
              </w:num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8D629C">
              <w:rPr>
                <w:rFonts w:eastAsia="Times New Roman" w:cstheme="minorHAnsi"/>
                <w:b/>
                <w:bCs/>
                <w:lang w:eastAsia="es-MX"/>
              </w:rPr>
              <w:t>Devolver:</w:t>
            </w:r>
            <w:r w:rsidRPr="008D629C">
              <w:rPr>
                <w:rFonts w:eastAsia="Times New Roman" w:cstheme="minorHAnsi"/>
                <w:lang w:eastAsia="es-MX"/>
              </w:rPr>
              <w:t xml:space="preserve"> Retorna la petición al usuario que la capturó en caso de que contenga errores, para su corrección.</w:t>
            </w:r>
          </w:p>
          <w:p w14:paraId="52959DA8" w14:textId="77777777" w:rsidR="00783F29" w:rsidRPr="00AC3EBF" w:rsidRDefault="00783F29" w:rsidP="00783F29">
            <w:pPr>
              <w:numPr>
                <w:ilvl w:val="0"/>
                <w:numId w:val="38"/>
              </w:num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lang w:eastAsia="es-MX"/>
              </w:rPr>
              <w:t>Aprobar</w:t>
            </w:r>
            <w:r w:rsidRPr="00D53461">
              <w:rPr>
                <w:rFonts w:eastAsia="Times New Roman" w:cstheme="minorHAnsi"/>
                <w:b/>
                <w:bCs/>
                <w:lang w:eastAsia="es-MX"/>
              </w:rPr>
              <w:t>:</w:t>
            </w:r>
            <w:r w:rsidRPr="00D53461">
              <w:rPr>
                <w:rFonts w:eastAsia="Times New Roman" w:cstheme="minorHAnsi"/>
                <w:lang w:eastAsia="es-MX"/>
              </w:rPr>
              <w:t xml:space="preserve"> </w:t>
            </w:r>
            <w:r>
              <w:rPr>
                <w:rFonts w:eastAsia="Times New Roman" w:cstheme="minorHAnsi"/>
                <w:lang w:eastAsia="es-MX"/>
              </w:rPr>
              <w:t>Aprueba</w:t>
            </w:r>
            <w:r w:rsidRPr="00D53461">
              <w:rPr>
                <w:rFonts w:eastAsia="Times New Roman" w:cstheme="minorHAnsi"/>
                <w:lang w:eastAsia="es-MX"/>
              </w:rPr>
              <w:t xml:space="preserve"> los cambios, actualiza el estatus de la petición y la asigna al usuario validador para su posterior publicación.</w:t>
            </w:r>
          </w:p>
          <w:p w14:paraId="160A2B7E" w14:textId="77777777" w:rsidR="00DB7BC9" w:rsidRDefault="0043495D" w:rsidP="00DB7B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7C8F">
              <w:rPr>
                <w:rFonts w:cstheme="minorHAnsi"/>
              </w:rPr>
              <w:lastRenderedPageBreak/>
              <w:br/>
            </w:r>
            <w:r w:rsidR="00DB7BC9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6E3E13B8" wp14:editId="5E877AC2">
                  <wp:extent cx="5040000" cy="2316416"/>
                  <wp:effectExtent l="152400" t="152400" r="332105" b="338455"/>
                  <wp:docPr id="8191609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518962" name="Picture 151951896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31641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F332F0B" w14:textId="77777777" w:rsidR="00DB7BC9" w:rsidRDefault="00DB7BC9" w:rsidP="00DB7B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0E7D3EEB" wp14:editId="75E37A0F">
                  <wp:extent cx="5040000" cy="2145336"/>
                  <wp:effectExtent l="152400" t="152400" r="344805" b="344170"/>
                  <wp:docPr id="37412318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964779" name="Picture 201296477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4533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4C3493F" w14:textId="09A085EA" w:rsidR="00FA3A78" w:rsidRDefault="00FA3A78" w:rsidP="004349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2DDA22C" w14:textId="0002FF7C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DFD5825" w14:textId="50737BA5" w:rsidR="00C9320A" w:rsidRDefault="00C9320A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49E8ECF" w14:textId="199F2C63" w:rsidR="00C9320A" w:rsidRDefault="00C9320A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C3F3B33" w14:textId="77777777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0CEF517" w14:textId="476A3C4B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3D79ED2" w14:textId="77777777" w:rsidR="00FA3A78" w:rsidRPr="0043495D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</w:p>
          <w:p w14:paraId="61F4CD98" w14:textId="77777777" w:rsidR="00FA3A78" w:rsidRPr="0043495D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</w:p>
        </w:tc>
      </w:tr>
      <w:tr w:rsidR="00FA3A78" w14:paraId="652EC7C1" w14:textId="77777777" w:rsidTr="0035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A548D86" w14:textId="77777777" w:rsidR="00FA3A78" w:rsidRDefault="00FA3A78" w:rsidP="003530A3">
            <w:r>
              <w:lastRenderedPageBreak/>
              <w:t>Resultados esperados</w:t>
            </w:r>
          </w:p>
        </w:tc>
        <w:tc>
          <w:tcPr>
            <w:tcW w:w="8788" w:type="dxa"/>
          </w:tcPr>
          <w:p w14:paraId="78C62964" w14:textId="5F22508D" w:rsidR="00FA3A78" w:rsidRPr="009E2F07" w:rsidRDefault="005433B2" w:rsidP="005433B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6E77DB">
              <w:t xml:space="preserve">na vez que </w:t>
            </w:r>
            <w:r>
              <w:t>el documento</w:t>
            </w:r>
            <w:r w:rsidR="006E77DB">
              <w:t xml:space="preserve"> </w:t>
            </w:r>
            <w:r>
              <w:t>es</w:t>
            </w:r>
            <w:r w:rsidR="004A4C9C">
              <w:t xml:space="preserve"> validado y está todo correcto</w:t>
            </w:r>
            <w:r>
              <w:t>,</w:t>
            </w:r>
            <w:r w:rsidR="004A4C9C">
              <w:t xml:space="preserve"> </w:t>
            </w:r>
            <w:r>
              <w:t>el documento</w:t>
            </w:r>
            <w:r w:rsidR="004A4C9C">
              <w:t xml:space="preserve"> será publicad</w:t>
            </w:r>
            <w:r>
              <w:t>o</w:t>
            </w:r>
            <w:r w:rsidR="004A4C9C">
              <w:t xml:space="preserve"> en la </w:t>
            </w:r>
            <w:r>
              <w:t>P</w:t>
            </w:r>
            <w:r w:rsidR="004A4C9C">
              <w:t xml:space="preserve">lataforma </w:t>
            </w:r>
            <w:r>
              <w:t>Pú</w:t>
            </w:r>
            <w:r w:rsidR="004A4C9C">
              <w:t>blica</w:t>
            </w:r>
            <w:r>
              <w:t xml:space="preserve"> PPAFE</w:t>
            </w:r>
          </w:p>
        </w:tc>
      </w:tr>
      <w:tr w:rsidR="00FA3A78" w14:paraId="331C8766" w14:textId="77777777" w:rsidTr="003530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EB21CA4" w14:textId="77777777" w:rsidR="00FA3A78" w:rsidRDefault="00FA3A78" w:rsidP="003530A3">
            <w:r>
              <w:t>Condición posterior</w:t>
            </w:r>
          </w:p>
        </w:tc>
        <w:tc>
          <w:tcPr>
            <w:tcW w:w="8788" w:type="dxa"/>
          </w:tcPr>
          <w:p w14:paraId="22019E24" w14:textId="06FBD670" w:rsidR="00FA3A78" w:rsidRPr="00593AAD" w:rsidRDefault="0001170D" w:rsidP="0001170D">
            <w:pPr>
              <w:pStyle w:val="ListParagraph"/>
              <w:numPr>
                <w:ilvl w:val="0"/>
                <w:numId w:val="33"/>
              </w:num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información será publicada en el Portal de acceso al público en general</w:t>
            </w:r>
            <w:r w:rsidR="00FA3A78" w:rsidRPr="00593AAD">
              <w:tab/>
            </w:r>
          </w:p>
        </w:tc>
      </w:tr>
      <w:tr w:rsidR="00FA3A78" w14:paraId="14D19C4E" w14:textId="77777777" w:rsidTr="0035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8830FFF" w14:textId="77777777" w:rsidR="00FA3A78" w:rsidRDefault="00FA3A78" w:rsidP="003530A3">
            <w:r>
              <w:t>Estatus</w:t>
            </w:r>
          </w:p>
        </w:tc>
        <w:tc>
          <w:tcPr>
            <w:tcW w:w="8788" w:type="dxa"/>
          </w:tcPr>
          <w:p w14:paraId="07098F78" w14:textId="0BAE28C0" w:rsidR="00FA3A78" w:rsidRDefault="00FB37BD" w:rsidP="005433B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Publica</w:t>
            </w:r>
            <w:r w:rsidR="005433B2">
              <w:t>do</w:t>
            </w:r>
          </w:p>
        </w:tc>
      </w:tr>
    </w:tbl>
    <w:p w14:paraId="66EC0508" w14:textId="25DB74AC" w:rsidR="00067189" w:rsidRDefault="00067189" w:rsidP="001D1963"/>
    <w:sectPr w:rsidR="00067189" w:rsidSect="009320A9">
      <w:headerReference w:type="default" r:id="rId17"/>
      <w:footerReference w:type="default" r:id="rId18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BCA2" w14:textId="77777777" w:rsidR="00DD1BDB" w:rsidRDefault="00DD1BDB" w:rsidP="0022755B">
      <w:pPr>
        <w:spacing w:after="0" w:line="240" w:lineRule="auto"/>
      </w:pPr>
      <w:r>
        <w:separator/>
      </w:r>
    </w:p>
  </w:endnote>
  <w:endnote w:type="continuationSeparator" w:id="0">
    <w:p w14:paraId="0A4FFA84" w14:textId="77777777" w:rsidR="00DD1BDB" w:rsidRDefault="00DD1BDB" w:rsidP="002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C3AF" w14:textId="5116AA0B" w:rsidR="004A4C9C" w:rsidRPr="00F03E56" w:rsidRDefault="004A4C9C" w:rsidP="000C5238">
    <w:pPr>
      <w:pStyle w:val="Footer"/>
      <w:pBdr>
        <w:top w:val="single" w:sz="4" w:space="1" w:color="D9D9D9"/>
      </w:pBdr>
      <w:rPr>
        <w:rFonts w:ascii="Arial" w:hAnsi="Arial" w:cs="Arial"/>
        <w:color w:val="808080" w:themeColor="background1" w:themeShade="80"/>
        <w:sz w:val="24"/>
        <w:szCs w:val="24"/>
        <w:lang w:val="es-ES"/>
      </w:rPr>
    </w:pPr>
    <w:r w:rsidRPr="00F03E56">
      <w:rPr>
        <w:rStyle w:val="PageNumber"/>
        <w:rFonts w:ascii="Arial" w:hAnsi="Arial" w:cs="Arial"/>
        <w:bCs/>
        <w:color w:val="808080" w:themeColor="background1" w:themeShade="80"/>
        <w:sz w:val="24"/>
        <w:szCs w:val="24"/>
        <w:lang w:val="es-ES"/>
      </w:rPr>
      <w:t xml:space="preserve">Documento confidencial | INAP | </w:t>
    </w:r>
    <w:sdt>
      <w:sdtPr>
        <w:rPr>
          <w:rStyle w:val="PageNumber"/>
          <w:rFonts w:ascii="Arial" w:hAnsi="Arial" w:cs="Arial"/>
          <w:bCs/>
          <w:color w:val="808080" w:themeColor="background1" w:themeShade="80"/>
          <w:sz w:val="24"/>
          <w:szCs w:val="24"/>
          <w:lang w:val="es-ES"/>
        </w:rPr>
        <w:alias w:val="Title"/>
        <w:tag w:val=""/>
        <w:id w:val="43810478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03E56">
          <w:rPr>
            <w:rStyle w:val="PageNumber"/>
            <w:rFonts w:ascii="Arial" w:hAnsi="Arial" w:cs="Arial"/>
            <w:bCs/>
            <w:color w:val="808080" w:themeColor="background1" w:themeShade="80"/>
            <w:sz w:val="24"/>
            <w:szCs w:val="24"/>
            <w:lang w:val="es-ES"/>
          </w:rPr>
          <w:t xml:space="preserve">     </w:t>
        </w:r>
      </w:sdtContent>
    </w:sdt>
    <w:r w:rsidRPr="00F03E56">
      <w:rPr>
        <w:rStyle w:val="PageNumber"/>
        <w:rFonts w:ascii="Arial" w:hAnsi="Arial" w:cs="Arial"/>
        <w:bCs/>
        <w:color w:val="808080" w:themeColor="background1" w:themeShade="80"/>
        <w:sz w:val="24"/>
        <w:szCs w:val="24"/>
        <w:lang w:val="es-ES"/>
      </w:rPr>
      <w:tab/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begin"/>
    </w:r>
    <w:r w:rsidRPr="00F03E56">
      <w:rPr>
        <w:rFonts w:ascii="Arial" w:hAnsi="Arial" w:cs="Arial"/>
        <w:color w:val="808080" w:themeColor="background1" w:themeShade="80"/>
        <w:sz w:val="24"/>
        <w:szCs w:val="24"/>
        <w:lang w:val="es-ES"/>
      </w:rPr>
      <w:instrText xml:space="preserve"> PAGE   \* MERGEFORMAT </w:instrText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separate"/>
    </w:r>
    <w:r w:rsidR="00FB37BD">
      <w:rPr>
        <w:rFonts w:ascii="Arial" w:hAnsi="Arial" w:cs="Arial"/>
        <w:noProof/>
        <w:color w:val="808080" w:themeColor="background1" w:themeShade="80"/>
        <w:sz w:val="24"/>
        <w:szCs w:val="24"/>
        <w:lang w:val="es-ES"/>
      </w:rPr>
      <w:t>13</w:t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end"/>
    </w:r>
    <w:r w:rsidRPr="00F03E56">
      <w:rPr>
        <w:rFonts w:ascii="Arial" w:hAnsi="Arial" w:cs="Arial"/>
        <w:color w:val="808080" w:themeColor="background1" w:themeShade="80"/>
        <w:sz w:val="24"/>
        <w:szCs w:val="24"/>
        <w:lang w:val="es-ES"/>
      </w:rPr>
      <w:t xml:space="preserve"> | </w:t>
    </w:r>
    <w:r w:rsidRPr="00F03E56">
      <w:rPr>
        <w:rFonts w:ascii="Arial" w:hAnsi="Arial" w:cs="Arial"/>
        <w:color w:val="808080" w:themeColor="background1" w:themeShade="80"/>
        <w:spacing w:val="60"/>
        <w:sz w:val="24"/>
        <w:szCs w:val="24"/>
        <w:lang w:val="es-ES"/>
      </w:rPr>
      <w:t>Página</w:t>
    </w:r>
  </w:p>
  <w:p w14:paraId="1A58F342" w14:textId="77777777" w:rsidR="004A4C9C" w:rsidRDefault="004A4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A6E53" w14:textId="77777777" w:rsidR="00DD1BDB" w:rsidRDefault="00DD1BDB" w:rsidP="0022755B">
      <w:pPr>
        <w:spacing w:after="0" w:line="240" w:lineRule="auto"/>
      </w:pPr>
      <w:r>
        <w:separator/>
      </w:r>
    </w:p>
  </w:footnote>
  <w:footnote w:type="continuationSeparator" w:id="0">
    <w:p w14:paraId="26D665A6" w14:textId="77777777" w:rsidR="00DD1BDB" w:rsidRDefault="00DD1BDB" w:rsidP="0022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96ED" w14:textId="0CEF4CD2" w:rsidR="004A4C9C" w:rsidRDefault="004A4C9C" w:rsidP="00DB3D09">
    <w:pPr>
      <w:pStyle w:val="Header"/>
      <w:tabs>
        <w:tab w:val="clear" w:pos="4419"/>
        <w:tab w:val="clear" w:pos="8838"/>
        <w:tab w:val="left" w:pos="2054"/>
      </w:tabs>
      <w:rPr>
        <w:noProof/>
        <w:lang w:eastAsia="es-MX"/>
      </w:rPr>
    </w:pPr>
    <w:r w:rsidRPr="009962FD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B26D06" wp14:editId="13FAFD57">
          <wp:simplePos x="0" y="0"/>
          <wp:positionH relativeFrom="margin">
            <wp:posOffset>5295900</wp:posOffset>
          </wp:positionH>
          <wp:positionV relativeFrom="paragraph">
            <wp:posOffset>-266700</wp:posOffset>
          </wp:positionV>
          <wp:extent cx="1441193" cy="682625"/>
          <wp:effectExtent l="0" t="0" r="6985" b="3175"/>
          <wp:wrapNone/>
          <wp:docPr id="16" name="Imagen 1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6483"/>
                  <a:stretch/>
                </pic:blipFill>
                <pic:spPr bwMode="auto">
                  <a:xfrm>
                    <a:off x="0" y="0"/>
                    <a:ext cx="1446427" cy="6851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B3D09">
      <w:rPr>
        <w:noProof/>
        <w:lang w:eastAsia="es-MX"/>
      </w:rPr>
      <w:drawing>
        <wp:inline distT="0" distB="0" distL="0" distR="0" wp14:anchorId="41F36485" wp14:editId="171A5398">
          <wp:extent cx="2933700" cy="416456"/>
          <wp:effectExtent l="0" t="0" r="0" b="317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07994" cy="4270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62BB1A" w14:textId="77777777" w:rsidR="004A4C9C" w:rsidRPr="00DB3D09" w:rsidRDefault="004A4C9C" w:rsidP="00DB3D09">
    <w:pPr>
      <w:pStyle w:val="Header"/>
      <w:tabs>
        <w:tab w:val="clear" w:pos="4419"/>
        <w:tab w:val="clear" w:pos="8838"/>
        <w:tab w:val="left" w:pos="2054"/>
      </w:tabs>
      <w:rPr>
        <w:noProof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942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141"/>
    <w:multiLevelType w:val="multilevel"/>
    <w:tmpl w:val="B50C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27C8"/>
    <w:multiLevelType w:val="hybridMultilevel"/>
    <w:tmpl w:val="C82E3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7D6E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01116"/>
    <w:multiLevelType w:val="hybridMultilevel"/>
    <w:tmpl w:val="B8E22506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269D5"/>
    <w:multiLevelType w:val="hybridMultilevel"/>
    <w:tmpl w:val="380CB7DA"/>
    <w:lvl w:ilvl="0" w:tplc="4B06932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B090091"/>
    <w:multiLevelType w:val="hybridMultilevel"/>
    <w:tmpl w:val="AE74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3196A"/>
    <w:multiLevelType w:val="hybridMultilevel"/>
    <w:tmpl w:val="7D72D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C73AE"/>
    <w:multiLevelType w:val="hybridMultilevel"/>
    <w:tmpl w:val="8A1CCC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0005B1"/>
    <w:multiLevelType w:val="hybridMultilevel"/>
    <w:tmpl w:val="0FD84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15C83"/>
    <w:multiLevelType w:val="hybridMultilevel"/>
    <w:tmpl w:val="9966725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083819"/>
    <w:multiLevelType w:val="hybridMultilevel"/>
    <w:tmpl w:val="E5684DC4"/>
    <w:lvl w:ilvl="0" w:tplc="288CCD7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93939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758C4"/>
    <w:multiLevelType w:val="hybridMultilevel"/>
    <w:tmpl w:val="547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B6269"/>
    <w:multiLevelType w:val="hybridMultilevel"/>
    <w:tmpl w:val="4F76B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C6704"/>
    <w:multiLevelType w:val="hybridMultilevel"/>
    <w:tmpl w:val="D4402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21B2E"/>
    <w:multiLevelType w:val="hybridMultilevel"/>
    <w:tmpl w:val="EA926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16BD3"/>
    <w:multiLevelType w:val="multilevel"/>
    <w:tmpl w:val="ADC0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431207"/>
    <w:multiLevelType w:val="hybridMultilevel"/>
    <w:tmpl w:val="FC2A63D4"/>
    <w:lvl w:ilvl="0" w:tplc="3468DA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259E"/>
    <w:multiLevelType w:val="hybridMultilevel"/>
    <w:tmpl w:val="2E8AEA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65CD1"/>
    <w:multiLevelType w:val="hybridMultilevel"/>
    <w:tmpl w:val="99B8C1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51125"/>
    <w:multiLevelType w:val="hybridMultilevel"/>
    <w:tmpl w:val="07BC2726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EB77FC"/>
    <w:multiLevelType w:val="hybridMultilevel"/>
    <w:tmpl w:val="8F10EC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99D2B3A"/>
    <w:multiLevelType w:val="hybridMultilevel"/>
    <w:tmpl w:val="83A495F6"/>
    <w:lvl w:ilvl="0" w:tplc="D4823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4B1FEF"/>
    <w:multiLevelType w:val="hybridMultilevel"/>
    <w:tmpl w:val="0AB06E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59680D"/>
    <w:multiLevelType w:val="hybridMultilevel"/>
    <w:tmpl w:val="156E6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FC4DBC"/>
    <w:multiLevelType w:val="hybridMultilevel"/>
    <w:tmpl w:val="ED18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183112"/>
    <w:multiLevelType w:val="hybridMultilevel"/>
    <w:tmpl w:val="30BC0472"/>
    <w:lvl w:ilvl="0" w:tplc="03E02B72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3F2324"/>
    <w:multiLevelType w:val="multilevel"/>
    <w:tmpl w:val="B9B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5A362A"/>
    <w:multiLevelType w:val="hybridMultilevel"/>
    <w:tmpl w:val="3EA00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A84181"/>
    <w:multiLevelType w:val="hybridMultilevel"/>
    <w:tmpl w:val="9C4EE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D86336"/>
    <w:multiLevelType w:val="hybridMultilevel"/>
    <w:tmpl w:val="BAA02BF4"/>
    <w:lvl w:ilvl="0" w:tplc="2424F236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B20BF3"/>
    <w:multiLevelType w:val="hybridMultilevel"/>
    <w:tmpl w:val="C1F09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6305D"/>
    <w:multiLevelType w:val="hybridMultilevel"/>
    <w:tmpl w:val="5950E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0B1AC4"/>
    <w:multiLevelType w:val="hybridMultilevel"/>
    <w:tmpl w:val="1026C3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BCE5ACD"/>
    <w:multiLevelType w:val="hybridMultilevel"/>
    <w:tmpl w:val="80747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672D9A"/>
    <w:multiLevelType w:val="hybridMultilevel"/>
    <w:tmpl w:val="5944E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873AE4"/>
    <w:multiLevelType w:val="hybridMultilevel"/>
    <w:tmpl w:val="13F638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A35FE8"/>
    <w:multiLevelType w:val="hybridMultilevel"/>
    <w:tmpl w:val="2A3CB2BA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D25444"/>
    <w:multiLevelType w:val="hybridMultilevel"/>
    <w:tmpl w:val="BCD4C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507B08"/>
    <w:multiLevelType w:val="hybridMultilevel"/>
    <w:tmpl w:val="567C2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BA31C9"/>
    <w:multiLevelType w:val="hybridMultilevel"/>
    <w:tmpl w:val="505A0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2768A"/>
    <w:multiLevelType w:val="hybridMultilevel"/>
    <w:tmpl w:val="A754BF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52A3BC0"/>
    <w:multiLevelType w:val="hybridMultilevel"/>
    <w:tmpl w:val="F5C89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D60BD8"/>
    <w:multiLevelType w:val="hybridMultilevel"/>
    <w:tmpl w:val="E3CED8E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4D4F89"/>
    <w:multiLevelType w:val="hybridMultilevel"/>
    <w:tmpl w:val="D2CEB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52EFA"/>
    <w:multiLevelType w:val="hybridMultilevel"/>
    <w:tmpl w:val="F7E48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85540"/>
    <w:multiLevelType w:val="hybridMultilevel"/>
    <w:tmpl w:val="7D8A7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C33063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F802D2"/>
    <w:multiLevelType w:val="hybridMultilevel"/>
    <w:tmpl w:val="861AFA66"/>
    <w:lvl w:ilvl="0" w:tplc="A064AD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C6609A"/>
    <w:multiLevelType w:val="hybridMultilevel"/>
    <w:tmpl w:val="8384E110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490370611">
    <w:abstractNumId w:val="4"/>
  </w:num>
  <w:num w:numId="2" w16cid:durableId="183715366">
    <w:abstractNumId w:val="19"/>
  </w:num>
  <w:num w:numId="3" w16cid:durableId="793526211">
    <w:abstractNumId w:val="42"/>
  </w:num>
  <w:num w:numId="4" w16cid:durableId="1895268017">
    <w:abstractNumId w:val="38"/>
  </w:num>
  <w:num w:numId="5" w16cid:durableId="31925023">
    <w:abstractNumId w:val="36"/>
  </w:num>
  <w:num w:numId="6" w16cid:durableId="1762794640">
    <w:abstractNumId w:val="23"/>
  </w:num>
  <w:num w:numId="7" w16cid:durableId="542835314">
    <w:abstractNumId w:val="7"/>
  </w:num>
  <w:num w:numId="8" w16cid:durableId="227231962">
    <w:abstractNumId w:val="37"/>
  </w:num>
  <w:num w:numId="9" w16cid:durableId="48963324">
    <w:abstractNumId w:val="20"/>
  </w:num>
  <w:num w:numId="10" w16cid:durableId="1752308644">
    <w:abstractNumId w:val="29"/>
  </w:num>
  <w:num w:numId="11" w16cid:durableId="481123166">
    <w:abstractNumId w:val="9"/>
  </w:num>
  <w:num w:numId="12" w16cid:durableId="1667321978">
    <w:abstractNumId w:val="21"/>
  </w:num>
  <w:num w:numId="13" w16cid:durableId="1949971546">
    <w:abstractNumId w:val="10"/>
  </w:num>
  <w:num w:numId="14" w16cid:durableId="949362656">
    <w:abstractNumId w:val="49"/>
  </w:num>
  <w:num w:numId="15" w16cid:durableId="207767625">
    <w:abstractNumId w:val="5"/>
  </w:num>
  <w:num w:numId="16" w16cid:durableId="1062556854">
    <w:abstractNumId w:val="40"/>
  </w:num>
  <w:num w:numId="17" w16cid:durableId="1605647274">
    <w:abstractNumId w:val="26"/>
  </w:num>
  <w:num w:numId="18" w16cid:durableId="27419360">
    <w:abstractNumId w:val="0"/>
  </w:num>
  <w:num w:numId="19" w16cid:durableId="859779134">
    <w:abstractNumId w:val="47"/>
  </w:num>
  <w:num w:numId="20" w16cid:durableId="657809736">
    <w:abstractNumId w:val="3"/>
  </w:num>
  <w:num w:numId="21" w16cid:durableId="938754728">
    <w:abstractNumId w:val="18"/>
  </w:num>
  <w:num w:numId="22" w16cid:durableId="1011296323">
    <w:abstractNumId w:val="15"/>
  </w:num>
  <w:num w:numId="23" w16cid:durableId="1887981706">
    <w:abstractNumId w:val="30"/>
  </w:num>
  <w:num w:numId="24" w16cid:durableId="278223777">
    <w:abstractNumId w:val="34"/>
  </w:num>
  <w:num w:numId="25" w16cid:durableId="930813585">
    <w:abstractNumId w:val="31"/>
  </w:num>
  <w:num w:numId="26" w16cid:durableId="588999138">
    <w:abstractNumId w:val="14"/>
  </w:num>
  <w:num w:numId="27" w16cid:durableId="757364197">
    <w:abstractNumId w:val="11"/>
  </w:num>
  <w:num w:numId="28" w16cid:durableId="2012095639">
    <w:abstractNumId w:val="44"/>
  </w:num>
  <w:num w:numId="29" w16cid:durableId="1148787603">
    <w:abstractNumId w:val="45"/>
  </w:num>
  <w:num w:numId="30" w16cid:durableId="1771120967">
    <w:abstractNumId w:val="2"/>
  </w:num>
  <w:num w:numId="31" w16cid:durableId="1965890183">
    <w:abstractNumId w:val="32"/>
  </w:num>
  <w:num w:numId="32" w16cid:durableId="1137912048">
    <w:abstractNumId w:val="13"/>
  </w:num>
  <w:num w:numId="33" w16cid:durableId="1348563482">
    <w:abstractNumId w:val="48"/>
  </w:num>
  <w:num w:numId="34" w16cid:durableId="1292397974">
    <w:abstractNumId w:val="28"/>
  </w:num>
  <w:num w:numId="35" w16cid:durableId="1001087223">
    <w:abstractNumId w:val="46"/>
  </w:num>
  <w:num w:numId="36" w16cid:durableId="1516385237">
    <w:abstractNumId w:val="12"/>
  </w:num>
  <w:num w:numId="37" w16cid:durableId="1763064264">
    <w:abstractNumId w:val="24"/>
  </w:num>
  <w:num w:numId="38" w16cid:durableId="1941063806">
    <w:abstractNumId w:val="1"/>
  </w:num>
  <w:num w:numId="39" w16cid:durableId="1972831832">
    <w:abstractNumId w:val="16"/>
  </w:num>
  <w:num w:numId="40" w16cid:durableId="1043795817">
    <w:abstractNumId w:val="27"/>
  </w:num>
  <w:num w:numId="41" w16cid:durableId="2038462626">
    <w:abstractNumId w:val="41"/>
  </w:num>
  <w:num w:numId="42" w16cid:durableId="15734277">
    <w:abstractNumId w:val="17"/>
  </w:num>
  <w:num w:numId="43" w16cid:durableId="922640152">
    <w:abstractNumId w:val="33"/>
  </w:num>
  <w:num w:numId="44" w16cid:durableId="310452203">
    <w:abstractNumId w:val="8"/>
  </w:num>
  <w:num w:numId="45" w16cid:durableId="728456368">
    <w:abstractNumId w:val="43"/>
  </w:num>
  <w:num w:numId="46" w16cid:durableId="135148031">
    <w:abstractNumId w:val="35"/>
  </w:num>
  <w:num w:numId="47" w16cid:durableId="1358696300">
    <w:abstractNumId w:val="39"/>
  </w:num>
  <w:num w:numId="48" w16cid:durableId="851719759">
    <w:abstractNumId w:val="25"/>
  </w:num>
  <w:num w:numId="49" w16cid:durableId="1398939408">
    <w:abstractNumId w:val="22"/>
  </w:num>
  <w:num w:numId="50" w16cid:durableId="20797397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737"/>
    <w:rsid w:val="00000C1B"/>
    <w:rsid w:val="00001C05"/>
    <w:rsid w:val="00003614"/>
    <w:rsid w:val="00004621"/>
    <w:rsid w:val="00007E70"/>
    <w:rsid w:val="000102E3"/>
    <w:rsid w:val="0001170D"/>
    <w:rsid w:val="00011E3E"/>
    <w:rsid w:val="00011F28"/>
    <w:rsid w:val="00012FB3"/>
    <w:rsid w:val="00013173"/>
    <w:rsid w:val="000154A1"/>
    <w:rsid w:val="00015630"/>
    <w:rsid w:val="00016541"/>
    <w:rsid w:val="000169EF"/>
    <w:rsid w:val="00020455"/>
    <w:rsid w:val="00020C19"/>
    <w:rsid w:val="0002278B"/>
    <w:rsid w:val="00022AE6"/>
    <w:rsid w:val="00022FF8"/>
    <w:rsid w:val="00027EAC"/>
    <w:rsid w:val="00027FD1"/>
    <w:rsid w:val="0003048B"/>
    <w:rsid w:val="00031C9D"/>
    <w:rsid w:val="000323D9"/>
    <w:rsid w:val="000325D3"/>
    <w:rsid w:val="00032868"/>
    <w:rsid w:val="00033DA9"/>
    <w:rsid w:val="00034824"/>
    <w:rsid w:val="00034DDB"/>
    <w:rsid w:val="00034EC2"/>
    <w:rsid w:val="00035546"/>
    <w:rsid w:val="000359C6"/>
    <w:rsid w:val="00035A00"/>
    <w:rsid w:val="00040625"/>
    <w:rsid w:val="00040E0A"/>
    <w:rsid w:val="00041249"/>
    <w:rsid w:val="00042C64"/>
    <w:rsid w:val="00042EED"/>
    <w:rsid w:val="00044698"/>
    <w:rsid w:val="00044D1E"/>
    <w:rsid w:val="000458CA"/>
    <w:rsid w:val="00045C3E"/>
    <w:rsid w:val="00050BC2"/>
    <w:rsid w:val="0005169F"/>
    <w:rsid w:val="00053004"/>
    <w:rsid w:val="00054BC2"/>
    <w:rsid w:val="00055ACC"/>
    <w:rsid w:val="00056480"/>
    <w:rsid w:val="00056677"/>
    <w:rsid w:val="0005732D"/>
    <w:rsid w:val="0006140E"/>
    <w:rsid w:val="00061705"/>
    <w:rsid w:val="000623CC"/>
    <w:rsid w:val="00064A14"/>
    <w:rsid w:val="00065F7A"/>
    <w:rsid w:val="00066098"/>
    <w:rsid w:val="00066F87"/>
    <w:rsid w:val="0006708A"/>
    <w:rsid w:val="00067189"/>
    <w:rsid w:val="00067A91"/>
    <w:rsid w:val="00067BBA"/>
    <w:rsid w:val="00072112"/>
    <w:rsid w:val="00073BEF"/>
    <w:rsid w:val="00073C1E"/>
    <w:rsid w:val="00075292"/>
    <w:rsid w:val="000763CD"/>
    <w:rsid w:val="0007721E"/>
    <w:rsid w:val="000801E9"/>
    <w:rsid w:val="000808DB"/>
    <w:rsid w:val="00080BDE"/>
    <w:rsid w:val="00081053"/>
    <w:rsid w:val="000816C4"/>
    <w:rsid w:val="00082019"/>
    <w:rsid w:val="0008338D"/>
    <w:rsid w:val="00084008"/>
    <w:rsid w:val="0008535D"/>
    <w:rsid w:val="0008555A"/>
    <w:rsid w:val="0008589B"/>
    <w:rsid w:val="00087CA7"/>
    <w:rsid w:val="00090467"/>
    <w:rsid w:val="000918E9"/>
    <w:rsid w:val="00092253"/>
    <w:rsid w:val="000928EF"/>
    <w:rsid w:val="00092A06"/>
    <w:rsid w:val="0009428D"/>
    <w:rsid w:val="00095D0E"/>
    <w:rsid w:val="000967BB"/>
    <w:rsid w:val="000A23CF"/>
    <w:rsid w:val="000A2DB3"/>
    <w:rsid w:val="000A44C3"/>
    <w:rsid w:val="000A4555"/>
    <w:rsid w:val="000A6259"/>
    <w:rsid w:val="000B1DE0"/>
    <w:rsid w:val="000B29B1"/>
    <w:rsid w:val="000B3CDA"/>
    <w:rsid w:val="000B4784"/>
    <w:rsid w:val="000B53D4"/>
    <w:rsid w:val="000B5B2E"/>
    <w:rsid w:val="000B7D1D"/>
    <w:rsid w:val="000C03C8"/>
    <w:rsid w:val="000C1BCF"/>
    <w:rsid w:val="000C3C3A"/>
    <w:rsid w:val="000C5193"/>
    <w:rsid w:val="000C5238"/>
    <w:rsid w:val="000C5BC6"/>
    <w:rsid w:val="000C7864"/>
    <w:rsid w:val="000D1436"/>
    <w:rsid w:val="000D3059"/>
    <w:rsid w:val="000D5792"/>
    <w:rsid w:val="000E120D"/>
    <w:rsid w:val="000E2AFD"/>
    <w:rsid w:val="000E470D"/>
    <w:rsid w:val="000E4D24"/>
    <w:rsid w:val="000E5A0D"/>
    <w:rsid w:val="000E7B0E"/>
    <w:rsid w:val="000F137C"/>
    <w:rsid w:val="000F2D11"/>
    <w:rsid w:val="000F36E3"/>
    <w:rsid w:val="000F4766"/>
    <w:rsid w:val="000F4A45"/>
    <w:rsid w:val="000F77AD"/>
    <w:rsid w:val="00100328"/>
    <w:rsid w:val="00104046"/>
    <w:rsid w:val="001061F1"/>
    <w:rsid w:val="00106DBD"/>
    <w:rsid w:val="00110E26"/>
    <w:rsid w:val="001126F6"/>
    <w:rsid w:val="0011388A"/>
    <w:rsid w:val="001143BD"/>
    <w:rsid w:val="00116435"/>
    <w:rsid w:val="00116F76"/>
    <w:rsid w:val="001200AA"/>
    <w:rsid w:val="00123DB7"/>
    <w:rsid w:val="001240A2"/>
    <w:rsid w:val="00124BB9"/>
    <w:rsid w:val="00125A6C"/>
    <w:rsid w:val="00125CE1"/>
    <w:rsid w:val="001272E7"/>
    <w:rsid w:val="001301AD"/>
    <w:rsid w:val="00130456"/>
    <w:rsid w:val="001308FD"/>
    <w:rsid w:val="00132D5C"/>
    <w:rsid w:val="00133904"/>
    <w:rsid w:val="0013499F"/>
    <w:rsid w:val="00136A4A"/>
    <w:rsid w:val="00137411"/>
    <w:rsid w:val="00140033"/>
    <w:rsid w:val="00140489"/>
    <w:rsid w:val="00141E0D"/>
    <w:rsid w:val="00142D16"/>
    <w:rsid w:val="00142DA6"/>
    <w:rsid w:val="0014428E"/>
    <w:rsid w:val="00144A93"/>
    <w:rsid w:val="00145629"/>
    <w:rsid w:val="00145D54"/>
    <w:rsid w:val="001462AA"/>
    <w:rsid w:val="00153D81"/>
    <w:rsid w:val="001545B4"/>
    <w:rsid w:val="001555CA"/>
    <w:rsid w:val="00155B0D"/>
    <w:rsid w:val="00155F05"/>
    <w:rsid w:val="00155F4B"/>
    <w:rsid w:val="001608B0"/>
    <w:rsid w:val="0016106D"/>
    <w:rsid w:val="00161A2B"/>
    <w:rsid w:val="00161DD0"/>
    <w:rsid w:val="0016253B"/>
    <w:rsid w:val="00164724"/>
    <w:rsid w:val="001663A8"/>
    <w:rsid w:val="001667B9"/>
    <w:rsid w:val="001722B1"/>
    <w:rsid w:val="00172693"/>
    <w:rsid w:val="00173214"/>
    <w:rsid w:val="00174DF5"/>
    <w:rsid w:val="00176F13"/>
    <w:rsid w:val="00177145"/>
    <w:rsid w:val="0018094D"/>
    <w:rsid w:val="001815F4"/>
    <w:rsid w:val="00182AE8"/>
    <w:rsid w:val="0018309A"/>
    <w:rsid w:val="0018421A"/>
    <w:rsid w:val="0018492E"/>
    <w:rsid w:val="0018571E"/>
    <w:rsid w:val="00186286"/>
    <w:rsid w:val="001862A7"/>
    <w:rsid w:val="001878AC"/>
    <w:rsid w:val="00190DA8"/>
    <w:rsid w:val="001916F9"/>
    <w:rsid w:val="00191923"/>
    <w:rsid w:val="00191E0C"/>
    <w:rsid w:val="0019257C"/>
    <w:rsid w:val="00193BC7"/>
    <w:rsid w:val="0019413D"/>
    <w:rsid w:val="00194E27"/>
    <w:rsid w:val="001954C4"/>
    <w:rsid w:val="001969E6"/>
    <w:rsid w:val="001979FE"/>
    <w:rsid w:val="001A0624"/>
    <w:rsid w:val="001A1A6F"/>
    <w:rsid w:val="001A4DAC"/>
    <w:rsid w:val="001A684F"/>
    <w:rsid w:val="001A6E88"/>
    <w:rsid w:val="001B02C7"/>
    <w:rsid w:val="001B0402"/>
    <w:rsid w:val="001B1E4A"/>
    <w:rsid w:val="001B247C"/>
    <w:rsid w:val="001B29F2"/>
    <w:rsid w:val="001B4476"/>
    <w:rsid w:val="001B4AF4"/>
    <w:rsid w:val="001B6D9E"/>
    <w:rsid w:val="001B7B05"/>
    <w:rsid w:val="001C0105"/>
    <w:rsid w:val="001C01CA"/>
    <w:rsid w:val="001C0616"/>
    <w:rsid w:val="001C1BA2"/>
    <w:rsid w:val="001C3F7D"/>
    <w:rsid w:val="001C40BE"/>
    <w:rsid w:val="001C4FFA"/>
    <w:rsid w:val="001C5CDC"/>
    <w:rsid w:val="001C61C6"/>
    <w:rsid w:val="001C7CCE"/>
    <w:rsid w:val="001D1963"/>
    <w:rsid w:val="001D2F38"/>
    <w:rsid w:val="001D6461"/>
    <w:rsid w:val="001D71DB"/>
    <w:rsid w:val="001D7364"/>
    <w:rsid w:val="001D7510"/>
    <w:rsid w:val="001D7F00"/>
    <w:rsid w:val="001E0022"/>
    <w:rsid w:val="001E0183"/>
    <w:rsid w:val="001E0B21"/>
    <w:rsid w:val="001E22F0"/>
    <w:rsid w:val="001E2FAB"/>
    <w:rsid w:val="001E3F2E"/>
    <w:rsid w:val="001E4004"/>
    <w:rsid w:val="001E4840"/>
    <w:rsid w:val="001E601A"/>
    <w:rsid w:val="001F1060"/>
    <w:rsid w:val="001F11B9"/>
    <w:rsid w:val="001F1269"/>
    <w:rsid w:val="001F1E8B"/>
    <w:rsid w:val="001F1F19"/>
    <w:rsid w:val="001F23E8"/>
    <w:rsid w:val="001F35E4"/>
    <w:rsid w:val="001F57F4"/>
    <w:rsid w:val="002015C4"/>
    <w:rsid w:val="00202573"/>
    <w:rsid w:val="00202F19"/>
    <w:rsid w:val="002042E6"/>
    <w:rsid w:val="00206983"/>
    <w:rsid w:val="00210571"/>
    <w:rsid w:val="00210A76"/>
    <w:rsid w:val="0021193C"/>
    <w:rsid w:val="002120B7"/>
    <w:rsid w:val="002137E0"/>
    <w:rsid w:val="00213953"/>
    <w:rsid w:val="00215BC1"/>
    <w:rsid w:val="002170AE"/>
    <w:rsid w:val="0022093F"/>
    <w:rsid w:val="00220940"/>
    <w:rsid w:val="002209B2"/>
    <w:rsid w:val="0022139A"/>
    <w:rsid w:val="00221D6A"/>
    <w:rsid w:val="00222B0F"/>
    <w:rsid w:val="00222B8B"/>
    <w:rsid w:val="0022388C"/>
    <w:rsid w:val="00223988"/>
    <w:rsid w:val="00224DCF"/>
    <w:rsid w:val="0022525E"/>
    <w:rsid w:val="00225608"/>
    <w:rsid w:val="00226715"/>
    <w:rsid w:val="0022755B"/>
    <w:rsid w:val="0022785A"/>
    <w:rsid w:val="002336BF"/>
    <w:rsid w:val="00234557"/>
    <w:rsid w:val="0023549D"/>
    <w:rsid w:val="002365F0"/>
    <w:rsid w:val="00236E62"/>
    <w:rsid w:val="00236F3B"/>
    <w:rsid w:val="00237713"/>
    <w:rsid w:val="00237B36"/>
    <w:rsid w:val="0024053A"/>
    <w:rsid w:val="002411B6"/>
    <w:rsid w:val="00242BDA"/>
    <w:rsid w:val="00244AC5"/>
    <w:rsid w:val="00244FD9"/>
    <w:rsid w:val="0025035E"/>
    <w:rsid w:val="0025254C"/>
    <w:rsid w:val="00252937"/>
    <w:rsid w:val="0025477D"/>
    <w:rsid w:val="00255FC1"/>
    <w:rsid w:val="00256B1C"/>
    <w:rsid w:val="00257393"/>
    <w:rsid w:val="0025792E"/>
    <w:rsid w:val="00257CB2"/>
    <w:rsid w:val="00257CE8"/>
    <w:rsid w:val="00260034"/>
    <w:rsid w:val="002601F6"/>
    <w:rsid w:val="00261E63"/>
    <w:rsid w:val="00262B3D"/>
    <w:rsid w:val="00262CE0"/>
    <w:rsid w:val="00264895"/>
    <w:rsid w:val="00264F09"/>
    <w:rsid w:val="00267DC0"/>
    <w:rsid w:val="0027165D"/>
    <w:rsid w:val="00272140"/>
    <w:rsid w:val="00272156"/>
    <w:rsid w:val="00272599"/>
    <w:rsid w:val="002748CF"/>
    <w:rsid w:val="00277516"/>
    <w:rsid w:val="002800CC"/>
    <w:rsid w:val="0028082F"/>
    <w:rsid w:val="00282625"/>
    <w:rsid w:val="00285B2E"/>
    <w:rsid w:val="00286F8B"/>
    <w:rsid w:val="00287B47"/>
    <w:rsid w:val="00290422"/>
    <w:rsid w:val="0029104C"/>
    <w:rsid w:val="00292584"/>
    <w:rsid w:val="002968C3"/>
    <w:rsid w:val="002A1CF6"/>
    <w:rsid w:val="002A5C99"/>
    <w:rsid w:val="002B057F"/>
    <w:rsid w:val="002B1B65"/>
    <w:rsid w:val="002B2A46"/>
    <w:rsid w:val="002B37EC"/>
    <w:rsid w:val="002B39D5"/>
    <w:rsid w:val="002B4B42"/>
    <w:rsid w:val="002B6C9A"/>
    <w:rsid w:val="002C0C85"/>
    <w:rsid w:val="002C0F4A"/>
    <w:rsid w:val="002C12F1"/>
    <w:rsid w:val="002C41FD"/>
    <w:rsid w:val="002C43E5"/>
    <w:rsid w:val="002C49B5"/>
    <w:rsid w:val="002C657E"/>
    <w:rsid w:val="002C6699"/>
    <w:rsid w:val="002C78D4"/>
    <w:rsid w:val="002D008F"/>
    <w:rsid w:val="002D05B5"/>
    <w:rsid w:val="002D0919"/>
    <w:rsid w:val="002D12CA"/>
    <w:rsid w:val="002D1BEA"/>
    <w:rsid w:val="002D2680"/>
    <w:rsid w:val="002D3055"/>
    <w:rsid w:val="002D34B3"/>
    <w:rsid w:val="002D448A"/>
    <w:rsid w:val="002D7520"/>
    <w:rsid w:val="002E0E85"/>
    <w:rsid w:val="002E1107"/>
    <w:rsid w:val="002E1361"/>
    <w:rsid w:val="002E1F59"/>
    <w:rsid w:val="002E287C"/>
    <w:rsid w:val="002E2D62"/>
    <w:rsid w:val="002E5093"/>
    <w:rsid w:val="002E611A"/>
    <w:rsid w:val="002E6D64"/>
    <w:rsid w:val="002E7C96"/>
    <w:rsid w:val="002F2671"/>
    <w:rsid w:val="002F2D0B"/>
    <w:rsid w:val="002F35A4"/>
    <w:rsid w:val="002F3CC8"/>
    <w:rsid w:val="002F43E7"/>
    <w:rsid w:val="002F532E"/>
    <w:rsid w:val="002F74BF"/>
    <w:rsid w:val="00300279"/>
    <w:rsid w:val="00300952"/>
    <w:rsid w:val="00300EFC"/>
    <w:rsid w:val="003014B1"/>
    <w:rsid w:val="003018BA"/>
    <w:rsid w:val="003019AB"/>
    <w:rsid w:val="00301C69"/>
    <w:rsid w:val="00302637"/>
    <w:rsid w:val="0030308D"/>
    <w:rsid w:val="00303273"/>
    <w:rsid w:val="003039ED"/>
    <w:rsid w:val="00304927"/>
    <w:rsid w:val="0030495A"/>
    <w:rsid w:val="00306F0D"/>
    <w:rsid w:val="00307440"/>
    <w:rsid w:val="00307B80"/>
    <w:rsid w:val="00307E6B"/>
    <w:rsid w:val="0031117C"/>
    <w:rsid w:val="0031128A"/>
    <w:rsid w:val="00311B6F"/>
    <w:rsid w:val="00312E3E"/>
    <w:rsid w:val="003132FC"/>
    <w:rsid w:val="00313B38"/>
    <w:rsid w:val="00314D3D"/>
    <w:rsid w:val="003159BB"/>
    <w:rsid w:val="0031618E"/>
    <w:rsid w:val="003161CB"/>
    <w:rsid w:val="00317DF5"/>
    <w:rsid w:val="00317EBD"/>
    <w:rsid w:val="00320FA4"/>
    <w:rsid w:val="00321A43"/>
    <w:rsid w:val="00321F67"/>
    <w:rsid w:val="00323BED"/>
    <w:rsid w:val="00323E5D"/>
    <w:rsid w:val="0032591F"/>
    <w:rsid w:val="0032742D"/>
    <w:rsid w:val="003279AE"/>
    <w:rsid w:val="0033104A"/>
    <w:rsid w:val="0033126B"/>
    <w:rsid w:val="00332C51"/>
    <w:rsid w:val="003339D1"/>
    <w:rsid w:val="00333C9D"/>
    <w:rsid w:val="003370FF"/>
    <w:rsid w:val="0034001F"/>
    <w:rsid w:val="00343885"/>
    <w:rsid w:val="0034486F"/>
    <w:rsid w:val="003475DB"/>
    <w:rsid w:val="0034790E"/>
    <w:rsid w:val="00350569"/>
    <w:rsid w:val="00352036"/>
    <w:rsid w:val="00352C67"/>
    <w:rsid w:val="003530A3"/>
    <w:rsid w:val="00354C4C"/>
    <w:rsid w:val="00354F34"/>
    <w:rsid w:val="00355159"/>
    <w:rsid w:val="0035516E"/>
    <w:rsid w:val="0035582D"/>
    <w:rsid w:val="003565C6"/>
    <w:rsid w:val="00356D36"/>
    <w:rsid w:val="00357E40"/>
    <w:rsid w:val="00360419"/>
    <w:rsid w:val="003613D7"/>
    <w:rsid w:val="0036233A"/>
    <w:rsid w:val="003624B4"/>
    <w:rsid w:val="00364720"/>
    <w:rsid w:val="00364734"/>
    <w:rsid w:val="00367D42"/>
    <w:rsid w:val="003702B6"/>
    <w:rsid w:val="00370478"/>
    <w:rsid w:val="003706AE"/>
    <w:rsid w:val="0037168B"/>
    <w:rsid w:val="003722D3"/>
    <w:rsid w:val="00372510"/>
    <w:rsid w:val="00372ABA"/>
    <w:rsid w:val="003750FB"/>
    <w:rsid w:val="003754B6"/>
    <w:rsid w:val="00377793"/>
    <w:rsid w:val="00380FC0"/>
    <w:rsid w:val="00381D70"/>
    <w:rsid w:val="00382E0D"/>
    <w:rsid w:val="003834A8"/>
    <w:rsid w:val="00383D73"/>
    <w:rsid w:val="003844E2"/>
    <w:rsid w:val="00384A45"/>
    <w:rsid w:val="003852A4"/>
    <w:rsid w:val="003853DD"/>
    <w:rsid w:val="00385961"/>
    <w:rsid w:val="003879A5"/>
    <w:rsid w:val="00390357"/>
    <w:rsid w:val="0039050A"/>
    <w:rsid w:val="00391498"/>
    <w:rsid w:val="00392B9C"/>
    <w:rsid w:val="00394BFE"/>
    <w:rsid w:val="003958F0"/>
    <w:rsid w:val="003A2F3F"/>
    <w:rsid w:val="003A43A0"/>
    <w:rsid w:val="003A7C75"/>
    <w:rsid w:val="003B0456"/>
    <w:rsid w:val="003B0A05"/>
    <w:rsid w:val="003B48B4"/>
    <w:rsid w:val="003B4B0D"/>
    <w:rsid w:val="003B5B9C"/>
    <w:rsid w:val="003B5E29"/>
    <w:rsid w:val="003B78F1"/>
    <w:rsid w:val="003C06FB"/>
    <w:rsid w:val="003C32D3"/>
    <w:rsid w:val="003C3604"/>
    <w:rsid w:val="003C3E6E"/>
    <w:rsid w:val="003C3EC2"/>
    <w:rsid w:val="003C4620"/>
    <w:rsid w:val="003C4FE7"/>
    <w:rsid w:val="003C52FC"/>
    <w:rsid w:val="003C78C4"/>
    <w:rsid w:val="003C7B9E"/>
    <w:rsid w:val="003C7DE1"/>
    <w:rsid w:val="003D13B7"/>
    <w:rsid w:val="003D2B1B"/>
    <w:rsid w:val="003D7443"/>
    <w:rsid w:val="003E0585"/>
    <w:rsid w:val="003E1FBE"/>
    <w:rsid w:val="003E4D37"/>
    <w:rsid w:val="003E670D"/>
    <w:rsid w:val="003E7DC1"/>
    <w:rsid w:val="003F1027"/>
    <w:rsid w:val="003F2B0D"/>
    <w:rsid w:val="003F4E48"/>
    <w:rsid w:val="004000AA"/>
    <w:rsid w:val="00400C12"/>
    <w:rsid w:val="00400DB1"/>
    <w:rsid w:val="00402218"/>
    <w:rsid w:val="00402A86"/>
    <w:rsid w:val="00402D7B"/>
    <w:rsid w:val="0040334B"/>
    <w:rsid w:val="0040401C"/>
    <w:rsid w:val="00404794"/>
    <w:rsid w:val="0040662D"/>
    <w:rsid w:val="00406D73"/>
    <w:rsid w:val="004106D3"/>
    <w:rsid w:val="0041209C"/>
    <w:rsid w:val="00413697"/>
    <w:rsid w:val="00414C7E"/>
    <w:rsid w:val="0041649F"/>
    <w:rsid w:val="004178BE"/>
    <w:rsid w:val="00420B8E"/>
    <w:rsid w:val="00422B29"/>
    <w:rsid w:val="00423079"/>
    <w:rsid w:val="00423604"/>
    <w:rsid w:val="00423F8E"/>
    <w:rsid w:val="00425338"/>
    <w:rsid w:val="00427214"/>
    <w:rsid w:val="004275D5"/>
    <w:rsid w:val="00427983"/>
    <w:rsid w:val="00430270"/>
    <w:rsid w:val="00430AAB"/>
    <w:rsid w:val="004315E2"/>
    <w:rsid w:val="00433F92"/>
    <w:rsid w:val="0043495D"/>
    <w:rsid w:val="00435106"/>
    <w:rsid w:val="004351DB"/>
    <w:rsid w:val="00435232"/>
    <w:rsid w:val="00435400"/>
    <w:rsid w:val="00436F23"/>
    <w:rsid w:val="00437644"/>
    <w:rsid w:val="0044179B"/>
    <w:rsid w:val="004420C6"/>
    <w:rsid w:val="00443347"/>
    <w:rsid w:val="004436AF"/>
    <w:rsid w:val="00443BC4"/>
    <w:rsid w:val="004440BC"/>
    <w:rsid w:val="004455B1"/>
    <w:rsid w:val="00445913"/>
    <w:rsid w:val="00451E77"/>
    <w:rsid w:val="0045372A"/>
    <w:rsid w:val="00453734"/>
    <w:rsid w:val="0045519F"/>
    <w:rsid w:val="00455622"/>
    <w:rsid w:val="00456710"/>
    <w:rsid w:val="00456B63"/>
    <w:rsid w:val="00456FD4"/>
    <w:rsid w:val="0045783C"/>
    <w:rsid w:val="00462536"/>
    <w:rsid w:val="0046474C"/>
    <w:rsid w:val="00464DA6"/>
    <w:rsid w:val="00474C97"/>
    <w:rsid w:val="00474D5D"/>
    <w:rsid w:val="00475D9E"/>
    <w:rsid w:val="00475ECF"/>
    <w:rsid w:val="00475EDE"/>
    <w:rsid w:val="00476758"/>
    <w:rsid w:val="00481990"/>
    <w:rsid w:val="004819C2"/>
    <w:rsid w:val="00482DC3"/>
    <w:rsid w:val="004853D7"/>
    <w:rsid w:val="00487B60"/>
    <w:rsid w:val="004924FE"/>
    <w:rsid w:val="0049405B"/>
    <w:rsid w:val="0049640F"/>
    <w:rsid w:val="00496B22"/>
    <w:rsid w:val="004A0017"/>
    <w:rsid w:val="004A06B2"/>
    <w:rsid w:val="004A1F40"/>
    <w:rsid w:val="004A2E09"/>
    <w:rsid w:val="004A4C9C"/>
    <w:rsid w:val="004A5693"/>
    <w:rsid w:val="004A5F0F"/>
    <w:rsid w:val="004B0B44"/>
    <w:rsid w:val="004B214E"/>
    <w:rsid w:val="004B24F7"/>
    <w:rsid w:val="004B2DD9"/>
    <w:rsid w:val="004B2EB9"/>
    <w:rsid w:val="004B33F1"/>
    <w:rsid w:val="004B486F"/>
    <w:rsid w:val="004B60E2"/>
    <w:rsid w:val="004B69A9"/>
    <w:rsid w:val="004C0CDF"/>
    <w:rsid w:val="004C10D2"/>
    <w:rsid w:val="004C1184"/>
    <w:rsid w:val="004C2C51"/>
    <w:rsid w:val="004C499F"/>
    <w:rsid w:val="004C4E40"/>
    <w:rsid w:val="004C4FA1"/>
    <w:rsid w:val="004C651F"/>
    <w:rsid w:val="004C6A35"/>
    <w:rsid w:val="004C7020"/>
    <w:rsid w:val="004C7312"/>
    <w:rsid w:val="004C7E69"/>
    <w:rsid w:val="004D1E4A"/>
    <w:rsid w:val="004D25BC"/>
    <w:rsid w:val="004D4801"/>
    <w:rsid w:val="004D6BAA"/>
    <w:rsid w:val="004D786D"/>
    <w:rsid w:val="004E0698"/>
    <w:rsid w:val="004E1FD7"/>
    <w:rsid w:val="004E439C"/>
    <w:rsid w:val="004E4882"/>
    <w:rsid w:val="004E5FCE"/>
    <w:rsid w:val="004E667F"/>
    <w:rsid w:val="004E76A3"/>
    <w:rsid w:val="004E7AD3"/>
    <w:rsid w:val="004F368D"/>
    <w:rsid w:val="004F429C"/>
    <w:rsid w:val="004F5D2B"/>
    <w:rsid w:val="004F6066"/>
    <w:rsid w:val="004F642A"/>
    <w:rsid w:val="004F6539"/>
    <w:rsid w:val="004F6AF2"/>
    <w:rsid w:val="00501367"/>
    <w:rsid w:val="00502228"/>
    <w:rsid w:val="00502A94"/>
    <w:rsid w:val="00502D4E"/>
    <w:rsid w:val="005032C4"/>
    <w:rsid w:val="005037F2"/>
    <w:rsid w:val="00506353"/>
    <w:rsid w:val="00510ED1"/>
    <w:rsid w:val="0051109F"/>
    <w:rsid w:val="00511AC6"/>
    <w:rsid w:val="005135A0"/>
    <w:rsid w:val="00514F9C"/>
    <w:rsid w:val="00517FED"/>
    <w:rsid w:val="00520BC4"/>
    <w:rsid w:val="00522594"/>
    <w:rsid w:val="00523170"/>
    <w:rsid w:val="00523C6F"/>
    <w:rsid w:val="00523F37"/>
    <w:rsid w:val="00524127"/>
    <w:rsid w:val="00524607"/>
    <w:rsid w:val="00524C3A"/>
    <w:rsid w:val="00527FE8"/>
    <w:rsid w:val="005302F3"/>
    <w:rsid w:val="005308FD"/>
    <w:rsid w:val="00532109"/>
    <w:rsid w:val="005329EF"/>
    <w:rsid w:val="0054104A"/>
    <w:rsid w:val="00541416"/>
    <w:rsid w:val="00541CFD"/>
    <w:rsid w:val="005433B2"/>
    <w:rsid w:val="0054377E"/>
    <w:rsid w:val="00545565"/>
    <w:rsid w:val="005513E8"/>
    <w:rsid w:val="00552D6D"/>
    <w:rsid w:val="00556BD5"/>
    <w:rsid w:val="005573DA"/>
    <w:rsid w:val="00557F46"/>
    <w:rsid w:val="005601CE"/>
    <w:rsid w:val="00560400"/>
    <w:rsid w:val="00560660"/>
    <w:rsid w:val="00561B03"/>
    <w:rsid w:val="0056279A"/>
    <w:rsid w:val="00562821"/>
    <w:rsid w:val="00563C74"/>
    <w:rsid w:val="00564E44"/>
    <w:rsid w:val="0056729E"/>
    <w:rsid w:val="00567A52"/>
    <w:rsid w:val="0057068C"/>
    <w:rsid w:val="00573040"/>
    <w:rsid w:val="00574468"/>
    <w:rsid w:val="005744E4"/>
    <w:rsid w:val="005766E1"/>
    <w:rsid w:val="00576FE7"/>
    <w:rsid w:val="005803AB"/>
    <w:rsid w:val="00582464"/>
    <w:rsid w:val="00582C8F"/>
    <w:rsid w:val="0058343B"/>
    <w:rsid w:val="005847F4"/>
    <w:rsid w:val="00587EFA"/>
    <w:rsid w:val="00590964"/>
    <w:rsid w:val="00592542"/>
    <w:rsid w:val="005935A0"/>
    <w:rsid w:val="00593AAD"/>
    <w:rsid w:val="00593F68"/>
    <w:rsid w:val="00594401"/>
    <w:rsid w:val="00595590"/>
    <w:rsid w:val="005955EA"/>
    <w:rsid w:val="00595C37"/>
    <w:rsid w:val="00595D56"/>
    <w:rsid w:val="005966FA"/>
    <w:rsid w:val="00597308"/>
    <w:rsid w:val="005A270E"/>
    <w:rsid w:val="005A2B03"/>
    <w:rsid w:val="005A3385"/>
    <w:rsid w:val="005A3916"/>
    <w:rsid w:val="005A3C28"/>
    <w:rsid w:val="005A44FB"/>
    <w:rsid w:val="005A48BA"/>
    <w:rsid w:val="005A5FAA"/>
    <w:rsid w:val="005A69FE"/>
    <w:rsid w:val="005A7208"/>
    <w:rsid w:val="005B116B"/>
    <w:rsid w:val="005B1F6A"/>
    <w:rsid w:val="005B2442"/>
    <w:rsid w:val="005B3C68"/>
    <w:rsid w:val="005B4579"/>
    <w:rsid w:val="005B5BFC"/>
    <w:rsid w:val="005B5F38"/>
    <w:rsid w:val="005B755A"/>
    <w:rsid w:val="005B75BB"/>
    <w:rsid w:val="005B7C7B"/>
    <w:rsid w:val="005B7EBE"/>
    <w:rsid w:val="005C0699"/>
    <w:rsid w:val="005C1601"/>
    <w:rsid w:val="005C528F"/>
    <w:rsid w:val="005C7009"/>
    <w:rsid w:val="005C7479"/>
    <w:rsid w:val="005D05DF"/>
    <w:rsid w:val="005D1533"/>
    <w:rsid w:val="005D1B18"/>
    <w:rsid w:val="005D3E8E"/>
    <w:rsid w:val="005D4556"/>
    <w:rsid w:val="005D5DD3"/>
    <w:rsid w:val="005D62DF"/>
    <w:rsid w:val="005D6691"/>
    <w:rsid w:val="005D78C1"/>
    <w:rsid w:val="005E0AA8"/>
    <w:rsid w:val="005E3E01"/>
    <w:rsid w:val="005E50AE"/>
    <w:rsid w:val="005E54EF"/>
    <w:rsid w:val="005E7CDB"/>
    <w:rsid w:val="005F0926"/>
    <w:rsid w:val="005F0CF4"/>
    <w:rsid w:val="005F0DE8"/>
    <w:rsid w:val="005F2E2D"/>
    <w:rsid w:val="005F3113"/>
    <w:rsid w:val="005F381B"/>
    <w:rsid w:val="005F3AF0"/>
    <w:rsid w:val="005F3CE6"/>
    <w:rsid w:val="005F404E"/>
    <w:rsid w:val="005F4EBF"/>
    <w:rsid w:val="005F5F7E"/>
    <w:rsid w:val="00600F4D"/>
    <w:rsid w:val="00600FFB"/>
    <w:rsid w:val="00602360"/>
    <w:rsid w:val="00602428"/>
    <w:rsid w:val="006025FD"/>
    <w:rsid w:val="00603414"/>
    <w:rsid w:val="006045C2"/>
    <w:rsid w:val="00605765"/>
    <w:rsid w:val="00605FE7"/>
    <w:rsid w:val="006074ED"/>
    <w:rsid w:val="0060770B"/>
    <w:rsid w:val="00607D81"/>
    <w:rsid w:val="00607F91"/>
    <w:rsid w:val="006105C7"/>
    <w:rsid w:val="0061199D"/>
    <w:rsid w:val="00612F1C"/>
    <w:rsid w:val="00613FAB"/>
    <w:rsid w:val="00614863"/>
    <w:rsid w:val="00615ECB"/>
    <w:rsid w:val="00616D8A"/>
    <w:rsid w:val="006201BA"/>
    <w:rsid w:val="00622216"/>
    <w:rsid w:val="00624E8C"/>
    <w:rsid w:val="00625130"/>
    <w:rsid w:val="00626A55"/>
    <w:rsid w:val="00627B94"/>
    <w:rsid w:val="00630258"/>
    <w:rsid w:val="00631CE8"/>
    <w:rsid w:val="00632490"/>
    <w:rsid w:val="00632F4B"/>
    <w:rsid w:val="00636EC8"/>
    <w:rsid w:val="006411AA"/>
    <w:rsid w:val="006413B2"/>
    <w:rsid w:val="0064149F"/>
    <w:rsid w:val="00642CC2"/>
    <w:rsid w:val="006442E6"/>
    <w:rsid w:val="006459B4"/>
    <w:rsid w:val="0064691A"/>
    <w:rsid w:val="00647214"/>
    <w:rsid w:val="00647355"/>
    <w:rsid w:val="00647AA3"/>
    <w:rsid w:val="006505E0"/>
    <w:rsid w:val="00650CED"/>
    <w:rsid w:val="006512C7"/>
    <w:rsid w:val="00652647"/>
    <w:rsid w:val="0065269F"/>
    <w:rsid w:val="00654BE9"/>
    <w:rsid w:val="0065514C"/>
    <w:rsid w:val="00656CDB"/>
    <w:rsid w:val="00657E82"/>
    <w:rsid w:val="00662C5D"/>
    <w:rsid w:val="00662F70"/>
    <w:rsid w:val="0066465B"/>
    <w:rsid w:val="00665736"/>
    <w:rsid w:val="00666BCB"/>
    <w:rsid w:val="00667DAE"/>
    <w:rsid w:val="0067666F"/>
    <w:rsid w:val="006778B9"/>
    <w:rsid w:val="00677F92"/>
    <w:rsid w:val="0068250C"/>
    <w:rsid w:val="00692861"/>
    <w:rsid w:val="006931F7"/>
    <w:rsid w:val="006944DB"/>
    <w:rsid w:val="006A0344"/>
    <w:rsid w:val="006A19E6"/>
    <w:rsid w:val="006A1A50"/>
    <w:rsid w:val="006A1FED"/>
    <w:rsid w:val="006A2A03"/>
    <w:rsid w:val="006A4707"/>
    <w:rsid w:val="006A4D1D"/>
    <w:rsid w:val="006A56AF"/>
    <w:rsid w:val="006A6D15"/>
    <w:rsid w:val="006A7EC6"/>
    <w:rsid w:val="006B02D4"/>
    <w:rsid w:val="006B1D3B"/>
    <w:rsid w:val="006B1EE2"/>
    <w:rsid w:val="006B2809"/>
    <w:rsid w:val="006B2B18"/>
    <w:rsid w:val="006B43B1"/>
    <w:rsid w:val="006B4790"/>
    <w:rsid w:val="006C016A"/>
    <w:rsid w:val="006C0BD7"/>
    <w:rsid w:val="006C1247"/>
    <w:rsid w:val="006C18FC"/>
    <w:rsid w:val="006C3400"/>
    <w:rsid w:val="006C4752"/>
    <w:rsid w:val="006C7A0F"/>
    <w:rsid w:val="006D27B6"/>
    <w:rsid w:val="006D2860"/>
    <w:rsid w:val="006D3225"/>
    <w:rsid w:val="006D46BC"/>
    <w:rsid w:val="006D4771"/>
    <w:rsid w:val="006D5D7D"/>
    <w:rsid w:val="006D5F67"/>
    <w:rsid w:val="006D67A1"/>
    <w:rsid w:val="006D7089"/>
    <w:rsid w:val="006D7A86"/>
    <w:rsid w:val="006E03C8"/>
    <w:rsid w:val="006E2839"/>
    <w:rsid w:val="006E2A41"/>
    <w:rsid w:val="006E2DBD"/>
    <w:rsid w:val="006E69AE"/>
    <w:rsid w:val="006E77DB"/>
    <w:rsid w:val="006F017F"/>
    <w:rsid w:val="006F0A36"/>
    <w:rsid w:val="006F1060"/>
    <w:rsid w:val="006F24FF"/>
    <w:rsid w:val="006F2733"/>
    <w:rsid w:val="006F284F"/>
    <w:rsid w:val="006F4BC5"/>
    <w:rsid w:val="006F53A0"/>
    <w:rsid w:val="006F6603"/>
    <w:rsid w:val="006F7461"/>
    <w:rsid w:val="00701B00"/>
    <w:rsid w:val="0070582D"/>
    <w:rsid w:val="007068AA"/>
    <w:rsid w:val="007075F0"/>
    <w:rsid w:val="00707FE7"/>
    <w:rsid w:val="007107A9"/>
    <w:rsid w:val="007124C6"/>
    <w:rsid w:val="00713944"/>
    <w:rsid w:val="00713A51"/>
    <w:rsid w:val="00713D29"/>
    <w:rsid w:val="007146AD"/>
    <w:rsid w:val="00714BC1"/>
    <w:rsid w:val="00716E48"/>
    <w:rsid w:val="00717B3F"/>
    <w:rsid w:val="0072154A"/>
    <w:rsid w:val="00721893"/>
    <w:rsid w:val="00721A67"/>
    <w:rsid w:val="00721ACB"/>
    <w:rsid w:val="00723211"/>
    <w:rsid w:val="00723DCD"/>
    <w:rsid w:val="007253AA"/>
    <w:rsid w:val="00730135"/>
    <w:rsid w:val="00730462"/>
    <w:rsid w:val="00730861"/>
    <w:rsid w:val="00730961"/>
    <w:rsid w:val="00730978"/>
    <w:rsid w:val="007362F9"/>
    <w:rsid w:val="007376FE"/>
    <w:rsid w:val="00737729"/>
    <w:rsid w:val="007377A1"/>
    <w:rsid w:val="007378DC"/>
    <w:rsid w:val="007412E3"/>
    <w:rsid w:val="00741AD8"/>
    <w:rsid w:val="00742230"/>
    <w:rsid w:val="0074358F"/>
    <w:rsid w:val="00743EB3"/>
    <w:rsid w:val="0074681A"/>
    <w:rsid w:val="007469F4"/>
    <w:rsid w:val="00750DBB"/>
    <w:rsid w:val="00750E31"/>
    <w:rsid w:val="0075114A"/>
    <w:rsid w:val="00751265"/>
    <w:rsid w:val="00753167"/>
    <w:rsid w:val="007532D8"/>
    <w:rsid w:val="00753696"/>
    <w:rsid w:val="00755485"/>
    <w:rsid w:val="007570AA"/>
    <w:rsid w:val="00760C62"/>
    <w:rsid w:val="00764C70"/>
    <w:rsid w:val="00765F70"/>
    <w:rsid w:val="00766177"/>
    <w:rsid w:val="00766863"/>
    <w:rsid w:val="00770641"/>
    <w:rsid w:val="00772C2D"/>
    <w:rsid w:val="00774F52"/>
    <w:rsid w:val="00781437"/>
    <w:rsid w:val="0078204C"/>
    <w:rsid w:val="00782404"/>
    <w:rsid w:val="0078305B"/>
    <w:rsid w:val="00783F29"/>
    <w:rsid w:val="007873C8"/>
    <w:rsid w:val="0079041C"/>
    <w:rsid w:val="007912A0"/>
    <w:rsid w:val="00793188"/>
    <w:rsid w:val="0079419E"/>
    <w:rsid w:val="007955F0"/>
    <w:rsid w:val="00795B76"/>
    <w:rsid w:val="00795CE7"/>
    <w:rsid w:val="00796F7F"/>
    <w:rsid w:val="007970DC"/>
    <w:rsid w:val="007A2ED7"/>
    <w:rsid w:val="007A303C"/>
    <w:rsid w:val="007A314C"/>
    <w:rsid w:val="007A39C3"/>
    <w:rsid w:val="007A5E24"/>
    <w:rsid w:val="007A7E87"/>
    <w:rsid w:val="007B00EF"/>
    <w:rsid w:val="007B1634"/>
    <w:rsid w:val="007B19C5"/>
    <w:rsid w:val="007B254B"/>
    <w:rsid w:val="007B5B8E"/>
    <w:rsid w:val="007B5DC5"/>
    <w:rsid w:val="007B6597"/>
    <w:rsid w:val="007B7846"/>
    <w:rsid w:val="007B79E4"/>
    <w:rsid w:val="007C1180"/>
    <w:rsid w:val="007C1C73"/>
    <w:rsid w:val="007C2DA2"/>
    <w:rsid w:val="007C2EF4"/>
    <w:rsid w:val="007C33EF"/>
    <w:rsid w:val="007C39D6"/>
    <w:rsid w:val="007C3DB8"/>
    <w:rsid w:val="007C4693"/>
    <w:rsid w:val="007C737D"/>
    <w:rsid w:val="007C7DE4"/>
    <w:rsid w:val="007D1439"/>
    <w:rsid w:val="007D2F96"/>
    <w:rsid w:val="007D376E"/>
    <w:rsid w:val="007D45E5"/>
    <w:rsid w:val="007D6F4A"/>
    <w:rsid w:val="007D7603"/>
    <w:rsid w:val="007D7915"/>
    <w:rsid w:val="007D7E10"/>
    <w:rsid w:val="007E0861"/>
    <w:rsid w:val="007E09AA"/>
    <w:rsid w:val="007E24E8"/>
    <w:rsid w:val="007E6731"/>
    <w:rsid w:val="007E7182"/>
    <w:rsid w:val="007F0396"/>
    <w:rsid w:val="007F2F67"/>
    <w:rsid w:val="007F3771"/>
    <w:rsid w:val="007F3BBA"/>
    <w:rsid w:val="007F648B"/>
    <w:rsid w:val="00800EDE"/>
    <w:rsid w:val="00800F31"/>
    <w:rsid w:val="00805809"/>
    <w:rsid w:val="0080790C"/>
    <w:rsid w:val="00807C8F"/>
    <w:rsid w:val="008121AC"/>
    <w:rsid w:val="00812ED5"/>
    <w:rsid w:val="00813240"/>
    <w:rsid w:val="008136BE"/>
    <w:rsid w:val="00813B20"/>
    <w:rsid w:val="00821DE2"/>
    <w:rsid w:val="00822F3D"/>
    <w:rsid w:val="00824C03"/>
    <w:rsid w:val="0082565F"/>
    <w:rsid w:val="00827A38"/>
    <w:rsid w:val="00830144"/>
    <w:rsid w:val="008309DA"/>
    <w:rsid w:val="00830E14"/>
    <w:rsid w:val="00830EE9"/>
    <w:rsid w:val="00832EA7"/>
    <w:rsid w:val="00832EF3"/>
    <w:rsid w:val="00834177"/>
    <w:rsid w:val="00834E78"/>
    <w:rsid w:val="00835626"/>
    <w:rsid w:val="00835CDD"/>
    <w:rsid w:val="0083632A"/>
    <w:rsid w:val="008367E7"/>
    <w:rsid w:val="00836CF8"/>
    <w:rsid w:val="0083745C"/>
    <w:rsid w:val="008401A7"/>
    <w:rsid w:val="00840DEC"/>
    <w:rsid w:val="00841583"/>
    <w:rsid w:val="008417AA"/>
    <w:rsid w:val="008434F8"/>
    <w:rsid w:val="00843E58"/>
    <w:rsid w:val="00846942"/>
    <w:rsid w:val="008518E4"/>
    <w:rsid w:val="00854F5B"/>
    <w:rsid w:val="00855A0B"/>
    <w:rsid w:val="00855F85"/>
    <w:rsid w:val="008566F0"/>
    <w:rsid w:val="00857074"/>
    <w:rsid w:val="008571F1"/>
    <w:rsid w:val="008615D0"/>
    <w:rsid w:val="00861B55"/>
    <w:rsid w:val="00861BCD"/>
    <w:rsid w:val="0086264B"/>
    <w:rsid w:val="00864A2B"/>
    <w:rsid w:val="00865CA8"/>
    <w:rsid w:val="008671C7"/>
    <w:rsid w:val="00867292"/>
    <w:rsid w:val="00867E19"/>
    <w:rsid w:val="00870432"/>
    <w:rsid w:val="00870FEE"/>
    <w:rsid w:val="0087195A"/>
    <w:rsid w:val="00872823"/>
    <w:rsid w:val="00872A85"/>
    <w:rsid w:val="00872A90"/>
    <w:rsid w:val="00872DED"/>
    <w:rsid w:val="00873286"/>
    <w:rsid w:val="00873828"/>
    <w:rsid w:val="008739D1"/>
    <w:rsid w:val="00874013"/>
    <w:rsid w:val="0087499C"/>
    <w:rsid w:val="00874D89"/>
    <w:rsid w:val="00874EE7"/>
    <w:rsid w:val="008777DE"/>
    <w:rsid w:val="008808EC"/>
    <w:rsid w:val="008821B9"/>
    <w:rsid w:val="008822A2"/>
    <w:rsid w:val="00883772"/>
    <w:rsid w:val="00883800"/>
    <w:rsid w:val="00883CE1"/>
    <w:rsid w:val="00884059"/>
    <w:rsid w:val="008878FB"/>
    <w:rsid w:val="00887EC8"/>
    <w:rsid w:val="00891DC4"/>
    <w:rsid w:val="00894B67"/>
    <w:rsid w:val="00896637"/>
    <w:rsid w:val="00896DBC"/>
    <w:rsid w:val="0089799F"/>
    <w:rsid w:val="008A13F9"/>
    <w:rsid w:val="008A4622"/>
    <w:rsid w:val="008A5511"/>
    <w:rsid w:val="008A59F8"/>
    <w:rsid w:val="008A5C16"/>
    <w:rsid w:val="008B1548"/>
    <w:rsid w:val="008B1C77"/>
    <w:rsid w:val="008B2D3A"/>
    <w:rsid w:val="008B646F"/>
    <w:rsid w:val="008B7250"/>
    <w:rsid w:val="008B7AE6"/>
    <w:rsid w:val="008C03BA"/>
    <w:rsid w:val="008C228B"/>
    <w:rsid w:val="008C323D"/>
    <w:rsid w:val="008C3D52"/>
    <w:rsid w:val="008C4294"/>
    <w:rsid w:val="008C591C"/>
    <w:rsid w:val="008C74CF"/>
    <w:rsid w:val="008C7BDA"/>
    <w:rsid w:val="008D1043"/>
    <w:rsid w:val="008D3F40"/>
    <w:rsid w:val="008D4783"/>
    <w:rsid w:val="008D47B3"/>
    <w:rsid w:val="008D629C"/>
    <w:rsid w:val="008D6349"/>
    <w:rsid w:val="008D6F5B"/>
    <w:rsid w:val="008D7475"/>
    <w:rsid w:val="008D7BF0"/>
    <w:rsid w:val="008E1ED6"/>
    <w:rsid w:val="008E42E1"/>
    <w:rsid w:val="008E5302"/>
    <w:rsid w:val="008E5538"/>
    <w:rsid w:val="008E6DA4"/>
    <w:rsid w:val="008E76B2"/>
    <w:rsid w:val="008F1FD7"/>
    <w:rsid w:val="008F2393"/>
    <w:rsid w:val="008F2DBE"/>
    <w:rsid w:val="008F44FD"/>
    <w:rsid w:val="008F4657"/>
    <w:rsid w:val="008F50B4"/>
    <w:rsid w:val="008F640E"/>
    <w:rsid w:val="008F69E2"/>
    <w:rsid w:val="008F6CFD"/>
    <w:rsid w:val="008F757A"/>
    <w:rsid w:val="008F7858"/>
    <w:rsid w:val="009025CD"/>
    <w:rsid w:val="00902F19"/>
    <w:rsid w:val="00905502"/>
    <w:rsid w:val="00906280"/>
    <w:rsid w:val="00907C7B"/>
    <w:rsid w:val="00907E0A"/>
    <w:rsid w:val="00911A92"/>
    <w:rsid w:val="009128E4"/>
    <w:rsid w:val="00912DE5"/>
    <w:rsid w:val="00913562"/>
    <w:rsid w:val="00920792"/>
    <w:rsid w:val="00920EF4"/>
    <w:rsid w:val="009226E5"/>
    <w:rsid w:val="0092514E"/>
    <w:rsid w:val="009272F8"/>
    <w:rsid w:val="00927DBA"/>
    <w:rsid w:val="009300E2"/>
    <w:rsid w:val="00931C58"/>
    <w:rsid w:val="009320A9"/>
    <w:rsid w:val="00933EAA"/>
    <w:rsid w:val="00934101"/>
    <w:rsid w:val="009347CD"/>
    <w:rsid w:val="00935263"/>
    <w:rsid w:val="00935D60"/>
    <w:rsid w:val="00935E3A"/>
    <w:rsid w:val="00936E92"/>
    <w:rsid w:val="009371EF"/>
    <w:rsid w:val="00937CDA"/>
    <w:rsid w:val="00937F0E"/>
    <w:rsid w:val="00941F8A"/>
    <w:rsid w:val="00942D30"/>
    <w:rsid w:val="00943448"/>
    <w:rsid w:val="009456B2"/>
    <w:rsid w:val="00946897"/>
    <w:rsid w:val="00952DA8"/>
    <w:rsid w:val="009556D9"/>
    <w:rsid w:val="00955A50"/>
    <w:rsid w:val="00955CF5"/>
    <w:rsid w:val="00955E8B"/>
    <w:rsid w:val="009571A8"/>
    <w:rsid w:val="0095777D"/>
    <w:rsid w:val="009613EC"/>
    <w:rsid w:val="009617A4"/>
    <w:rsid w:val="00961D5B"/>
    <w:rsid w:val="00961EE1"/>
    <w:rsid w:val="00962D5D"/>
    <w:rsid w:val="00963A36"/>
    <w:rsid w:val="00963CF2"/>
    <w:rsid w:val="00963F8F"/>
    <w:rsid w:val="00964637"/>
    <w:rsid w:val="00964955"/>
    <w:rsid w:val="00965210"/>
    <w:rsid w:val="009655D0"/>
    <w:rsid w:val="00965FF6"/>
    <w:rsid w:val="009705B6"/>
    <w:rsid w:val="00972002"/>
    <w:rsid w:val="009756B9"/>
    <w:rsid w:val="00976B1F"/>
    <w:rsid w:val="009777D3"/>
    <w:rsid w:val="00980595"/>
    <w:rsid w:val="0098259B"/>
    <w:rsid w:val="00983FA3"/>
    <w:rsid w:val="0098597D"/>
    <w:rsid w:val="00985A81"/>
    <w:rsid w:val="009922C3"/>
    <w:rsid w:val="00992735"/>
    <w:rsid w:val="009930A1"/>
    <w:rsid w:val="00993CEF"/>
    <w:rsid w:val="00994AE6"/>
    <w:rsid w:val="00994D55"/>
    <w:rsid w:val="009961C4"/>
    <w:rsid w:val="009A0102"/>
    <w:rsid w:val="009A1096"/>
    <w:rsid w:val="009A1E60"/>
    <w:rsid w:val="009A1F8A"/>
    <w:rsid w:val="009A2DF4"/>
    <w:rsid w:val="009A4827"/>
    <w:rsid w:val="009A4BD6"/>
    <w:rsid w:val="009A765A"/>
    <w:rsid w:val="009B15D5"/>
    <w:rsid w:val="009B1F71"/>
    <w:rsid w:val="009B5895"/>
    <w:rsid w:val="009B6CB1"/>
    <w:rsid w:val="009B77F1"/>
    <w:rsid w:val="009B7AD9"/>
    <w:rsid w:val="009C01DD"/>
    <w:rsid w:val="009C0DF6"/>
    <w:rsid w:val="009C1CCE"/>
    <w:rsid w:val="009C2011"/>
    <w:rsid w:val="009C227F"/>
    <w:rsid w:val="009C6F41"/>
    <w:rsid w:val="009C7BE6"/>
    <w:rsid w:val="009C7CE8"/>
    <w:rsid w:val="009D0904"/>
    <w:rsid w:val="009D0AEE"/>
    <w:rsid w:val="009D0FE7"/>
    <w:rsid w:val="009D1DD2"/>
    <w:rsid w:val="009D304E"/>
    <w:rsid w:val="009D3B94"/>
    <w:rsid w:val="009D400D"/>
    <w:rsid w:val="009D5671"/>
    <w:rsid w:val="009E2F07"/>
    <w:rsid w:val="009E4326"/>
    <w:rsid w:val="009E4875"/>
    <w:rsid w:val="009E5F74"/>
    <w:rsid w:val="009E60E7"/>
    <w:rsid w:val="009E75FB"/>
    <w:rsid w:val="009F2328"/>
    <w:rsid w:val="009F32F7"/>
    <w:rsid w:val="009F4CCE"/>
    <w:rsid w:val="009F6146"/>
    <w:rsid w:val="009F7286"/>
    <w:rsid w:val="009F7FCC"/>
    <w:rsid w:val="00A001A5"/>
    <w:rsid w:val="00A03A80"/>
    <w:rsid w:val="00A05085"/>
    <w:rsid w:val="00A0520D"/>
    <w:rsid w:val="00A06D35"/>
    <w:rsid w:val="00A07867"/>
    <w:rsid w:val="00A1068C"/>
    <w:rsid w:val="00A115FE"/>
    <w:rsid w:val="00A11AC7"/>
    <w:rsid w:val="00A12688"/>
    <w:rsid w:val="00A136DD"/>
    <w:rsid w:val="00A139B8"/>
    <w:rsid w:val="00A17457"/>
    <w:rsid w:val="00A17DE8"/>
    <w:rsid w:val="00A21C84"/>
    <w:rsid w:val="00A225F8"/>
    <w:rsid w:val="00A24710"/>
    <w:rsid w:val="00A2669A"/>
    <w:rsid w:val="00A27C0C"/>
    <w:rsid w:val="00A30963"/>
    <w:rsid w:val="00A32574"/>
    <w:rsid w:val="00A327B5"/>
    <w:rsid w:val="00A339DD"/>
    <w:rsid w:val="00A33A6D"/>
    <w:rsid w:val="00A35807"/>
    <w:rsid w:val="00A35D09"/>
    <w:rsid w:val="00A367F6"/>
    <w:rsid w:val="00A36B26"/>
    <w:rsid w:val="00A377C2"/>
    <w:rsid w:val="00A430BE"/>
    <w:rsid w:val="00A432BF"/>
    <w:rsid w:val="00A462FF"/>
    <w:rsid w:val="00A50A50"/>
    <w:rsid w:val="00A50E71"/>
    <w:rsid w:val="00A51A1D"/>
    <w:rsid w:val="00A51B24"/>
    <w:rsid w:val="00A53562"/>
    <w:rsid w:val="00A55FF5"/>
    <w:rsid w:val="00A56193"/>
    <w:rsid w:val="00A561E6"/>
    <w:rsid w:val="00A646A2"/>
    <w:rsid w:val="00A66AF5"/>
    <w:rsid w:val="00A66C16"/>
    <w:rsid w:val="00A67E42"/>
    <w:rsid w:val="00A70A8C"/>
    <w:rsid w:val="00A70AB9"/>
    <w:rsid w:val="00A72180"/>
    <w:rsid w:val="00A72713"/>
    <w:rsid w:val="00A72815"/>
    <w:rsid w:val="00A74EC3"/>
    <w:rsid w:val="00A7532A"/>
    <w:rsid w:val="00A75616"/>
    <w:rsid w:val="00A77E17"/>
    <w:rsid w:val="00A801B7"/>
    <w:rsid w:val="00A803DF"/>
    <w:rsid w:val="00A82B32"/>
    <w:rsid w:val="00A83589"/>
    <w:rsid w:val="00A840AB"/>
    <w:rsid w:val="00A847AE"/>
    <w:rsid w:val="00A86B20"/>
    <w:rsid w:val="00A8737B"/>
    <w:rsid w:val="00A921F3"/>
    <w:rsid w:val="00A9432F"/>
    <w:rsid w:val="00A947B4"/>
    <w:rsid w:val="00AA3B73"/>
    <w:rsid w:val="00AA3DB1"/>
    <w:rsid w:val="00AA469F"/>
    <w:rsid w:val="00AA4A37"/>
    <w:rsid w:val="00AA7CD7"/>
    <w:rsid w:val="00AB00EA"/>
    <w:rsid w:val="00AB03CF"/>
    <w:rsid w:val="00AB0400"/>
    <w:rsid w:val="00AB0461"/>
    <w:rsid w:val="00AB1640"/>
    <w:rsid w:val="00AB1A21"/>
    <w:rsid w:val="00AB1C4E"/>
    <w:rsid w:val="00AB1EA9"/>
    <w:rsid w:val="00AB3A9E"/>
    <w:rsid w:val="00AB4871"/>
    <w:rsid w:val="00AB4BA5"/>
    <w:rsid w:val="00AB53C3"/>
    <w:rsid w:val="00AC1553"/>
    <w:rsid w:val="00AC170A"/>
    <w:rsid w:val="00AC1FB8"/>
    <w:rsid w:val="00AC2F1B"/>
    <w:rsid w:val="00AC3EBF"/>
    <w:rsid w:val="00AC4514"/>
    <w:rsid w:val="00AC5455"/>
    <w:rsid w:val="00AC6104"/>
    <w:rsid w:val="00AD1393"/>
    <w:rsid w:val="00AD2020"/>
    <w:rsid w:val="00AD2274"/>
    <w:rsid w:val="00AD375B"/>
    <w:rsid w:val="00AD38AF"/>
    <w:rsid w:val="00AD6C25"/>
    <w:rsid w:val="00AD6FC1"/>
    <w:rsid w:val="00AE0DE8"/>
    <w:rsid w:val="00AE1047"/>
    <w:rsid w:val="00AE13AA"/>
    <w:rsid w:val="00AE3309"/>
    <w:rsid w:val="00AE36F0"/>
    <w:rsid w:val="00AE3785"/>
    <w:rsid w:val="00AE4DC8"/>
    <w:rsid w:val="00AE5D8B"/>
    <w:rsid w:val="00AE79C8"/>
    <w:rsid w:val="00AF1652"/>
    <w:rsid w:val="00AF438E"/>
    <w:rsid w:val="00AF5DAC"/>
    <w:rsid w:val="00AF6B29"/>
    <w:rsid w:val="00B01004"/>
    <w:rsid w:val="00B014E2"/>
    <w:rsid w:val="00B03CB2"/>
    <w:rsid w:val="00B07365"/>
    <w:rsid w:val="00B10AF0"/>
    <w:rsid w:val="00B10B1B"/>
    <w:rsid w:val="00B12E82"/>
    <w:rsid w:val="00B13073"/>
    <w:rsid w:val="00B135D8"/>
    <w:rsid w:val="00B15171"/>
    <w:rsid w:val="00B15298"/>
    <w:rsid w:val="00B16C2D"/>
    <w:rsid w:val="00B1772E"/>
    <w:rsid w:val="00B226EE"/>
    <w:rsid w:val="00B25696"/>
    <w:rsid w:val="00B30FBF"/>
    <w:rsid w:val="00B31DFF"/>
    <w:rsid w:val="00B32935"/>
    <w:rsid w:val="00B33EFB"/>
    <w:rsid w:val="00B349A9"/>
    <w:rsid w:val="00B35185"/>
    <w:rsid w:val="00B357CC"/>
    <w:rsid w:val="00B3581E"/>
    <w:rsid w:val="00B366D6"/>
    <w:rsid w:val="00B36814"/>
    <w:rsid w:val="00B36EA2"/>
    <w:rsid w:val="00B37910"/>
    <w:rsid w:val="00B4131B"/>
    <w:rsid w:val="00B43468"/>
    <w:rsid w:val="00B43745"/>
    <w:rsid w:val="00B43A55"/>
    <w:rsid w:val="00B447D2"/>
    <w:rsid w:val="00B46FDD"/>
    <w:rsid w:val="00B47AA4"/>
    <w:rsid w:val="00B50CDF"/>
    <w:rsid w:val="00B52DEC"/>
    <w:rsid w:val="00B5547F"/>
    <w:rsid w:val="00B56543"/>
    <w:rsid w:val="00B570CC"/>
    <w:rsid w:val="00B611E1"/>
    <w:rsid w:val="00B637DB"/>
    <w:rsid w:val="00B6466B"/>
    <w:rsid w:val="00B67671"/>
    <w:rsid w:val="00B702EA"/>
    <w:rsid w:val="00B719D2"/>
    <w:rsid w:val="00B72A0F"/>
    <w:rsid w:val="00B72A81"/>
    <w:rsid w:val="00B75622"/>
    <w:rsid w:val="00B81261"/>
    <w:rsid w:val="00B81C09"/>
    <w:rsid w:val="00B82A71"/>
    <w:rsid w:val="00B833D8"/>
    <w:rsid w:val="00B8355E"/>
    <w:rsid w:val="00B84687"/>
    <w:rsid w:val="00B84918"/>
    <w:rsid w:val="00B84E4A"/>
    <w:rsid w:val="00B87344"/>
    <w:rsid w:val="00B8778D"/>
    <w:rsid w:val="00B879B7"/>
    <w:rsid w:val="00B87A6D"/>
    <w:rsid w:val="00B903F6"/>
    <w:rsid w:val="00B90C7D"/>
    <w:rsid w:val="00B927C3"/>
    <w:rsid w:val="00B932B5"/>
    <w:rsid w:val="00B93819"/>
    <w:rsid w:val="00B95810"/>
    <w:rsid w:val="00B96EDD"/>
    <w:rsid w:val="00BA18A0"/>
    <w:rsid w:val="00BA3590"/>
    <w:rsid w:val="00BA4693"/>
    <w:rsid w:val="00BA46FC"/>
    <w:rsid w:val="00BA5A3D"/>
    <w:rsid w:val="00BA65AC"/>
    <w:rsid w:val="00BA78CE"/>
    <w:rsid w:val="00BB2BE0"/>
    <w:rsid w:val="00BB3486"/>
    <w:rsid w:val="00BB4016"/>
    <w:rsid w:val="00BB4992"/>
    <w:rsid w:val="00BB5B3A"/>
    <w:rsid w:val="00BB7BE9"/>
    <w:rsid w:val="00BC0809"/>
    <w:rsid w:val="00BC427C"/>
    <w:rsid w:val="00BC5D33"/>
    <w:rsid w:val="00BC6BC0"/>
    <w:rsid w:val="00BC7318"/>
    <w:rsid w:val="00BC7543"/>
    <w:rsid w:val="00BD0CC0"/>
    <w:rsid w:val="00BD3957"/>
    <w:rsid w:val="00BD54B6"/>
    <w:rsid w:val="00BD5E35"/>
    <w:rsid w:val="00BD69E2"/>
    <w:rsid w:val="00BD7287"/>
    <w:rsid w:val="00BD72EA"/>
    <w:rsid w:val="00BD7422"/>
    <w:rsid w:val="00BD7A8A"/>
    <w:rsid w:val="00BE2A13"/>
    <w:rsid w:val="00BE2D9A"/>
    <w:rsid w:val="00BE2F95"/>
    <w:rsid w:val="00BE33D0"/>
    <w:rsid w:val="00BE4B4B"/>
    <w:rsid w:val="00BE4C32"/>
    <w:rsid w:val="00BE5282"/>
    <w:rsid w:val="00BE556D"/>
    <w:rsid w:val="00BE642B"/>
    <w:rsid w:val="00BF0314"/>
    <w:rsid w:val="00BF1E3B"/>
    <w:rsid w:val="00BF21B2"/>
    <w:rsid w:val="00BF260E"/>
    <w:rsid w:val="00BF2C51"/>
    <w:rsid w:val="00BF4F80"/>
    <w:rsid w:val="00BF5234"/>
    <w:rsid w:val="00BF52D2"/>
    <w:rsid w:val="00C028B0"/>
    <w:rsid w:val="00C02DC5"/>
    <w:rsid w:val="00C07976"/>
    <w:rsid w:val="00C07DBD"/>
    <w:rsid w:val="00C1054B"/>
    <w:rsid w:val="00C10DE6"/>
    <w:rsid w:val="00C11792"/>
    <w:rsid w:val="00C13604"/>
    <w:rsid w:val="00C14657"/>
    <w:rsid w:val="00C15575"/>
    <w:rsid w:val="00C155D5"/>
    <w:rsid w:val="00C174D8"/>
    <w:rsid w:val="00C175B5"/>
    <w:rsid w:val="00C20D03"/>
    <w:rsid w:val="00C234D2"/>
    <w:rsid w:val="00C23715"/>
    <w:rsid w:val="00C257E9"/>
    <w:rsid w:val="00C30CCF"/>
    <w:rsid w:val="00C30D4B"/>
    <w:rsid w:val="00C312AB"/>
    <w:rsid w:val="00C321CA"/>
    <w:rsid w:val="00C344A2"/>
    <w:rsid w:val="00C40B98"/>
    <w:rsid w:val="00C415EC"/>
    <w:rsid w:val="00C4223C"/>
    <w:rsid w:val="00C42C6C"/>
    <w:rsid w:val="00C43A4B"/>
    <w:rsid w:val="00C46669"/>
    <w:rsid w:val="00C47118"/>
    <w:rsid w:val="00C475F7"/>
    <w:rsid w:val="00C532CC"/>
    <w:rsid w:val="00C5353C"/>
    <w:rsid w:val="00C548A1"/>
    <w:rsid w:val="00C57890"/>
    <w:rsid w:val="00C6026F"/>
    <w:rsid w:val="00C60EBD"/>
    <w:rsid w:val="00C61F92"/>
    <w:rsid w:val="00C641B7"/>
    <w:rsid w:val="00C642F8"/>
    <w:rsid w:val="00C64CD5"/>
    <w:rsid w:val="00C739DC"/>
    <w:rsid w:val="00C743B4"/>
    <w:rsid w:val="00C74456"/>
    <w:rsid w:val="00C754F0"/>
    <w:rsid w:val="00C757B9"/>
    <w:rsid w:val="00C766B3"/>
    <w:rsid w:val="00C767FE"/>
    <w:rsid w:val="00C76833"/>
    <w:rsid w:val="00C77794"/>
    <w:rsid w:val="00C826AC"/>
    <w:rsid w:val="00C829FA"/>
    <w:rsid w:val="00C8704A"/>
    <w:rsid w:val="00C90859"/>
    <w:rsid w:val="00C9135C"/>
    <w:rsid w:val="00C91F4C"/>
    <w:rsid w:val="00C92871"/>
    <w:rsid w:val="00C9320A"/>
    <w:rsid w:val="00C963EC"/>
    <w:rsid w:val="00C975E5"/>
    <w:rsid w:val="00CA0481"/>
    <w:rsid w:val="00CA18D9"/>
    <w:rsid w:val="00CA560C"/>
    <w:rsid w:val="00CA6188"/>
    <w:rsid w:val="00CA7B3D"/>
    <w:rsid w:val="00CA7C82"/>
    <w:rsid w:val="00CB0696"/>
    <w:rsid w:val="00CB06F4"/>
    <w:rsid w:val="00CB19A5"/>
    <w:rsid w:val="00CB1EE9"/>
    <w:rsid w:val="00CB2006"/>
    <w:rsid w:val="00CB3C70"/>
    <w:rsid w:val="00CB5DB1"/>
    <w:rsid w:val="00CB600C"/>
    <w:rsid w:val="00CB637A"/>
    <w:rsid w:val="00CB6DC5"/>
    <w:rsid w:val="00CB6E96"/>
    <w:rsid w:val="00CB74AB"/>
    <w:rsid w:val="00CB752B"/>
    <w:rsid w:val="00CC0391"/>
    <w:rsid w:val="00CC2B88"/>
    <w:rsid w:val="00CC33DB"/>
    <w:rsid w:val="00CC549A"/>
    <w:rsid w:val="00CC6772"/>
    <w:rsid w:val="00CC752E"/>
    <w:rsid w:val="00CD1065"/>
    <w:rsid w:val="00CD1560"/>
    <w:rsid w:val="00CD16F1"/>
    <w:rsid w:val="00CD1AD8"/>
    <w:rsid w:val="00CD6754"/>
    <w:rsid w:val="00CE0C0A"/>
    <w:rsid w:val="00CE25A5"/>
    <w:rsid w:val="00CE46FD"/>
    <w:rsid w:val="00CE4C31"/>
    <w:rsid w:val="00CE5EFD"/>
    <w:rsid w:val="00CE5F0C"/>
    <w:rsid w:val="00CE6298"/>
    <w:rsid w:val="00CE6A8D"/>
    <w:rsid w:val="00CF0187"/>
    <w:rsid w:val="00CF01A2"/>
    <w:rsid w:val="00CF0DEE"/>
    <w:rsid w:val="00CF0E42"/>
    <w:rsid w:val="00CF1B55"/>
    <w:rsid w:val="00CF258E"/>
    <w:rsid w:val="00CF36ED"/>
    <w:rsid w:val="00CF41A5"/>
    <w:rsid w:val="00CF6733"/>
    <w:rsid w:val="00CF697D"/>
    <w:rsid w:val="00CF7471"/>
    <w:rsid w:val="00CF7B49"/>
    <w:rsid w:val="00D011B0"/>
    <w:rsid w:val="00D026C7"/>
    <w:rsid w:val="00D02EAA"/>
    <w:rsid w:val="00D0341D"/>
    <w:rsid w:val="00D03DA0"/>
    <w:rsid w:val="00D04866"/>
    <w:rsid w:val="00D05BD7"/>
    <w:rsid w:val="00D06236"/>
    <w:rsid w:val="00D12832"/>
    <w:rsid w:val="00D1422C"/>
    <w:rsid w:val="00D15AB0"/>
    <w:rsid w:val="00D16690"/>
    <w:rsid w:val="00D2235F"/>
    <w:rsid w:val="00D22672"/>
    <w:rsid w:val="00D2378E"/>
    <w:rsid w:val="00D239A2"/>
    <w:rsid w:val="00D23C6C"/>
    <w:rsid w:val="00D24897"/>
    <w:rsid w:val="00D24FD7"/>
    <w:rsid w:val="00D2538D"/>
    <w:rsid w:val="00D25675"/>
    <w:rsid w:val="00D26470"/>
    <w:rsid w:val="00D27016"/>
    <w:rsid w:val="00D304C4"/>
    <w:rsid w:val="00D30F5B"/>
    <w:rsid w:val="00D3270A"/>
    <w:rsid w:val="00D347B2"/>
    <w:rsid w:val="00D35F96"/>
    <w:rsid w:val="00D40BCA"/>
    <w:rsid w:val="00D41143"/>
    <w:rsid w:val="00D431E4"/>
    <w:rsid w:val="00D436DB"/>
    <w:rsid w:val="00D4529A"/>
    <w:rsid w:val="00D4541F"/>
    <w:rsid w:val="00D47C04"/>
    <w:rsid w:val="00D521B6"/>
    <w:rsid w:val="00D5244E"/>
    <w:rsid w:val="00D52899"/>
    <w:rsid w:val="00D54392"/>
    <w:rsid w:val="00D555B1"/>
    <w:rsid w:val="00D556D0"/>
    <w:rsid w:val="00D5642A"/>
    <w:rsid w:val="00D57A3E"/>
    <w:rsid w:val="00D61363"/>
    <w:rsid w:val="00D6265D"/>
    <w:rsid w:val="00D632A8"/>
    <w:rsid w:val="00D632BA"/>
    <w:rsid w:val="00D66102"/>
    <w:rsid w:val="00D66139"/>
    <w:rsid w:val="00D667EA"/>
    <w:rsid w:val="00D67607"/>
    <w:rsid w:val="00D7327A"/>
    <w:rsid w:val="00D73B00"/>
    <w:rsid w:val="00D752D3"/>
    <w:rsid w:val="00D81757"/>
    <w:rsid w:val="00D823A8"/>
    <w:rsid w:val="00D83923"/>
    <w:rsid w:val="00D85CCC"/>
    <w:rsid w:val="00D875C1"/>
    <w:rsid w:val="00D87DB0"/>
    <w:rsid w:val="00D9001E"/>
    <w:rsid w:val="00D91894"/>
    <w:rsid w:val="00D92003"/>
    <w:rsid w:val="00D9253C"/>
    <w:rsid w:val="00D92B0B"/>
    <w:rsid w:val="00D93776"/>
    <w:rsid w:val="00D93EAB"/>
    <w:rsid w:val="00D954DC"/>
    <w:rsid w:val="00D95D9E"/>
    <w:rsid w:val="00D96FC2"/>
    <w:rsid w:val="00D972CF"/>
    <w:rsid w:val="00D97E60"/>
    <w:rsid w:val="00DA2CBD"/>
    <w:rsid w:val="00DA3DB7"/>
    <w:rsid w:val="00DA3F0B"/>
    <w:rsid w:val="00DA4710"/>
    <w:rsid w:val="00DA5DCD"/>
    <w:rsid w:val="00DB09DF"/>
    <w:rsid w:val="00DB0EC7"/>
    <w:rsid w:val="00DB1606"/>
    <w:rsid w:val="00DB3D09"/>
    <w:rsid w:val="00DB3E1E"/>
    <w:rsid w:val="00DB3F65"/>
    <w:rsid w:val="00DB7590"/>
    <w:rsid w:val="00DB759A"/>
    <w:rsid w:val="00DB7BC9"/>
    <w:rsid w:val="00DC0B36"/>
    <w:rsid w:val="00DC1260"/>
    <w:rsid w:val="00DC2970"/>
    <w:rsid w:val="00DC366E"/>
    <w:rsid w:val="00DC39E3"/>
    <w:rsid w:val="00DC3EA1"/>
    <w:rsid w:val="00DC4089"/>
    <w:rsid w:val="00DC5E1B"/>
    <w:rsid w:val="00DC63C6"/>
    <w:rsid w:val="00DC6737"/>
    <w:rsid w:val="00DC67F9"/>
    <w:rsid w:val="00DD156B"/>
    <w:rsid w:val="00DD1BDB"/>
    <w:rsid w:val="00DD5D0E"/>
    <w:rsid w:val="00DD79B5"/>
    <w:rsid w:val="00DE0311"/>
    <w:rsid w:val="00DE147F"/>
    <w:rsid w:val="00DE3B8A"/>
    <w:rsid w:val="00DE4B59"/>
    <w:rsid w:val="00DE5815"/>
    <w:rsid w:val="00DE5BDC"/>
    <w:rsid w:val="00DE641E"/>
    <w:rsid w:val="00DE69DC"/>
    <w:rsid w:val="00DE703D"/>
    <w:rsid w:val="00DF26DA"/>
    <w:rsid w:val="00DF2B1F"/>
    <w:rsid w:val="00DF6666"/>
    <w:rsid w:val="00DF6744"/>
    <w:rsid w:val="00DF74D5"/>
    <w:rsid w:val="00E03EFC"/>
    <w:rsid w:val="00E1016E"/>
    <w:rsid w:val="00E104D3"/>
    <w:rsid w:val="00E11A35"/>
    <w:rsid w:val="00E11C57"/>
    <w:rsid w:val="00E11CED"/>
    <w:rsid w:val="00E15959"/>
    <w:rsid w:val="00E16750"/>
    <w:rsid w:val="00E176DC"/>
    <w:rsid w:val="00E213A2"/>
    <w:rsid w:val="00E23511"/>
    <w:rsid w:val="00E239D1"/>
    <w:rsid w:val="00E2498B"/>
    <w:rsid w:val="00E2535C"/>
    <w:rsid w:val="00E256FA"/>
    <w:rsid w:val="00E26561"/>
    <w:rsid w:val="00E30461"/>
    <w:rsid w:val="00E30F0C"/>
    <w:rsid w:val="00E31EBF"/>
    <w:rsid w:val="00E32F99"/>
    <w:rsid w:val="00E33347"/>
    <w:rsid w:val="00E33D6B"/>
    <w:rsid w:val="00E3470A"/>
    <w:rsid w:val="00E359A6"/>
    <w:rsid w:val="00E36149"/>
    <w:rsid w:val="00E362BB"/>
    <w:rsid w:val="00E36D27"/>
    <w:rsid w:val="00E37CE4"/>
    <w:rsid w:val="00E45D06"/>
    <w:rsid w:val="00E45E75"/>
    <w:rsid w:val="00E477CD"/>
    <w:rsid w:val="00E506EA"/>
    <w:rsid w:val="00E53747"/>
    <w:rsid w:val="00E5420D"/>
    <w:rsid w:val="00E5494B"/>
    <w:rsid w:val="00E54CAE"/>
    <w:rsid w:val="00E55D54"/>
    <w:rsid w:val="00E55E40"/>
    <w:rsid w:val="00E610EE"/>
    <w:rsid w:val="00E616E5"/>
    <w:rsid w:val="00E61B38"/>
    <w:rsid w:val="00E636E5"/>
    <w:rsid w:val="00E63797"/>
    <w:rsid w:val="00E63A12"/>
    <w:rsid w:val="00E651AB"/>
    <w:rsid w:val="00E65369"/>
    <w:rsid w:val="00E65A9E"/>
    <w:rsid w:val="00E66C19"/>
    <w:rsid w:val="00E67B9D"/>
    <w:rsid w:val="00E70496"/>
    <w:rsid w:val="00E70C73"/>
    <w:rsid w:val="00E72E36"/>
    <w:rsid w:val="00E744F9"/>
    <w:rsid w:val="00E761AB"/>
    <w:rsid w:val="00E765BB"/>
    <w:rsid w:val="00E76B82"/>
    <w:rsid w:val="00E80147"/>
    <w:rsid w:val="00E8079D"/>
    <w:rsid w:val="00E81937"/>
    <w:rsid w:val="00E8252F"/>
    <w:rsid w:val="00E82DE7"/>
    <w:rsid w:val="00E83CB0"/>
    <w:rsid w:val="00E842B9"/>
    <w:rsid w:val="00E849B6"/>
    <w:rsid w:val="00E87EA1"/>
    <w:rsid w:val="00E90311"/>
    <w:rsid w:val="00E903F8"/>
    <w:rsid w:val="00E90E42"/>
    <w:rsid w:val="00E92008"/>
    <w:rsid w:val="00E940EE"/>
    <w:rsid w:val="00E95249"/>
    <w:rsid w:val="00E95B6B"/>
    <w:rsid w:val="00E9698B"/>
    <w:rsid w:val="00E96A3E"/>
    <w:rsid w:val="00EA091D"/>
    <w:rsid w:val="00EA1EC2"/>
    <w:rsid w:val="00EA3709"/>
    <w:rsid w:val="00EA3BF9"/>
    <w:rsid w:val="00EA4241"/>
    <w:rsid w:val="00EA44B5"/>
    <w:rsid w:val="00EA645F"/>
    <w:rsid w:val="00EA6981"/>
    <w:rsid w:val="00EA6BBC"/>
    <w:rsid w:val="00EB13E6"/>
    <w:rsid w:val="00EB149D"/>
    <w:rsid w:val="00EB269E"/>
    <w:rsid w:val="00EB356D"/>
    <w:rsid w:val="00EB6901"/>
    <w:rsid w:val="00EB6AC7"/>
    <w:rsid w:val="00EB6B19"/>
    <w:rsid w:val="00EB733F"/>
    <w:rsid w:val="00EC165F"/>
    <w:rsid w:val="00EC3C76"/>
    <w:rsid w:val="00EC5784"/>
    <w:rsid w:val="00EC57D6"/>
    <w:rsid w:val="00EC62FC"/>
    <w:rsid w:val="00ED0E17"/>
    <w:rsid w:val="00ED4133"/>
    <w:rsid w:val="00ED5A8F"/>
    <w:rsid w:val="00ED6230"/>
    <w:rsid w:val="00ED6665"/>
    <w:rsid w:val="00ED666A"/>
    <w:rsid w:val="00EE034B"/>
    <w:rsid w:val="00EE2696"/>
    <w:rsid w:val="00EE3BB7"/>
    <w:rsid w:val="00EE3D44"/>
    <w:rsid w:val="00EE460A"/>
    <w:rsid w:val="00EE530C"/>
    <w:rsid w:val="00EE6048"/>
    <w:rsid w:val="00EE671F"/>
    <w:rsid w:val="00EE6FBC"/>
    <w:rsid w:val="00EF0378"/>
    <w:rsid w:val="00EF0949"/>
    <w:rsid w:val="00EF18DF"/>
    <w:rsid w:val="00EF311B"/>
    <w:rsid w:val="00EF3ADF"/>
    <w:rsid w:val="00EF4847"/>
    <w:rsid w:val="00EF4E7A"/>
    <w:rsid w:val="00EF51B9"/>
    <w:rsid w:val="00EF78A4"/>
    <w:rsid w:val="00EF7EF0"/>
    <w:rsid w:val="00F01B95"/>
    <w:rsid w:val="00F03E56"/>
    <w:rsid w:val="00F10319"/>
    <w:rsid w:val="00F107DA"/>
    <w:rsid w:val="00F15315"/>
    <w:rsid w:val="00F15FFC"/>
    <w:rsid w:val="00F16B24"/>
    <w:rsid w:val="00F179A6"/>
    <w:rsid w:val="00F2022E"/>
    <w:rsid w:val="00F23335"/>
    <w:rsid w:val="00F2407F"/>
    <w:rsid w:val="00F24D5E"/>
    <w:rsid w:val="00F24F5A"/>
    <w:rsid w:val="00F256ED"/>
    <w:rsid w:val="00F261E7"/>
    <w:rsid w:val="00F278FC"/>
    <w:rsid w:val="00F31102"/>
    <w:rsid w:val="00F3155A"/>
    <w:rsid w:val="00F34145"/>
    <w:rsid w:val="00F351CB"/>
    <w:rsid w:val="00F36EC3"/>
    <w:rsid w:val="00F3760E"/>
    <w:rsid w:val="00F40256"/>
    <w:rsid w:val="00F41CE3"/>
    <w:rsid w:val="00F432F7"/>
    <w:rsid w:val="00F45650"/>
    <w:rsid w:val="00F457FE"/>
    <w:rsid w:val="00F46BB0"/>
    <w:rsid w:val="00F47494"/>
    <w:rsid w:val="00F47860"/>
    <w:rsid w:val="00F47B10"/>
    <w:rsid w:val="00F5059B"/>
    <w:rsid w:val="00F513C5"/>
    <w:rsid w:val="00F525DA"/>
    <w:rsid w:val="00F55DF1"/>
    <w:rsid w:val="00F568BF"/>
    <w:rsid w:val="00F57C4C"/>
    <w:rsid w:val="00F601A5"/>
    <w:rsid w:val="00F60E37"/>
    <w:rsid w:val="00F62839"/>
    <w:rsid w:val="00F632ED"/>
    <w:rsid w:val="00F63459"/>
    <w:rsid w:val="00F63EEE"/>
    <w:rsid w:val="00F650D8"/>
    <w:rsid w:val="00F652BB"/>
    <w:rsid w:val="00F65622"/>
    <w:rsid w:val="00F65C9C"/>
    <w:rsid w:val="00F6646D"/>
    <w:rsid w:val="00F66DCB"/>
    <w:rsid w:val="00F70C1C"/>
    <w:rsid w:val="00F71127"/>
    <w:rsid w:val="00F713D2"/>
    <w:rsid w:val="00F7151C"/>
    <w:rsid w:val="00F7191F"/>
    <w:rsid w:val="00F723CA"/>
    <w:rsid w:val="00F72529"/>
    <w:rsid w:val="00F74953"/>
    <w:rsid w:val="00F7583C"/>
    <w:rsid w:val="00F77310"/>
    <w:rsid w:val="00F7791F"/>
    <w:rsid w:val="00F80515"/>
    <w:rsid w:val="00F843AB"/>
    <w:rsid w:val="00F846E9"/>
    <w:rsid w:val="00F84FA7"/>
    <w:rsid w:val="00F87455"/>
    <w:rsid w:val="00F87D13"/>
    <w:rsid w:val="00F90962"/>
    <w:rsid w:val="00F90C1B"/>
    <w:rsid w:val="00F93830"/>
    <w:rsid w:val="00F940E6"/>
    <w:rsid w:val="00F97B45"/>
    <w:rsid w:val="00FA00FC"/>
    <w:rsid w:val="00FA1690"/>
    <w:rsid w:val="00FA3421"/>
    <w:rsid w:val="00FA3A78"/>
    <w:rsid w:val="00FA78E6"/>
    <w:rsid w:val="00FB0CF9"/>
    <w:rsid w:val="00FB10D6"/>
    <w:rsid w:val="00FB1171"/>
    <w:rsid w:val="00FB164B"/>
    <w:rsid w:val="00FB1F1A"/>
    <w:rsid w:val="00FB262A"/>
    <w:rsid w:val="00FB2C57"/>
    <w:rsid w:val="00FB3060"/>
    <w:rsid w:val="00FB37BD"/>
    <w:rsid w:val="00FB3845"/>
    <w:rsid w:val="00FB4EAB"/>
    <w:rsid w:val="00FB5499"/>
    <w:rsid w:val="00FB6731"/>
    <w:rsid w:val="00FB6E16"/>
    <w:rsid w:val="00FB74BD"/>
    <w:rsid w:val="00FC009F"/>
    <w:rsid w:val="00FC0D8B"/>
    <w:rsid w:val="00FC1FBC"/>
    <w:rsid w:val="00FC229D"/>
    <w:rsid w:val="00FC256D"/>
    <w:rsid w:val="00FC2AEB"/>
    <w:rsid w:val="00FC2E38"/>
    <w:rsid w:val="00FC2F74"/>
    <w:rsid w:val="00FC37C9"/>
    <w:rsid w:val="00FC56DC"/>
    <w:rsid w:val="00FC57D0"/>
    <w:rsid w:val="00FC5805"/>
    <w:rsid w:val="00FC735F"/>
    <w:rsid w:val="00FD065F"/>
    <w:rsid w:val="00FD1D30"/>
    <w:rsid w:val="00FD2827"/>
    <w:rsid w:val="00FD2D0A"/>
    <w:rsid w:val="00FD3178"/>
    <w:rsid w:val="00FD69F4"/>
    <w:rsid w:val="00FD78EF"/>
    <w:rsid w:val="00FD7C97"/>
    <w:rsid w:val="00FE094F"/>
    <w:rsid w:val="00FE137B"/>
    <w:rsid w:val="00FE2F9A"/>
    <w:rsid w:val="00FE38C1"/>
    <w:rsid w:val="00FE4193"/>
    <w:rsid w:val="00FE4301"/>
    <w:rsid w:val="00FE53C2"/>
    <w:rsid w:val="00FF07BE"/>
    <w:rsid w:val="00FF0B4C"/>
    <w:rsid w:val="00FF1948"/>
    <w:rsid w:val="00FF1BBE"/>
    <w:rsid w:val="00FF1CEF"/>
    <w:rsid w:val="00FF213B"/>
    <w:rsid w:val="00FF3EC6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D3BF9"/>
  <w15:docId w15:val="{44CFE7BC-CBDE-4883-AC76-4F1DED87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B6B"/>
  </w:style>
  <w:style w:type="paragraph" w:styleId="Heading1">
    <w:name w:val="heading 1"/>
    <w:basedOn w:val="Normal"/>
    <w:next w:val="Normal"/>
    <w:link w:val="Heading1Char"/>
    <w:uiPriority w:val="9"/>
    <w:qFormat/>
    <w:rsid w:val="00BB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BB2BE0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B2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7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5B"/>
  </w:style>
  <w:style w:type="paragraph" w:styleId="Footer">
    <w:name w:val="footer"/>
    <w:basedOn w:val="Normal"/>
    <w:link w:val="FooterChar"/>
    <w:unhideWhenUsed/>
    <w:rsid w:val="00227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2755B"/>
  </w:style>
  <w:style w:type="table" w:styleId="LightShading-Accent1">
    <w:name w:val="Light Shading Accent 1"/>
    <w:basedOn w:val="TableNormal"/>
    <w:uiPriority w:val="60"/>
    <w:rsid w:val="008837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ladecuadrcula2-nfasis31">
    <w:name w:val="Tabla de cuadrícula 2 - Énfasis 31"/>
    <w:basedOn w:val="TableNormal"/>
    <w:uiPriority w:val="47"/>
    <w:rsid w:val="00721AC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withheader">
    <w:name w:val="Table with header"/>
    <w:basedOn w:val="TableNormal"/>
    <w:uiPriority w:val="50"/>
    <w:rsid w:val="00D875C1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abladelista2-nfasis31">
    <w:name w:val="Tabla de lista 2 - Énfasis 31"/>
    <w:basedOn w:val="TableNormal"/>
    <w:uiPriority w:val="47"/>
    <w:rsid w:val="00721A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E4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2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2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AA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semiHidden/>
    <w:rsid w:val="000C5238"/>
  </w:style>
  <w:style w:type="character" w:styleId="Hyperlink">
    <w:name w:val="Hyperlink"/>
    <w:basedOn w:val="DefaultParagraphFont"/>
    <w:uiPriority w:val="99"/>
    <w:unhideWhenUsed/>
    <w:rsid w:val="00561B03"/>
    <w:rPr>
      <w:color w:val="0563C1" w:themeColor="hyperlink"/>
      <w:u w:val="single"/>
    </w:rPr>
  </w:style>
  <w:style w:type="table" w:styleId="ListTable2-Accent3">
    <w:name w:val="List Table 2 Accent 3"/>
    <w:basedOn w:val="TableNormal"/>
    <w:uiPriority w:val="47"/>
    <w:rsid w:val="003479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CA">
    <w:name w:val="TCA"/>
    <w:basedOn w:val="TableNormal"/>
    <w:uiPriority w:val="99"/>
    <w:rsid w:val="009320A9"/>
    <w:pPr>
      <w:spacing w:after="0" w:line="240" w:lineRule="auto"/>
    </w:pPr>
    <w:tblPr>
      <w:tblBorders>
        <w:top w:val="single" w:sz="2" w:space="0" w:color="BFBFBF" w:themeColor="background1" w:themeShade="BF"/>
        <w:left w:val="single" w:sz="2" w:space="0" w:color="BFBFBF" w:themeColor="background1" w:themeShade="BF"/>
        <w:bottom w:val="single" w:sz="2" w:space="0" w:color="BFBFBF" w:themeColor="background1" w:themeShade="BF"/>
        <w:right w:val="single" w:sz="2" w:space="0" w:color="BFBFBF" w:themeColor="background1" w:themeShade="BF"/>
        <w:insideH w:val="single" w:sz="2" w:space="0" w:color="BFBFBF" w:themeColor="background1" w:themeShade="BF"/>
        <w:insideV w:val="single" w:sz="2" w:space="0" w:color="BFBFBF" w:themeColor="background1" w:themeShade="BF"/>
      </w:tblBorders>
    </w:tbl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FF0000"/>
        <w:vAlign w:val="center"/>
      </w:tcPr>
    </w:tblStylePr>
  </w:style>
  <w:style w:type="character" w:styleId="PlaceholderText">
    <w:name w:val="Placeholder Text"/>
    <w:basedOn w:val="DefaultParagraphFont"/>
    <w:uiPriority w:val="99"/>
    <w:semiHidden/>
    <w:rsid w:val="001200AA"/>
    <w:rPr>
      <w:color w:val="808080"/>
    </w:rPr>
  </w:style>
  <w:style w:type="table" w:styleId="TableGrid">
    <w:name w:val="Table Grid"/>
    <w:basedOn w:val="TableNormal"/>
    <w:uiPriority w:val="39"/>
    <w:rsid w:val="0039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2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Subtle2">
    <w:name w:val="Table Subtle 2"/>
    <w:basedOn w:val="TableNormal"/>
    <w:uiPriority w:val="99"/>
    <w:rsid w:val="002800C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2800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800C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customStyle="1" w:styleId="Default">
    <w:name w:val="Default"/>
    <w:rsid w:val="001B0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FC009F"/>
  </w:style>
  <w:style w:type="character" w:customStyle="1" w:styleId="scxw33777266">
    <w:name w:val="scxw33777266"/>
    <w:basedOn w:val="DefaultParagraphFont"/>
    <w:rsid w:val="00FC009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19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765BB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E765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5BB"/>
    <w:pPr>
      <w:spacing w:after="100"/>
      <w:ind w:left="220"/>
    </w:pPr>
  </w:style>
  <w:style w:type="paragraph" w:styleId="NoSpacing">
    <w:name w:val="No Spacing"/>
    <w:uiPriority w:val="1"/>
    <w:qFormat/>
    <w:rsid w:val="00896DB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D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8D629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A4C9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0.4.165/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ns\Documents\Documentos%20Assist\W37\PM-13470-AgrupaciondeTransacciones-hos40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538AF-BFE8-4AF8-981D-8FD58EB3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C:\Users\acons\Documents\Documentos Assist\W37\PM-13470-AgrupaciondeTransacciones-hos400.dotx</Template>
  <TotalTime>726</TotalTime>
  <Pages>19</Pages>
  <Words>2074</Words>
  <Characters>11828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Cons Robles</dc:creator>
  <cp:keywords>FRXXX</cp:keywords>
  <dc:description/>
  <cp:lastModifiedBy>Heriberto Cantu</cp:lastModifiedBy>
  <cp:revision>15</cp:revision>
  <cp:lastPrinted>2024-06-03T23:29:00Z</cp:lastPrinted>
  <dcterms:created xsi:type="dcterms:W3CDTF">2025-03-12T18:36:00Z</dcterms:created>
  <dcterms:modified xsi:type="dcterms:W3CDTF">2025-05-29T13:41:00Z</dcterms:modified>
</cp:coreProperties>
</file>