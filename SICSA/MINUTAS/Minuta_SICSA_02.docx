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61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6"/>
        <w:gridCol w:w="2740"/>
        <w:gridCol w:w="1301"/>
        <w:gridCol w:w="3129"/>
      </w:tblGrid>
      <w:tr w:rsidR="00D45AD4" w:rsidRPr="005F056E" w14:paraId="4D7FDFF8" w14:textId="77777777" w:rsidTr="00A8439D">
        <w:trPr>
          <w:trHeight w:val="254"/>
        </w:trPr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1A4BBEAE" w:rsidR="003B012C" w:rsidRPr="005F056E" w:rsidRDefault="008C1C01" w:rsidP="00A8439D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A8439D">
              <w:rPr>
                <w:rFonts w:cs="Arial"/>
                <w:b/>
                <w:iCs/>
                <w:lang w:val="es-MX"/>
              </w:rPr>
              <w:t xml:space="preserve">implementación del </w:t>
            </w:r>
            <w:r w:rsidR="00A8439D" w:rsidRPr="00A8439D">
              <w:rPr>
                <w:rFonts w:cs="Arial"/>
                <w:b/>
                <w:iCs/>
                <w:lang w:val="es-MX"/>
              </w:rPr>
              <w:t>sistema de control de seguimiento de auditorias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42D8A904" w:rsidR="00D45AD4" w:rsidRPr="005F056E" w:rsidRDefault="00713994" w:rsidP="00271F88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25</w:t>
            </w:r>
            <w:r w:rsidR="00BA5DC3">
              <w:rPr>
                <w:rFonts w:ascii="Arial" w:eastAsia="Calibri" w:hAnsi="Arial" w:cs="Arial"/>
                <w:sz w:val="24"/>
                <w:szCs w:val="24"/>
                <w:lang w:val="es-MX"/>
              </w:rPr>
              <w:t>/07/2023</w:t>
            </w:r>
          </w:p>
        </w:tc>
      </w:tr>
      <w:tr w:rsidR="002A4DE6" w:rsidRPr="00D748E3" w14:paraId="5296647E" w14:textId="77777777" w:rsidTr="00A8439D">
        <w:trPr>
          <w:trHeight w:val="270"/>
        </w:trPr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3F16533E" w:rsidR="002A4DE6" w:rsidRPr="005F056E" w:rsidRDefault="00A8439D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DCCP</w:t>
            </w:r>
          </w:p>
        </w:tc>
      </w:tr>
      <w:tr w:rsidR="002A4DE6" w:rsidRPr="004F1B1F" w14:paraId="7F8B18BD" w14:textId="77777777" w:rsidTr="00A8439D">
        <w:trPr>
          <w:trHeight w:val="524"/>
        </w:trPr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12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63504688" w:rsidR="002A4DE6" w:rsidRPr="005F056E" w:rsidRDefault="00DD7B9E" w:rsidP="0068125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Retroalimentación de </w:t>
            </w:r>
            <w:r w:rsidR="00A8439D" w:rsidRPr="00A8439D">
              <w:rPr>
                <w:rFonts w:ascii="Arial" w:eastAsia="Calibri" w:hAnsi="Arial" w:cs="Arial"/>
                <w:sz w:val="24"/>
                <w:szCs w:val="24"/>
                <w:lang w:val="es-MX"/>
              </w:rPr>
              <w:t>sistema de control de seguimiento de auditorías</w:t>
            </w:r>
          </w:p>
        </w:tc>
      </w:tr>
      <w:tr w:rsidR="002A4DE6" w:rsidRPr="005F056E" w14:paraId="478EAA7F" w14:textId="77777777" w:rsidTr="00A8439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F93A3F4" w14:textId="77777777" w:rsidTr="00A8439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2A4DE6" w:rsidRPr="005F056E" w14:paraId="6216AD26" w14:textId="77777777" w:rsidTr="00B61ECF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89E56D8" w14:textId="4A03FBB5" w:rsidR="002A4DE6" w:rsidRPr="005F056E" w:rsidRDefault="00A8439D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 w:rsidRPr="00A8439D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Ivet Avendaño Garcia</w:t>
                  </w:r>
                </w:p>
              </w:tc>
            </w:tr>
            <w:tr w:rsidR="002A4DE6" w:rsidRPr="005F056E" w14:paraId="4F62171A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303F3DE3" w14:textId="77777777" w:rsidR="002A4DE6" w:rsidRDefault="00A8439D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 w:rsidRPr="00A8439D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Idalia Arroyo</w:t>
                  </w:r>
                </w:p>
                <w:p w14:paraId="29F92AD1" w14:textId="4B494D50" w:rsidR="00A8439D" w:rsidRPr="005F056E" w:rsidRDefault="00A8439D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485EA2" w:rsidRPr="005F056E" w14:paraId="25BED8C9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3B17DC3" w14:textId="4FCA2950" w:rsidR="00485EA2" w:rsidRPr="005F056E" w:rsidRDefault="00485EA2" w:rsidP="00485EA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503E9E" w:rsidRPr="005F056E" w14:paraId="1DC8C781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7D9A26A0" w14:textId="24D232DE" w:rsidR="00503E9E" w:rsidRDefault="00503E9E" w:rsidP="00D175E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D175E2" w:rsidRPr="005F056E" w14:paraId="1439D07F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0588978B" w14:textId="3AF727D2" w:rsidR="00D175E2" w:rsidRPr="005F056E" w:rsidRDefault="00D175E2" w:rsidP="00D175E2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472FADB7" w14:textId="7611A5CE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364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64"/>
            </w:tblGrid>
            <w:tr w:rsidR="004F1B1F" w:rsidRPr="005F056E" w14:paraId="3E63A4C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750B605" w14:textId="1909C145" w:rsidR="004F1B1F" w:rsidRPr="005F056E" w:rsidRDefault="00A8439D" w:rsidP="00A8439D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Jefe de Evaluación</w:t>
                  </w:r>
                </w:p>
              </w:tc>
            </w:tr>
            <w:tr w:rsidR="00271F88" w:rsidRPr="005F056E" w14:paraId="314DD5DE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5F41EC8" w14:textId="78CB7472" w:rsidR="00A8439D" w:rsidRPr="005F056E" w:rsidRDefault="00A8439D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Dirección de Atención y Seguimiento a Auditorias</w:t>
                  </w:r>
                </w:p>
              </w:tc>
            </w:tr>
            <w:tr w:rsidR="00271F88" w:rsidRPr="005F056E" w14:paraId="6AA63099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tbl>
                  <w:tblPr>
                    <w:tblW w:w="4324" w:type="dxa"/>
                    <w:tblInd w:w="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4"/>
                  </w:tblGrid>
                  <w:tr w:rsidR="00271F88" w:rsidRPr="005F056E" w14:paraId="2F081FBE" w14:textId="77777777" w:rsidTr="00133750">
                    <w:trPr>
                      <w:trHeight w:val="315"/>
                    </w:trPr>
                    <w:tc>
                      <w:tcPr>
                        <w:tcW w:w="432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11D6068" w14:textId="5627CC01" w:rsidR="00271F88" w:rsidRPr="005F056E" w:rsidRDefault="00271F88" w:rsidP="00271F88">
                        <w:pP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  <w:lang w:val="es-MX"/>
                          </w:rPr>
                        </w:pPr>
                      </w:p>
                    </w:tc>
                  </w:tr>
                </w:tbl>
                <w:p w14:paraId="12127F31" w14:textId="3C37389A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271F88" w:rsidRPr="005F056E" w14:paraId="161289B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614C690" w14:textId="7936C3F1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0B282EAF" w14:textId="355F8CCD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A4DE6" w:rsidRPr="005F056E" w14:paraId="24C6F0EA" w14:textId="77777777" w:rsidTr="00A8439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EF0D621" w14:textId="77777777" w:rsidTr="00A8439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2B0FC46E" w14:textId="77777777" w:rsidTr="00A8439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736C2B24" w:rsidR="00575BAD" w:rsidRPr="005F056E" w:rsidRDefault="00713994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713994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Leslie Edith Lucio Lizcano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1BD2BBCD" w:rsidR="00575BAD" w:rsidRPr="005F056E" w:rsidRDefault="00713994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0FB3FD50" w14:textId="77777777" w:rsidTr="00A8439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60AFC7AB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7E7B7120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69F7EE87" w14:textId="77777777" w:rsidTr="00A8439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575BAD" w:rsidRPr="005F056E" w14:paraId="3A8057B8" w14:textId="77777777" w:rsidTr="00A8439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45E716F1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578E5AA6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7842D3A9" w14:textId="77777777" w:rsidTr="00A8439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575BAD" w:rsidRPr="005F056E" w14:paraId="5F84A494" w14:textId="77777777" w:rsidTr="00A8439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575BAD" w:rsidRPr="00E86ED8" w14:paraId="69D23BCD" w14:textId="77777777" w:rsidTr="00A8439D">
        <w:trPr>
          <w:trHeight w:val="699"/>
        </w:trPr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575BAD" w:rsidRPr="005F056E" w:rsidRDefault="00575BAD" w:rsidP="00575BAD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12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808EA8F" w14:textId="0F103B82" w:rsidR="00DD7B9E" w:rsidRDefault="00DD7B9E" w:rsidP="00DD7B9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="00670734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Presentación de Avance</w:t>
            </w:r>
            <w:r w:rsidR="00713994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</w:t>
            </w:r>
          </w:p>
          <w:p w14:paraId="41B65C56" w14:textId="48EE4237" w:rsidR="00A16953" w:rsidRDefault="00A16953" w:rsidP="00DD7B9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2.- </w:t>
            </w:r>
            <w:r w:rsidR="00670734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Recabar información </w:t>
            </w:r>
          </w:p>
          <w:p w14:paraId="617D3E8B" w14:textId="3A7CC80B" w:rsidR="00A16953" w:rsidRDefault="00A16953" w:rsidP="00DD7B9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3.- </w:t>
            </w:r>
            <w:r w:rsidR="00670734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Definiciones de nuevas reuniones</w:t>
            </w:r>
          </w:p>
          <w:p w14:paraId="6941D1DE" w14:textId="77777777" w:rsidR="00F91376" w:rsidRDefault="00F91376" w:rsidP="00F91376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4B12B184" w:rsidR="00575BAD" w:rsidRPr="009757A0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575BAD" w:rsidRPr="00B5236D" w14:paraId="3EE8D449" w14:textId="77777777" w:rsidTr="00A8439D">
        <w:trPr>
          <w:trHeight w:val="699"/>
        </w:trPr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0607B9EE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ACUERDOS:</w:t>
            </w:r>
          </w:p>
        </w:tc>
        <w:tc>
          <w:tcPr>
            <w:tcW w:w="4012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A7782DC" w14:textId="1697481B" w:rsidR="00122DD9" w:rsidRDefault="00575BAD" w:rsidP="00A16953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1.-</w:t>
            </w:r>
            <w:r w:rsidR="00191C5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A16953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Se Enviara información a INAP para iniciar el análisis</w:t>
            </w:r>
          </w:p>
          <w:p w14:paraId="14DDAECB" w14:textId="57DB2635" w:rsidR="00A16953" w:rsidRPr="005F056E" w:rsidRDefault="00A16953" w:rsidP="00A16953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FC9CA08" w14:textId="77777777" w:rsidR="00575BAD" w:rsidRPr="005F056E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B4C731B" w14:textId="75192FA6" w:rsidR="00575BAD" w:rsidRPr="005F056E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0524C991" w14:textId="17875FDD" w:rsidR="003611F4" w:rsidRPr="008E30A4" w:rsidRDefault="003611F4">
      <w:pPr>
        <w:rPr>
          <w:lang w:val="es-MX"/>
        </w:rPr>
      </w:pPr>
    </w:p>
    <w:p w14:paraId="6F55795E" w14:textId="77777777" w:rsidR="003611F4" w:rsidRPr="008E30A4" w:rsidRDefault="003611F4">
      <w:pPr>
        <w:rPr>
          <w:lang w:val="es-MX"/>
        </w:rPr>
      </w:pPr>
    </w:p>
    <w:p w14:paraId="33E8D356" w14:textId="77777777" w:rsidR="00A23BDC" w:rsidRDefault="00A23BDC" w:rsidP="003611F4">
      <w:pPr>
        <w:tabs>
          <w:tab w:val="left" w:pos="5475"/>
        </w:tabs>
        <w:rPr>
          <w:lang w:val="es-MX"/>
        </w:rPr>
      </w:pPr>
    </w:p>
    <w:p w14:paraId="06004A3C" w14:textId="77777777" w:rsidR="00A23BDC" w:rsidRDefault="00A23BDC" w:rsidP="003611F4">
      <w:pPr>
        <w:tabs>
          <w:tab w:val="left" w:pos="5475"/>
        </w:tabs>
        <w:rPr>
          <w:lang w:val="es-MX"/>
        </w:rPr>
      </w:pPr>
    </w:p>
    <w:p w14:paraId="542C97EB" w14:textId="77777777" w:rsidR="00A23BDC" w:rsidRDefault="00A23BDC" w:rsidP="003611F4">
      <w:pPr>
        <w:tabs>
          <w:tab w:val="left" w:pos="5475"/>
        </w:tabs>
        <w:rPr>
          <w:lang w:val="es-MX"/>
        </w:rPr>
      </w:pPr>
    </w:p>
    <w:p w14:paraId="4DCCEE15" w14:textId="77777777" w:rsidR="00A23BDC" w:rsidRDefault="00A23BDC" w:rsidP="003611F4">
      <w:pPr>
        <w:tabs>
          <w:tab w:val="left" w:pos="5475"/>
        </w:tabs>
        <w:rPr>
          <w:lang w:val="es-MX"/>
        </w:rPr>
      </w:pPr>
    </w:p>
    <w:p w14:paraId="49D6820E" w14:textId="77777777" w:rsidR="00A23BDC" w:rsidRDefault="00A23BDC" w:rsidP="003611F4">
      <w:pPr>
        <w:tabs>
          <w:tab w:val="left" w:pos="5475"/>
        </w:tabs>
        <w:rPr>
          <w:lang w:val="es-MX"/>
        </w:rPr>
      </w:pPr>
    </w:p>
    <w:p w14:paraId="4548388A" w14:textId="77777777" w:rsidR="00A23BDC" w:rsidRDefault="00A23BDC" w:rsidP="003611F4">
      <w:pPr>
        <w:tabs>
          <w:tab w:val="left" w:pos="5475"/>
        </w:tabs>
        <w:rPr>
          <w:lang w:val="es-MX"/>
        </w:rPr>
      </w:pPr>
    </w:p>
    <w:p w14:paraId="7EADDDB8" w14:textId="77777777" w:rsidR="00A23BDC" w:rsidRDefault="00A23BDC" w:rsidP="003611F4">
      <w:pPr>
        <w:tabs>
          <w:tab w:val="left" w:pos="5475"/>
        </w:tabs>
        <w:rPr>
          <w:lang w:val="es-MX"/>
        </w:rPr>
      </w:pPr>
    </w:p>
    <w:p w14:paraId="6F1FE902" w14:textId="77777777" w:rsidR="00A23BDC" w:rsidRDefault="00A23BDC" w:rsidP="003611F4">
      <w:pPr>
        <w:tabs>
          <w:tab w:val="left" w:pos="5475"/>
        </w:tabs>
        <w:rPr>
          <w:lang w:val="es-MX"/>
        </w:rPr>
      </w:pPr>
    </w:p>
    <w:p w14:paraId="3D1E061B" w14:textId="356EDD33" w:rsidR="009E5F5B" w:rsidRDefault="003611F4" w:rsidP="003611F4">
      <w:pPr>
        <w:tabs>
          <w:tab w:val="left" w:pos="5475"/>
        </w:tabs>
        <w:rPr>
          <w:lang w:val="es-MX"/>
        </w:rPr>
      </w:pPr>
      <w:bookmarkStart w:id="0" w:name="_GoBack"/>
      <w:bookmarkEnd w:id="0"/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lastRenderedPageBreak/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983516" w:rsidRPr="00C653E7" w14:paraId="3B9033A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09C107F" w14:textId="1190FF3B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983516" w:rsidRPr="00C653E7" w:rsidRDefault="00983516" w:rsidP="00983516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165DB" w14:textId="77777777" w:rsidR="00027E9A" w:rsidRDefault="00027E9A" w:rsidP="00C437A5">
      <w:r>
        <w:separator/>
      </w:r>
    </w:p>
  </w:endnote>
  <w:endnote w:type="continuationSeparator" w:id="0">
    <w:p w14:paraId="336C2963" w14:textId="77777777" w:rsidR="00027E9A" w:rsidRDefault="00027E9A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6AB162D5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A23BDC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A23BDC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Carolina  #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730CFE" w14:textId="77777777" w:rsidR="00027E9A" w:rsidRDefault="00027E9A" w:rsidP="00C437A5">
      <w:r>
        <w:separator/>
      </w:r>
    </w:p>
  </w:footnote>
  <w:footnote w:type="continuationSeparator" w:id="0">
    <w:p w14:paraId="0B768173" w14:textId="77777777" w:rsidR="00027E9A" w:rsidRDefault="00027E9A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ES" w:eastAsia="es-ES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ES" w:eastAsia="es-ES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21FA0"/>
    <w:rsid w:val="00027E9A"/>
    <w:rsid w:val="00053DEA"/>
    <w:rsid w:val="00064736"/>
    <w:rsid w:val="000967A4"/>
    <w:rsid w:val="000C40B7"/>
    <w:rsid w:val="000C4AA0"/>
    <w:rsid w:val="000C690A"/>
    <w:rsid w:val="001102DA"/>
    <w:rsid w:val="00111F93"/>
    <w:rsid w:val="00112158"/>
    <w:rsid w:val="00122DD9"/>
    <w:rsid w:val="0013094A"/>
    <w:rsid w:val="00191C58"/>
    <w:rsid w:val="001D1DD1"/>
    <w:rsid w:val="001D79D4"/>
    <w:rsid w:val="002340A5"/>
    <w:rsid w:val="00240493"/>
    <w:rsid w:val="00271F88"/>
    <w:rsid w:val="002A4DE6"/>
    <w:rsid w:val="002A5AC1"/>
    <w:rsid w:val="002C6FD9"/>
    <w:rsid w:val="002C72D6"/>
    <w:rsid w:val="002D00C3"/>
    <w:rsid w:val="002D0834"/>
    <w:rsid w:val="002D2E70"/>
    <w:rsid w:val="0030722F"/>
    <w:rsid w:val="0031657F"/>
    <w:rsid w:val="00341A77"/>
    <w:rsid w:val="00357F8A"/>
    <w:rsid w:val="003611F4"/>
    <w:rsid w:val="003A744D"/>
    <w:rsid w:val="003B012C"/>
    <w:rsid w:val="003B3778"/>
    <w:rsid w:val="003E49F4"/>
    <w:rsid w:val="00421C2E"/>
    <w:rsid w:val="004703B5"/>
    <w:rsid w:val="004743E5"/>
    <w:rsid w:val="00485EA2"/>
    <w:rsid w:val="00487707"/>
    <w:rsid w:val="004A04D8"/>
    <w:rsid w:val="004E4264"/>
    <w:rsid w:val="004F1B1F"/>
    <w:rsid w:val="00500006"/>
    <w:rsid w:val="00503E9E"/>
    <w:rsid w:val="00526EBF"/>
    <w:rsid w:val="00542769"/>
    <w:rsid w:val="00542F20"/>
    <w:rsid w:val="0056038C"/>
    <w:rsid w:val="00565040"/>
    <w:rsid w:val="00574182"/>
    <w:rsid w:val="00575BAD"/>
    <w:rsid w:val="00595267"/>
    <w:rsid w:val="005A2907"/>
    <w:rsid w:val="005F056E"/>
    <w:rsid w:val="005F1019"/>
    <w:rsid w:val="00603495"/>
    <w:rsid w:val="00603578"/>
    <w:rsid w:val="00632502"/>
    <w:rsid w:val="00634E02"/>
    <w:rsid w:val="006467D4"/>
    <w:rsid w:val="00670734"/>
    <w:rsid w:val="00681259"/>
    <w:rsid w:val="006E2B19"/>
    <w:rsid w:val="007059CA"/>
    <w:rsid w:val="00713994"/>
    <w:rsid w:val="007230EB"/>
    <w:rsid w:val="00767D46"/>
    <w:rsid w:val="00780B3C"/>
    <w:rsid w:val="00797B0D"/>
    <w:rsid w:val="007A2BEA"/>
    <w:rsid w:val="007A6198"/>
    <w:rsid w:val="007E2D49"/>
    <w:rsid w:val="0084198F"/>
    <w:rsid w:val="00865AC8"/>
    <w:rsid w:val="00870FEA"/>
    <w:rsid w:val="00871B8C"/>
    <w:rsid w:val="00882E39"/>
    <w:rsid w:val="008868F4"/>
    <w:rsid w:val="008A5CC5"/>
    <w:rsid w:val="008C1C01"/>
    <w:rsid w:val="008E30A4"/>
    <w:rsid w:val="008F20C8"/>
    <w:rsid w:val="00914C28"/>
    <w:rsid w:val="009171FF"/>
    <w:rsid w:val="00921E9B"/>
    <w:rsid w:val="00940A0F"/>
    <w:rsid w:val="00940F4A"/>
    <w:rsid w:val="009700C9"/>
    <w:rsid w:val="009757A0"/>
    <w:rsid w:val="00983516"/>
    <w:rsid w:val="00991732"/>
    <w:rsid w:val="009A2BDA"/>
    <w:rsid w:val="009E5F5B"/>
    <w:rsid w:val="00A16953"/>
    <w:rsid w:val="00A23BDC"/>
    <w:rsid w:val="00A53669"/>
    <w:rsid w:val="00A8439D"/>
    <w:rsid w:val="00A96CB6"/>
    <w:rsid w:val="00AD2680"/>
    <w:rsid w:val="00AD65D5"/>
    <w:rsid w:val="00AD71FD"/>
    <w:rsid w:val="00B075D6"/>
    <w:rsid w:val="00B15171"/>
    <w:rsid w:val="00B5236D"/>
    <w:rsid w:val="00B61ECF"/>
    <w:rsid w:val="00B6420A"/>
    <w:rsid w:val="00B804C1"/>
    <w:rsid w:val="00BA5DC3"/>
    <w:rsid w:val="00BC1BDE"/>
    <w:rsid w:val="00C14B1D"/>
    <w:rsid w:val="00C24887"/>
    <w:rsid w:val="00C262D0"/>
    <w:rsid w:val="00C437A5"/>
    <w:rsid w:val="00C4682B"/>
    <w:rsid w:val="00C653E7"/>
    <w:rsid w:val="00C713CD"/>
    <w:rsid w:val="00C74196"/>
    <w:rsid w:val="00C84EA6"/>
    <w:rsid w:val="00C869CC"/>
    <w:rsid w:val="00CC2BDD"/>
    <w:rsid w:val="00CC68E2"/>
    <w:rsid w:val="00CD1703"/>
    <w:rsid w:val="00D12C64"/>
    <w:rsid w:val="00D13A5E"/>
    <w:rsid w:val="00D175E2"/>
    <w:rsid w:val="00D374D9"/>
    <w:rsid w:val="00D45AD4"/>
    <w:rsid w:val="00D524E2"/>
    <w:rsid w:val="00D65DD6"/>
    <w:rsid w:val="00D748E3"/>
    <w:rsid w:val="00D7763D"/>
    <w:rsid w:val="00DD7B9E"/>
    <w:rsid w:val="00E02248"/>
    <w:rsid w:val="00E2364D"/>
    <w:rsid w:val="00E33E88"/>
    <w:rsid w:val="00E7068C"/>
    <w:rsid w:val="00E76DBA"/>
    <w:rsid w:val="00E86ED8"/>
    <w:rsid w:val="00EA4764"/>
    <w:rsid w:val="00EC530E"/>
    <w:rsid w:val="00EE47D7"/>
    <w:rsid w:val="00F07945"/>
    <w:rsid w:val="00F12ECC"/>
    <w:rsid w:val="00F2306E"/>
    <w:rsid w:val="00F26029"/>
    <w:rsid w:val="00F55819"/>
    <w:rsid w:val="00F56B75"/>
    <w:rsid w:val="00F848F9"/>
    <w:rsid w:val="00F91376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PuestoCar">
    <w:name w:val="Puesto Car"/>
    <w:link w:val="Puest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25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514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INFINITE.dot</Template>
  <TotalTime>36</TotalTime>
  <Pages>2</Pages>
  <Words>150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ADOLFO ANGEL GARCIA</cp:lastModifiedBy>
  <cp:revision>26</cp:revision>
  <dcterms:created xsi:type="dcterms:W3CDTF">2022-08-04T15:06:00Z</dcterms:created>
  <dcterms:modified xsi:type="dcterms:W3CDTF">2023-08-03T23:04:00Z</dcterms:modified>
</cp:coreProperties>
</file>