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61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40"/>
        <w:gridCol w:w="1301"/>
        <w:gridCol w:w="3129"/>
      </w:tblGrid>
      <w:tr w:rsidR="00D45AD4" w:rsidRPr="005F056E" w14:paraId="4D7FDFF8" w14:textId="77777777" w:rsidTr="00A8439D">
        <w:trPr>
          <w:trHeight w:val="254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1A4BBEAE" w:rsidR="003B012C" w:rsidRPr="005F056E" w:rsidRDefault="008C1C01" w:rsidP="00A8439D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A8439D">
              <w:rPr>
                <w:rFonts w:cs="Arial"/>
                <w:b/>
                <w:iCs/>
                <w:lang w:val="es-MX"/>
              </w:rPr>
              <w:t xml:space="preserve">implementación del </w:t>
            </w:r>
            <w:r w:rsidR="00A8439D" w:rsidRPr="00A8439D">
              <w:rPr>
                <w:rFonts w:cs="Arial"/>
                <w:b/>
                <w:iCs/>
                <w:lang w:val="es-MX"/>
              </w:rPr>
              <w:t>sistema de control de seguimiento de auditorias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7663806" w:rsidR="00D45AD4" w:rsidRPr="005F056E" w:rsidRDefault="00BA5DC3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17/07/2023</w:t>
            </w:r>
            <w:bookmarkStart w:id="0" w:name="_GoBack"/>
            <w:bookmarkEnd w:id="0"/>
          </w:p>
        </w:tc>
      </w:tr>
      <w:tr w:rsidR="002A4DE6" w:rsidRPr="00D748E3" w14:paraId="5296647E" w14:textId="77777777" w:rsidTr="00A8439D">
        <w:trPr>
          <w:trHeight w:val="270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3F16533E" w:rsidR="002A4DE6" w:rsidRPr="005F056E" w:rsidRDefault="00A8439D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DCCP</w:t>
            </w:r>
          </w:p>
        </w:tc>
      </w:tr>
      <w:tr w:rsidR="002A4DE6" w:rsidRPr="004F1B1F" w14:paraId="7F8B18BD" w14:textId="77777777" w:rsidTr="00A8439D">
        <w:trPr>
          <w:trHeight w:val="524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63504688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Retroalimentación de </w:t>
            </w:r>
            <w:r w:rsidR="00A8439D" w:rsidRPr="00A8439D">
              <w:rPr>
                <w:rFonts w:ascii="Arial" w:eastAsia="Calibri" w:hAnsi="Arial" w:cs="Arial"/>
                <w:sz w:val="24"/>
                <w:szCs w:val="24"/>
                <w:lang w:val="es-MX"/>
              </w:rPr>
              <w:t>sistema de control de seguimiento de auditorías</w:t>
            </w:r>
          </w:p>
        </w:tc>
      </w:tr>
      <w:tr w:rsidR="002A4DE6" w:rsidRPr="005F056E" w14:paraId="478EAA7F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A03FBB5" w:rsidR="002A4DE6" w:rsidRPr="005F056E" w:rsidRDefault="00A8439D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A8439D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Ivet Avendaño Garcia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03F3DE3" w14:textId="77777777" w:rsidR="002A4DE6" w:rsidRDefault="00A8439D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A8439D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Idalia Arroyo</w:t>
                  </w:r>
                </w:p>
                <w:p w14:paraId="29F92AD1" w14:textId="4B494D50" w:rsidR="00A8439D" w:rsidRPr="005F056E" w:rsidRDefault="00A8439D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4FCA2950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1909C145" w:rsidR="004F1B1F" w:rsidRPr="005F056E" w:rsidRDefault="00A8439D" w:rsidP="00A8439D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Evaluación</w:t>
                  </w:r>
                </w:p>
              </w:tc>
            </w:tr>
            <w:tr w:rsidR="00271F88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78CB7472" w:rsidR="00A8439D" w:rsidRPr="005F056E" w:rsidRDefault="00A8439D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 de Atención y Seguimiento a Auditorias</w:t>
                  </w: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271F88" w:rsidRPr="005F056E" w14:paraId="2F081FBE" w14:textId="77777777" w:rsidTr="00133750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5627CC01" w:rsidR="00271F88" w:rsidRPr="005F056E" w:rsidRDefault="00271F88" w:rsidP="00271F88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</w:p>
                    </w:tc>
                  </w:tr>
                </w:tbl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A8439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A8439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A8439D">
        <w:trPr>
          <w:trHeight w:val="699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808EA8F" w14:textId="103D098D" w:rsidR="00DD7B9E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A1695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del Proyecto</w:t>
            </w:r>
          </w:p>
          <w:p w14:paraId="41B65C56" w14:textId="730C7F68" w:rsidR="00A16953" w:rsidRDefault="00A16953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Definición del Proyecto</w:t>
            </w:r>
          </w:p>
          <w:p w14:paraId="617D3E8B" w14:textId="49C93612" w:rsidR="00A16953" w:rsidRDefault="00A16953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3.- Presentación de los involucrados</w:t>
            </w: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A8439D">
        <w:trPr>
          <w:trHeight w:val="699"/>
        </w:trPr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0607B9EE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ACUERDOS:</w:t>
            </w:r>
          </w:p>
        </w:tc>
        <w:tc>
          <w:tcPr>
            <w:tcW w:w="401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A7782DC" w14:textId="1697481B" w:rsidR="00122DD9" w:rsidRDefault="00575BAD" w:rsidP="00A1695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A1695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Enviara información a INAP para iniciar el análisis</w:t>
            </w:r>
          </w:p>
          <w:p w14:paraId="14DDAECB" w14:textId="7567EC90" w:rsidR="00A16953" w:rsidRPr="005F056E" w:rsidRDefault="00A16953" w:rsidP="00A1695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Se Presentara una propuesta a los involucrados</w:t>
            </w:r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17875FDD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8573A" w14:textId="77777777" w:rsidR="00D65DD6" w:rsidRDefault="00D65DD6" w:rsidP="00C437A5">
      <w:r>
        <w:separator/>
      </w:r>
    </w:p>
  </w:endnote>
  <w:endnote w:type="continuationSeparator" w:id="0">
    <w:p w14:paraId="05C338A6" w14:textId="77777777" w:rsidR="00D65DD6" w:rsidRDefault="00D65DD6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AB162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A5DC3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A5DC3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1600E" w14:textId="77777777" w:rsidR="00D65DD6" w:rsidRDefault="00D65DD6" w:rsidP="00C437A5">
      <w:r>
        <w:separator/>
      </w:r>
    </w:p>
  </w:footnote>
  <w:footnote w:type="continuationSeparator" w:id="0">
    <w:p w14:paraId="176A2568" w14:textId="77777777" w:rsidR="00D65DD6" w:rsidRDefault="00D65DD6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ES" w:eastAsia="es-ES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71F88"/>
    <w:rsid w:val="002A4DE6"/>
    <w:rsid w:val="002A5AC1"/>
    <w:rsid w:val="002C6FD9"/>
    <w:rsid w:val="002C72D6"/>
    <w:rsid w:val="002D00C3"/>
    <w:rsid w:val="002D0834"/>
    <w:rsid w:val="002D2E70"/>
    <w:rsid w:val="0030722F"/>
    <w:rsid w:val="0031657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5B"/>
    <w:rsid w:val="00A16953"/>
    <w:rsid w:val="00A53669"/>
    <w:rsid w:val="00A8439D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A5DC3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65DD6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PuestoCar">
    <w:name w:val="Puesto Car"/>
    <w:link w:val="Puest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5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514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30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ADOLFO ANGEL GARCIA</cp:lastModifiedBy>
  <cp:revision>21</cp:revision>
  <dcterms:created xsi:type="dcterms:W3CDTF">2022-08-04T15:06:00Z</dcterms:created>
  <dcterms:modified xsi:type="dcterms:W3CDTF">2023-08-03T22:58:00Z</dcterms:modified>
</cp:coreProperties>
</file>